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7087" w14:textId="77777777" w:rsidR="008E4B77" w:rsidRDefault="008E4B77"/>
    <w:p w14:paraId="67E7C927" w14:textId="77777777" w:rsidR="008E4B77" w:rsidRDefault="008E4B77">
      <w:pPr>
        <w:jc w:val="center"/>
      </w:pPr>
    </w:p>
    <w:p w14:paraId="421CBC67" w14:textId="77777777" w:rsidR="008E4B77" w:rsidRDefault="00C170D6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André Martins</w:t>
      </w:r>
    </w:p>
    <w:p w14:paraId="63749016" w14:textId="77777777" w:rsidR="008E4B77" w:rsidRDefault="00C170D6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Carlos E. Goulart</w:t>
      </w:r>
    </w:p>
    <w:p w14:paraId="09C87F93" w14:textId="77777777" w:rsidR="008E4B77" w:rsidRDefault="008E4B77"/>
    <w:p w14:paraId="6BD2ED3C" w14:textId="77777777" w:rsidR="008E4B77" w:rsidRDefault="008E4B77"/>
    <w:p w14:paraId="15E417E7" w14:textId="77777777" w:rsidR="008E4B77" w:rsidRDefault="008E4B77">
      <w:pPr>
        <w:jc w:val="center"/>
        <w:rPr>
          <w:sz w:val="40"/>
          <w:szCs w:val="40"/>
        </w:rPr>
      </w:pPr>
    </w:p>
    <w:p w14:paraId="6A75AB31" w14:textId="77777777" w:rsidR="008E4B77" w:rsidRDefault="008E4B77">
      <w:pPr>
        <w:jc w:val="center"/>
        <w:rPr>
          <w:sz w:val="40"/>
          <w:szCs w:val="40"/>
        </w:rPr>
      </w:pPr>
    </w:p>
    <w:p w14:paraId="3F35726F" w14:textId="77777777" w:rsidR="008E4B77" w:rsidRDefault="00C170D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RELAÇÃO DE ARTEFATOS </w:t>
      </w:r>
    </w:p>
    <w:p w14:paraId="0073DAEE" w14:textId="77777777" w:rsidR="008E4B77" w:rsidRDefault="00C170D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ESPECIFICAÇÃO DO PROJETO </w:t>
      </w:r>
    </w:p>
    <w:p w14:paraId="4BE40C47" w14:textId="77777777" w:rsidR="000A628D" w:rsidRDefault="00C170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ERP para </w:t>
      </w:r>
      <w:r w:rsidR="000A628D">
        <w:rPr>
          <w:sz w:val="32"/>
          <w:szCs w:val="32"/>
        </w:rPr>
        <w:t xml:space="preserve">farmácias </w:t>
      </w:r>
    </w:p>
    <w:p w14:paraId="77A27E53" w14:textId="28EDF530" w:rsidR="008E4B77" w:rsidRDefault="000A628D">
      <w:pPr>
        <w:jc w:val="center"/>
      </w:pPr>
      <w:r>
        <w:rPr>
          <w:sz w:val="32"/>
          <w:szCs w:val="32"/>
        </w:rPr>
        <w:t xml:space="preserve">em </w:t>
      </w:r>
      <w:r w:rsidR="00C170D6">
        <w:rPr>
          <w:sz w:val="32"/>
          <w:szCs w:val="32"/>
        </w:rPr>
        <w:t>clínica</w:t>
      </w:r>
    </w:p>
    <w:p w14:paraId="2228979F" w14:textId="77777777" w:rsidR="008E4B77" w:rsidRDefault="00C170D6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50165" distB="50165" distL="118745" distR="113665" simplePos="0" relativeHeight="5" behindDoc="0" locked="0" layoutInCell="0" allowOverlap="1" wp14:anchorId="6286F91F" wp14:editId="6F10087B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9060" cy="1734820"/>
                <wp:effectExtent l="0" t="0" r="9525" b="1905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173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15E9E8" w14:textId="77777777" w:rsidR="008E4B77" w:rsidRDefault="00C170D6">
                            <w:pPr>
                              <w:pStyle w:val="Contedodoquadro"/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>
                              <w:rPr>
                                <w:b/>
                                <w:bCs/>
                              </w:rPr>
                              <w:t>Projeto Final I: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56BB175C" w14:textId="77777777" w:rsidR="008E4B77" w:rsidRDefault="008E4B77">
                            <w:pPr>
                              <w:pStyle w:val="Contedodoquadro"/>
                              <w:spacing w:after="0"/>
                            </w:pPr>
                          </w:p>
                          <w:p w14:paraId="627C1975" w14:textId="77777777" w:rsidR="008E4B77" w:rsidRDefault="00C170D6">
                            <w:pPr>
                              <w:pStyle w:val="Contedodoquadro"/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4DE99311" w14:textId="77777777" w:rsidR="008E4B77" w:rsidRDefault="00C170D6">
                            <w:pPr>
                              <w:pStyle w:val="Contedodoquadro"/>
                              <w:spacing w:after="0"/>
                            </w:pPr>
                            <w:r>
                              <w:t>Prof</w:t>
                            </w: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14BBCCCB" w14:textId="77777777" w:rsidR="008E4B77" w:rsidRDefault="00C170D6">
                            <w:pPr>
                              <w:pStyle w:val="Contedodoquadro"/>
                              <w:spacing w:after="0"/>
                            </w:pPr>
                            <w:r>
                              <w:t>Prof</w:t>
                            </w: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286F91F" id="Caixa de Texto 2" o:spid="_x0000_s1026" style="position:absolute;left:0;text-align:left;margin-left:254.65pt;margin-top:25.95pt;width:207.8pt;height:136.6pt;z-index:5;visibility:visible;mso-wrap-style:square;mso-height-percent:200;mso-wrap-distance-left:9.35pt;mso-wrap-distance-top:3.95pt;mso-wrap-distance-right:8.95pt;mso-wrap-distance-bottom:3.9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" o:allowincell="f" stroked="f">
                <v:textbox style="mso-fit-shape-to-text:t">
                  <w:txbxContent>
                    <w:p w14:paraId="0F15E9E8" w14:textId="77777777" w:rsidR="008E4B77" w:rsidRDefault="00C170D6">
                      <w:pPr>
                        <w:pStyle w:val="Contedodoquadro"/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>
                        <w:rPr>
                          <w:b/>
                          <w:bCs/>
                        </w:rPr>
                        <w:t>Projeto Final I: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56BB175C" w14:textId="77777777" w:rsidR="008E4B77" w:rsidRDefault="008E4B77">
                      <w:pPr>
                        <w:pStyle w:val="Contedodoquadro"/>
                        <w:spacing w:after="0"/>
                      </w:pPr>
                    </w:p>
                    <w:p w14:paraId="627C1975" w14:textId="77777777" w:rsidR="008E4B77" w:rsidRDefault="00C170D6">
                      <w:pPr>
                        <w:pStyle w:val="Contedodoquadro"/>
                        <w:spacing w:after="0"/>
                      </w:pPr>
                      <w:r>
                        <w:t>Orientadoras:</w:t>
                      </w:r>
                    </w:p>
                    <w:p w14:paraId="4DE99311" w14:textId="77777777" w:rsidR="008E4B77" w:rsidRDefault="00C170D6">
                      <w:pPr>
                        <w:pStyle w:val="Contedodoquadro"/>
                        <w:spacing w:after="0"/>
                      </w:pPr>
                      <w:r>
                        <w:t>Prof</w:t>
                      </w:r>
                      <w:r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14BBCCCB" w14:textId="77777777" w:rsidR="008E4B77" w:rsidRDefault="00C170D6">
                      <w:pPr>
                        <w:pStyle w:val="Contedodoquadro"/>
                        <w:spacing w:after="0"/>
                      </w:pPr>
                      <w:r>
                        <w:t>Prof</w:t>
                      </w:r>
                      <w:r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40"/>
          <w:szCs w:val="40"/>
        </w:rPr>
        <w:t xml:space="preserve"> </w:t>
      </w:r>
    </w:p>
    <w:p w14:paraId="0A4D7798" w14:textId="77777777" w:rsidR="008E4B77" w:rsidRDefault="008E4B77">
      <w:pPr>
        <w:jc w:val="center"/>
        <w:rPr>
          <w:sz w:val="40"/>
          <w:szCs w:val="40"/>
        </w:rPr>
      </w:pPr>
    </w:p>
    <w:p w14:paraId="58F1CAF9" w14:textId="77777777" w:rsidR="008E4B77" w:rsidRDefault="008E4B77">
      <w:pPr>
        <w:jc w:val="center"/>
        <w:rPr>
          <w:sz w:val="40"/>
          <w:szCs w:val="40"/>
        </w:rPr>
      </w:pPr>
    </w:p>
    <w:p w14:paraId="4F049A9B" w14:textId="77777777" w:rsidR="008E4B77" w:rsidRDefault="008E4B77">
      <w:pPr>
        <w:jc w:val="center"/>
        <w:rPr>
          <w:sz w:val="40"/>
          <w:szCs w:val="40"/>
        </w:rPr>
      </w:pPr>
    </w:p>
    <w:p w14:paraId="7EAC1894" w14:textId="77777777" w:rsidR="008E4B77" w:rsidRDefault="008E4B77">
      <w:pPr>
        <w:jc w:val="center"/>
        <w:rPr>
          <w:sz w:val="40"/>
          <w:szCs w:val="40"/>
        </w:rPr>
      </w:pPr>
    </w:p>
    <w:p w14:paraId="2B37D1AA" w14:textId="77777777" w:rsidR="008E4B77" w:rsidRDefault="008E4B77">
      <w:pPr>
        <w:jc w:val="center"/>
        <w:rPr>
          <w:sz w:val="40"/>
          <w:szCs w:val="40"/>
        </w:rPr>
      </w:pPr>
    </w:p>
    <w:p w14:paraId="17732FD1" w14:textId="77777777" w:rsidR="008E4B77" w:rsidRDefault="008E4B77"/>
    <w:p w14:paraId="38FE1C39" w14:textId="77777777" w:rsidR="008E4B77" w:rsidRDefault="008E4B77">
      <w:pPr>
        <w:jc w:val="center"/>
      </w:pPr>
    </w:p>
    <w:p w14:paraId="078D927F" w14:textId="77777777" w:rsidR="008E4B77" w:rsidRDefault="00C170D6">
      <w:pPr>
        <w:jc w:val="center"/>
      </w:pPr>
      <w:r>
        <w:t>Curitiba</w:t>
      </w:r>
    </w:p>
    <w:p w14:paraId="5D39D92B" w14:textId="77777777" w:rsidR="008E4B77" w:rsidRDefault="00C170D6">
      <w:pPr>
        <w:jc w:val="center"/>
      </w:pPr>
      <w:r>
        <w:t>2022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558163107"/>
        <w:docPartObj>
          <w:docPartGallery w:val="Table of Contents"/>
          <w:docPartUnique/>
        </w:docPartObj>
      </w:sdtPr>
      <w:sdtEndPr/>
      <w:sdtContent>
        <w:p w14:paraId="0F4D27F5" w14:textId="77777777" w:rsidR="008E4B77" w:rsidRDefault="00C170D6">
          <w:pPr>
            <w:pStyle w:val="CabealhodoSumrio"/>
          </w:pPr>
          <w:r>
            <w:br w:type="page"/>
          </w:r>
          <w:r>
            <w:lastRenderedPageBreak/>
            <w:t>SUMÁRIO</w:t>
          </w:r>
        </w:p>
        <w:p w14:paraId="1E02939C" w14:textId="77777777" w:rsidR="008E4B77" w:rsidRDefault="008E4B77">
          <w:pPr>
            <w:rPr>
              <w:lang w:eastAsia="pt-BR"/>
            </w:rPr>
          </w:pPr>
        </w:p>
        <w:p w14:paraId="63E58496" w14:textId="77777777" w:rsidR="008E4B77" w:rsidRDefault="00C170D6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96283768">
            <w:r>
              <w:rPr>
                <w:rStyle w:val="Vnculodendice"/>
                <w:webHidden/>
              </w:rPr>
              <w:t>ARTEFATO 1: Quadro “3 Objetivos”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_Toc96283768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71C622E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69">
            <w:r w:rsidR="00C170D6">
              <w:rPr>
                <w:rStyle w:val="Vnculodendice"/>
                <w:webHidden/>
              </w:rPr>
              <w:t>ARTEFATO 2: Quadro “é – não é – faz – não faz”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_Toc96283769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4</w:t>
            </w:r>
            <w:r w:rsidR="00C170D6">
              <w:rPr>
                <w:webHidden/>
              </w:rPr>
              <w:fldChar w:fldCharType="end"/>
            </w:r>
          </w:hyperlink>
        </w:p>
        <w:p w14:paraId="16EF69F0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70">
            <w:r w:rsidR="00C170D6">
              <w:rPr>
                <w:rStyle w:val="Vnculodendice"/>
                <w:webHidden/>
              </w:rPr>
              <w:t>ARTEFATO 3: Quadro “Visão de Produto”.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_Toc96283770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5</w:t>
            </w:r>
            <w:r w:rsidR="00C170D6">
              <w:rPr>
                <w:webHidden/>
              </w:rPr>
              <w:fldChar w:fldCharType="end"/>
            </w:r>
          </w:hyperlink>
        </w:p>
        <w:p w14:paraId="79BFCCF6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71">
            <w:r w:rsidR="00C170D6">
              <w:rPr>
                <w:rStyle w:val="Vnculodendice"/>
                <w:webHidden/>
              </w:rPr>
              <w:t>ARTEFATO 4: Canvas PBB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_Toc96283771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6</w:t>
            </w:r>
            <w:r w:rsidR="00C170D6">
              <w:rPr>
                <w:webHidden/>
              </w:rPr>
              <w:fldChar w:fldCharType="end"/>
            </w:r>
          </w:hyperlink>
        </w:p>
        <w:p w14:paraId="4E270316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72">
            <w:r w:rsidR="00C170D6">
              <w:rPr>
                <w:rStyle w:val="Vnculodendice"/>
                <w:webHidden/>
              </w:rPr>
              <w:t>ARTEFATO 5: Relação de User Stories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_Toc96283772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7</w:t>
            </w:r>
            <w:r w:rsidR="00C170D6">
              <w:rPr>
                <w:webHidden/>
              </w:rPr>
              <w:fldChar w:fldCharType="end"/>
            </w:r>
          </w:hyperlink>
        </w:p>
        <w:p w14:paraId="49AE3770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73">
            <w:r w:rsidR="00C170D6">
              <w:rPr>
                <w:rStyle w:val="Vnculodendice"/>
                <w:webHidden/>
              </w:rPr>
              <w:t>ARTEFATO 6: Diagrama Entidade-Relacionamento (DER)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_Toc96283773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8</w:t>
            </w:r>
            <w:r w:rsidR="00C170D6">
              <w:rPr>
                <w:webHidden/>
              </w:rPr>
              <w:fldChar w:fldCharType="end"/>
            </w:r>
          </w:hyperlink>
        </w:p>
        <w:p w14:paraId="3B91925D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74">
            <w:r w:rsidR="00C170D6">
              <w:rPr>
                <w:rStyle w:val="Vnculodendice"/>
                <w:webHidden/>
              </w:rPr>
              <w:t>ARTEFATO 7: Diagrama de Classes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_Toc96283774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9</w:t>
            </w:r>
            <w:r w:rsidR="00C170D6">
              <w:rPr>
                <w:webHidden/>
              </w:rPr>
              <w:fldChar w:fldCharType="end"/>
            </w:r>
          </w:hyperlink>
        </w:p>
        <w:p w14:paraId="5AA8C8FC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75">
            <w:r w:rsidR="00C170D6">
              <w:rPr>
                <w:rStyle w:val="Vnculodendice"/>
                <w:webHidden/>
              </w:rPr>
              <w:t>ARTEFATO 8: Demais Diagramas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_Toc96283775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10</w:t>
            </w:r>
            <w:r w:rsidR="00C170D6">
              <w:rPr>
                <w:webHidden/>
              </w:rPr>
              <w:fldChar w:fldCharType="end"/>
            </w:r>
          </w:hyperlink>
        </w:p>
        <w:p w14:paraId="1833452A" w14:textId="77777777" w:rsidR="008E4B77" w:rsidRDefault="0039463C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96283776">
            <w:r w:rsidR="00C170D6">
              <w:rPr>
                <w:rStyle w:val="Vnculodendice"/>
                <w:webHidden/>
              </w:rPr>
              <w:t>REFERÊNCIA BIBLIOGRÁFICAS</w:t>
            </w:r>
            <w:r w:rsidR="00C170D6">
              <w:rPr>
                <w:webHidden/>
              </w:rPr>
              <w:fldChar w:fldCharType="begin"/>
            </w:r>
            <w:r w:rsidR="00C170D6">
              <w:rPr>
                <w:webHidden/>
              </w:rPr>
              <w:instrText>PAGEREF _Toc96283776 \h</w:instrText>
            </w:r>
            <w:r w:rsidR="00C170D6">
              <w:rPr>
                <w:webHidden/>
              </w:rPr>
            </w:r>
            <w:r w:rsidR="00C170D6">
              <w:rPr>
                <w:webHidden/>
              </w:rPr>
              <w:fldChar w:fldCharType="separate"/>
            </w:r>
            <w:r w:rsidR="00C170D6">
              <w:rPr>
                <w:rStyle w:val="Vnculodendice"/>
              </w:rPr>
              <w:tab/>
              <w:t>10</w:t>
            </w:r>
            <w:r w:rsidR="00C170D6">
              <w:rPr>
                <w:webHidden/>
              </w:rPr>
              <w:fldChar w:fldCharType="end"/>
            </w:r>
          </w:hyperlink>
        </w:p>
        <w:p w14:paraId="01F11907" w14:textId="77777777" w:rsidR="008E4B77" w:rsidRDefault="00C170D6">
          <w:r>
            <w:fldChar w:fldCharType="end"/>
          </w:r>
        </w:p>
      </w:sdtContent>
    </w:sdt>
    <w:p w14:paraId="1959E0EF" w14:textId="77777777" w:rsidR="008E4B77" w:rsidRDefault="008E4B77">
      <w:pPr>
        <w:pStyle w:val="ndicedeilustraes"/>
        <w:tabs>
          <w:tab w:val="right" w:leader="dot" w:pos="8494"/>
        </w:tabs>
      </w:pPr>
    </w:p>
    <w:p w14:paraId="2816FDEE" w14:textId="77777777" w:rsidR="008E4B77" w:rsidRDefault="00C170D6">
      <w:pPr>
        <w:pStyle w:val="CabealhodoSumrio"/>
      </w:pPr>
      <w:r>
        <w:t>ÍNDICE DE ILUSTRAÇÕES</w:t>
      </w:r>
    </w:p>
    <w:p w14:paraId="15185A6C" w14:textId="77777777" w:rsidR="008E4B77" w:rsidRDefault="008E4B77">
      <w:pPr>
        <w:pStyle w:val="ndicedeilustraes"/>
        <w:tabs>
          <w:tab w:val="right" w:leader="dot" w:pos="8494"/>
        </w:tabs>
      </w:pPr>
    </w:p>
    <w:p w14:paraId="6251953C" w14:textId="77777777" w:rsidR="008E4B77" w:rsidRDefault="00C170D6">
      <w:pPr>
        <w:pStyle w:val="ndicedeilustraes"/>
        <w:tabs>
          <w:tab w:val="right" w:leader="dot" w:pos="8494"/>
        </w:tabs>
        <w:rPr>
          <w:rFonts w:eastAsiaTheme="minorEastAsia"/>
          <w:lang w:eastAsia="pt-BR"/>
        </w:rPr>
      </w:pPr>
      <w:r>
        <w:fldChar w:fldCharType="begin"/>
      </w:r>
      <w:r>
        <w:rPr>
          <w:rStyle w:val="Vnculodendice"/>
        </w:rPr>
        <w:instrText>TOC \c "Figura"</w:instrText>
      </w:r>
      <w:r>
        <w:rPr>
          <w:rStyle w:val="Vnculodendice"/>
        </w:rPr>
        <w:fldChar w:fldCharType="separate"/>
      </w:r>
      <w:hyperlink w:anchor="_Toc96283777">
        <w:r>
          <w:rPr>
            <w:rStyle w:val="Vnculodendice"/>
          </w:rPr>
          <w:t>Figura 1 – Quadro “3 Objetivos”.</w:t>
        </w:r>
        <w:r>
          <w:rPr>
            <w:webHidden/>
          </w:rPr>
          <w:fldChar w:fldCharType="begin"/>
        </w:r>
        <w:r>
          <w:rPr>
            <w:webHidden/>
          </w:rPr>
          <w:instrText>PAGEREF _Toc96283777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14:paraId="6ED6FAE2" w14:textId="77777777" w:rsidR="008E4B77" w:rsidRDefault="0039463C">
      <w:pPr>
        <w:pStyle w:val="ndicedeilustraes"/>
        <w:tabs>
          <w:tab w:val="right" w:leader="dot" w:pos="8494"/>
        </w:tabs>
        <w:rPr>
          <w:rFonts w:eastAsiaTheme="minorEastAsia"/>
          <w:lang w:eastAsia="pt-BR"/>
        </w:rPr>
      </w:pPr>
      <w:hyperlink w:anchor="_Toc96283778">
        <w:r w:rsidR="00C170D6">
          <w:rPr>
            <w:rStyle w:val="Vnculodendice"/>
          </w:rPr>
          <w:t>Figura 2 – Quadro “é – não é – faz – não faz”.</w:t>
        </w:r>
        <w:r w:rsidR="00C170D6">
          <w:rPr>
            <w:webHidden/>
          </w:rPr>
          <w:fldChar w:fldCharType="begin"/>
        </w:r>
        <w:r w:rsidR="00C170D6">
          <w:rPr>
            <w:webHidden/>
          </w:rPr>
          <w:instrText>PAGEREF _Toc96283778 \h</w:instrText>
        </w:r>
        <w:r w:rsidR="00C170D6">
          <w:rPr>
            <w:webHidden/>
          </w:rPr>
        </w:r>
        <w:r w:rsidR="00C170D6">
          <w:rPr>
            <w:webHidden/>
          </w:rPr>
          <w:fldChar w:fldCharType="separate"/>
        </w:r>
        <w:r w:rsidR="00C170D6">
          <w:rPr>
            <w:rStyle w:val="Vnculodendice"/>
          </w:rPr>
          <w:tab/>
          <w:t>4</w:t>
        </w:r>
        <w:r w:rsidR="00C170D6">
          <w:rPr>
            <w:webHidden/>
          </w:rPr>
          <w:fldChar w:fldCharType="end"/>
        </w:r>
      </w:hyperlink>
    </w:p>
    <w:p w14:paraId="48639302" w14:textId="77777777" w:rsidR="008E4B77" w:rsidRDefault="0039463C">
      <w:pPr>
        <w:pStyle w:val="ndicedeilustraes"/>
        <w:tabs>
          <w:tab w:val="right" w:leader="dot" w:pos="8494"/>
        </w:tabs>
        <w:rPr>
          <w:rFonts w:eastAsiaTheme="minorEastAsia"/>
          <w:lang w:eastAsia="pt-BR"/>
        </w:rPr>
      </w:pPr>
      <w:hyperlink w:anchor="_Toc96283779">
        <w:r w:rsidR="00C170D6">
          <w:rPr>
            <w:rStyle w:val="Vnculodendice"/>
          </w:rPr>
          <w:t>Figura 3 – Quadro "Visão de Produto".  Fonte: AGUIAR, F. 2018.</w:t>
        </w:r>
        <w:r w:rsidR="00C170D6">
          <w:rPr>
            <w:webHidden/>
          </w:rPr>
          <w:fldChar w:fldCharType="begin"/>
        </w:r>
        <w:r w:rsidR="00C170D6">
          <w:rPr>
            <w:webHidden/>
          </w:rPr>
          <w:instrText>PAGEREF _Toc96283779 \h</w:instrText>
        </w:r>
        <w:r w:rsidR="00C170D6">
          <w:rPr>
            <w:webHidden/>
          </w:rPr>
        </w:r>
        <w:r w:rsidR="00C170D6">
          <w:rPr>
            <w:webHidden/>
          </w:rPr>
          <w:fldChar w:fldCharType="separate"/>
        </w:r>
        <w:r w:rsidR="00C170D6">
          <w:rPr>
            <w:rStyle w:val="Vnculodendice"/>
          </w:rPr>
          <w:tab/>
          <w:t>5</w:t>
        </w:r>
        <w:r w:rsidR="00C170D6">
          <w:rPr>
            <w:webHidden/>
          </w:rPr>
          <w:fldChar w:fldCharType="end"/>
        </w:r>
      </w:hyperlink>
    </w:p>
    <w:p w14:paraId="2F0B8493" w14:textId="77777777" w:rsidR="008E4B77" w:rsidRDefault="0039463C">
      <w:pPr>
        <w:pStyle w:val="ndicedeilustraes"/>
        <w:tabs>
          <w:tab w:val="right" w:leader="dot" w:pos="8494"/>
        </w:tabs>
        <w:rPr>
          <w:rFonts w:eastAsiaTheme="minorEastAsia"/>
          <w:lang w:eastAsia="pt-BR"/>
        </w:rPr>
      </w:pPr>
      <w:hyperlink w:anchor="_Toc96283780">
        <w:r w:rsidR="00C170D6">
          <w:rPr>
            <w:rStyle w:val="Vnculodendice"/>
            <w:lang w:val="en-US"/>
          </w:rPr>
          <w:t xml:space="preserve">Figura 4 – Canvas PBB: "Product Backlog Building". </w:t>
        </w:r>
        <w:r w:rsidR="00C170D6">
          <w:rPr>
            <w:rStyle w:val="Vnculodendice"/>
          </w:rPr>
          <w:t>Fonte: AGUIAR, F. 2018.</w:t>
        </w:r>
        <w:r w:rsidR="00C170D6">
          <w:rPr>
            <w:webHidden/>
          </w:rPr>
          <w:fldChar w:fldCharType="begin"/>
        </w:r>
        <w:r w:rsidR="00C170D6">
          <w:rPr>
            <w:webHidden/>
          </w:rPr>
          <w:instrText>PAGEREF _Toc96283780 \h</w:instrText>
        </w:r>
        <w:r w:rsidR="00C170D6">
          <w:rPr>
            <w:webHidden/>
          </w:rPr>
        </w:r>
        <w:r w:rsidR="00C170D6">
          <w:rPr>
            <w:webHidden/>
          </w:rPr>
          <w:fldChar w:fldCharType="separate"/>
        </w:r>
        <w:r w:rsidR="00C170D6">
          <w:rPr>
            <w:rStyle w:val="Vnculodendice"/>
          </w:rPr>
          <w:tab/>
          <w:t>6</w:t>
        </w:r>
        <w:r w:rsidR="00C170D6">
          <w:rPr>
            <w:webHidden/>
          </w:rPr>
          <w:fldChar w:fldCharType="end"/>
        </w:r>
      </w:hyperlink>
    </w:p>
    <w:p w14:paraId="67E9D4DD" w14:textId="77777777" w:rsidR="008E4B77" w:rsidRDefault="0039463C">
      <w:pPr>
        <w:pStyle w:val="ndicedeilustraes"/>
        <w:tabs>
          <w:tab w:val="right" w:leader="dot" w:pos="8494"/>
        </w:tabs>
        <w:rPr>
          <w:rFonts w:eastAsiaTheme="minorEastAsia"/>
          <w:lang w:eastAsia="pt-BR"/>
        </w:rPr>
      </w:pPr>
      <w:hyperlink w:anchor="_Toc96283781">
        <w:r w:rsidR="00C170D6">
          <w:rPr>
            <w:rStyle w:val="Vnculodendice"/>
          </w:rPr>
          <w:t>Figura 5 - User Stories e Critérios de Aceite. Fonte: AGUIAR, F. 2018.</w:t>
        </w:r>
        <w:r w:rsidR="00C170D6">
          <w:rPr>
            <w:webHidden/>
          </w:rPr>
          <w:fldChar w:fldCharType="begin"/>
        </w:r>
        <w:r w:rsidR="00C170D6">
          <w:rPr>
            <w:webHidden/>
          </w:rPr>
          <w:instrText>PAGEREF _Toc96283781 \h</w:instrText>
        </w:r>
        <w:r w:rsidR="00C170D6">
          <w:rPr>
            <w:webHidden/>
          </w:rPr>
        </w:r>
        <w:r w:rsidR="00C170D6">
          <w:rPr>
            <w:webHidden/>
          </w:rPr>
          <w:fldChar w:fldCharType="separate"/>
        </w:r>
        <w:r w:rsidR="00C170D6">
          <w:rPr>
            <w:rStyle w:val="Vnculodendice"/>
          </w:rPr>
          <w:tab/>
          <w:t>7</w:t>
        </w:r>
        <w:r w:rsidR="00C170D6">
          <w:rPr>
            <w:webHidden/>
          </w:rPr>
          <w:fldChar w:fldCharType="end"/>
        </w:r>
      </w:hyperlink>
    </w:p>
    <w:p w14:paraId="10981DD8" w14:textId="77777777" w:rsidR="008E4B77" w:rsidRDefault="0039463C">
      <w:pPr>
        <w:pStyle w:val="ndicedeilustraes"/>
        <w:tabs>
          <w:tab w:val="right" w:leader="dot" w:pos="8494"/>
        </w:tabs>
        <w:rPr>
          <w:rFonts w:eastAsiaTheme="minorEastAsia"/>
          <w:lang w:eastAsia="pt-BR"/>
        </w:rPr>
      </w:pPr>
      <w:hyperlink w:anchor="_Toc96283782">
        <w:r w:rsidR="00C170D6">
          <w:rPr>
            <w:rStyle w:val="Vnculodendice"/>
          </w:rPr>
          <w:t>Figura 6 – Exemplo: DER construído com de engenharia reversa (MySQL Workbench).</w:t>
        </w:r>
        <w:r w:rsidR="00C170D6">
          <w:rPr>
            <w:webHidden/>
          </w:rPr>
          <w:fldChar w:fldCharType="begin"/>
        </w:r>
        <w:r w:rsidR="00C170D6">
          <w:rPr>
            <w:webHidden/>
          </w:rPr>
          <w:instrText>PAGEREF _Toc96283782 \h</w:instrText>
        </w:r>
        <w:r w:rsidR="00C170D6">
          <w:rPr>
            <w:webHidden/>
          </w:rPr>
        </w:r>
        <w:r w:rsidR="00C170D6">
          <w:rPr>
            <w:webHidden/>
          </w:rPr>
          <w:fldChar w:fldCharType="separate"/>
        </w:r>
        <w:r w:rsidR="00C170D6">
          <w:rPr>
            <w:rStyle w:val="Vnculodendice"/>
          </w:rPr>
          <w:tab/>
          <w:t>8</w:t>
        </w:r>
        <w:r w:rsidR="00C170D6">
          <w:rPr>
            <w:webHidden/>
          </w:rPr>
          <w:fldChar w:fldCharType="end"/>
        </w:r>
      </w:hyperlink>
    </w:p>
    <w:p w14:paraId="36BDAF1A" w14:textId="77777777" w:rsidR="008E4B77" w:rsidRDefault="0039463C">
      <w:pPr>
        <w:pStyle w:val="ndicedeilustraes"/>
        <w:tabs>
          <w:tab w:val="right" w:leader="dot" w:pos="8494"/>
        </w:tabs>
        <w:rPr>
          <w:rFonts w:eastAsiaTheme="minorEastAsia"/>
          <w:lang w:eastAsia="pt-BR"/>
        </w:rPr>
      </w:pPr>
      <w:hyperlink w:anchor="_Toc96283783">
        <w:r w:rsidR="00C170D6">
          <w:rPr>
            <w:rStyle w:val="Vnculodendice"/>
          </w:rPr>
          <w:t>Figura 7 – Exemplo: Diagrama de Classes.</w:t>
        </w:r>
        <w:r w:rsidR="00C170D6">
          <w:rPr>
            <w:webHidden/>
          </w:rPr>
          <w:fldChar w:fldCharType="begin"/>
        </w:r>
        <w:r w:rsidR="00C170D6">
          <w:rPr>
            <w:webHidden/>
          </w:rPr>
          <w:instrText>PAGEREF _Toc96283783 \h</w:instrText>
        </w:r>
        <w:r w:rsidR="00C170D6">
          <w:rPr>
            <w:webHidden/>
          </w:rPr>
        </w:r>
        <w:r w:rsidR="00C170D6">
          <w:rPr>
            <w:webHidden/>
          </w:rPr>
          <w:fldChar w:fldCharType="separate"/>
        </w:r>
        <w:r w:rsidR="00C170D6">
          <w:rPr>
            <w:rStyle w:val="Vnculodendice"/>
          </w:rPr>
          <w:tab/>
          <w:t>9</w:t>
        </w:r>
        <w:r w:rsidR="00C170D6">
          <w:rPr>
            <w:webHidden/>
          </w:rPr>
          <w:fldChar w:fldCharType="end"/>
        </w:r>
      </w:hyperlink>
      <w:r w:rsidR="00C170D6">
        <w:rPr>
          <w:rStyle w:val="Vnculodendice"/>
        </w:rPr>
        <w:fldChar w:fldCharType="end"/>
      </w:r>
    </w:p>
    <w:p w14:paraId="25F344CD" w14:textId="77777777" w:rsidR="008E4B77" w:rsidRDefault="00C170D6">
      <w:r>
        <w:br w:type="page"/>
      </w:r>
    </w:p>
    <w:p w14:paraId="00A32379" w14:textId="77777777" w:rsidR="008E4B77" w:rsidRDefault="00C170D6">
      <w:pPr>
        <w:pStyle w:val="Ttulo1"/>
      </w:pPr>
      <w:bookmarkStart w:id="0" w:name="_Toc96283768"/>
      <w:bookmarkStart w:id="1" w:name="_Toc95732948"/>
      <w:r>
        <w:lastRenderedPageBreak/>
        <w:t>ARTEFATO 1: Quadro “3 Objetivos”</w:t>
      </w:r>
      <w:bookmarkEnd w:id="0"/>
      <w:bookmarkEnd w:id="1"/>
    </w:p>
    <w:p w14:paraId="0D9498E0" w14:textId="77777777" w:rsidR="008E4B77" w:rsidRDefault="00C170D6">
      <w:pPr>
        <w:pStyle w:val="CorpodeTexto"/>
      </w:pPr>
      <w:r>
        <w:t xml:space="preserve"> </w:t>
      </w:r>
    </w:p>
    <w:tbl>
      <w:tblPr>
        <w:tblStyle w:val="Tabelacomgrade"/>
        <w:tblW w:w="637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310"/>
        <w:gridCol w:w="5069"/>
      </w:tblGrid>
      <w:tr w:rsidR="008E4B77" w14:paraId="1E9E7861" w14:textId="77777777">
        <w:trPr>
          <w:trHeight w:val="381"/>
        </w:trPr>
        <w:tc>
          <w:tcPr>
            <w:tcW w:w="6378" w:type="dxa"/>
            <w:gridSpan w:val="2"/>
            <w:vAlign w:val="center"/>
          </w:tcPr>
          <w:p w14:paraId="18B97A88" w14:textId="77777777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ARTEFATO 1</w:t>
            </w:r>
            <w:r>
              <w:rPr>
                <w:rFonts w:eastAsia="Calibri"/>
                <w:sz w:val="24"/>
                <w:szCs w:val="24"/>
              </w:rPr>
              <w:t>: Quadro “3 Objetivos”</w:t>
            </w:r>
          </w:p>
        </w:tc>
      </w:tr>
      <w:tr w:rsidR="008E4B77" w14:paraId="13FFC3CB" w14:textId="77777777">
        <w:trPr>
          <w:trHeight w:val="416"/>
        </w:trPr>
        <w:tc>
          <w:tcPr>
            <w:tcW w:w="6378" w:type="dxa"/>
            <w:gridSpan w:val="2"/>
            <w:vAlign w:val="center"/>
          </w:tcPr>
          <w:p w14:paraId="407CEF93" w14:textId="26CFE3DE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NOME DO PRODUTO</w:t>
            </w:r>
            <w:r>
              <w:rPr>
                <w:rFonts w:eastAsia="Calibri"/>
                <w:sz w:val="24"/>
                <w:szCs w:val="24"/>
              </w:rPr>
              <w:t>:</w:t>
            </w:r>
            <w:r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>ERP para</w:t>
            </w:r>
            <w:r w:rsidR="001F5F72">
              <w:rPr>
                <w:rFonts w:eastAsia="Calibri"/>
                <w:sz w:val="20"/>
                <w:szCs w:val="20"/>
              </w:rPr>
              <w:t xml:space="preserve"> farmácia em </w:t>
            </w:r>
            <w:r>
              <w:rPr>
                <w:rFonts w:eastAsia="Calibri"/>
                <w:sz w:val="20"/>
                <w:szCs w:val="20"/>
              </w:rPr>
              <w:t>clínica</w:t>
            </w:r>
            <w:r w:rsidR="001F5F72">
              <w:rPr>
                <w:rFonts w:eastAsia="Calibri"/>
                <w:sz w:val="20"/>
                <w:szCs w:val="20"/>
              </w:rPr>
              <w:t>s</w:t>
            </w:r>
          </w:p>
        </w:tc>
      </w:tr>
      <w:tr w:rsidR="008E4B77" w14:paraId="199467D5" w14:textId="77777777">
        <w:trPr>
          <w:trHeight w:val="422"/>
        </w:trPr>
        <w:tc>
          <w:tcPr>
            <w:tcW w:w="1310" w:type="dxa"/>
            <w:vAlign w:val="center"/>
          </w:tcPr>
          <w:p w14:paraId="5606F566" w14:textId="77777777" w:rsidR="008E4B77" w:rsidRDefault="00C170D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068" w:type="dxa"/>
            <w:vAlign w:val="center"/>
          </w:tcPr>
          <w:p w14:paraId="64011BCD" w14:textId="77777777" w:rsidR="008E4B77" w:rsidRDefault="00C170D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DESCRIÇÃO</w:t>
            </w:r>
          </w:p>
        </w:tc>
      </w:tr>
      <w:tr w:rsidR="008E4B77" w14:paraId="4848221D" w14:textId="77777777">
        <w:tc>
          <w:tcPr>
            <w:tcW w:w="1310" w:type="dxa"/>
            <w:vAlign w:val="center"/>
          </w:tcPr>
          <w:p w14:paraId="6D60207B" w14:textId="77777777" w:rsidR="008E4B77" w:rsidRDefault="00C170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5068" w:type="dxa"/>
            <w:vAlign w:val="center"/>
          </w:tcPr>
          <w:p w14:paraId="1BCB012D" w14:textId="7C107C57" w:rsidR="008E4B77" w:rsidRDefault="000271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Melhorar o g</w:t>
            </w:r>
            <w:r w:rsidR="00C170D6">
              <w:rPr>
                <w:rFonts w:eastAsia="Calibri"/>
              </w:rPr>
              <w:t xml:space="preserve">erenciamento de </w:t>
            </w:r>
            <w:r>
              <w:rPr>
                <w:rFonts w:eastAsia="Calibri"/>
              </w:rPr>
              <w:t>m</w:t>
            </w:r>
            <w:r w:rsidR="00C170D6">
              <w:rPr>
                <w:rFonts w:eastAsia="Calibri"/>
              </w:rPr>
              <w:t>edicamentos</w:t>
            </w:r>
            <w:r w:rsidR="001F5F72">
              <w:rPr>
                <w:rFonts w:eastAsia="Calibri"/>
              </w:rPr>
              <w:t xml:space="preserve"> para clínicas de pequeno e médio porte</w:t>
            </w:r>
          </w:p>
          <w:p w14:paraId="55F8E3CD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E4B77" w14:paraId="02D99027" w14:textId="77777777">
        <w:tc>
          <w:tcPr>
            <w:tcW w:w="1310" w:type="dxa"/>
            <w:vAlign w:val="center"/>
          </w:tcPr>
          <w:p w14:paraId="125188EE" w14:textId="77777777" w:rsidR="008E4B77" w:rsidRDefault="00C170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5068" w:type="dxa"/>
            <w:vAlign w:val="center"/>
          </w:tcPr>
          <w:p w14:paraId="5CFED67F" w14:textId="57F843D4" w:rsidR="008E4B77" w:rsidRDefault="000271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Facilitar m</w:t>
            </w:r>
            <w:r w:rsidR="00C170D6">
              <w:rPr>
                <w:rFonts w:eastAsia="Calibri"/>
              </w:rPr>
              <w:t xml:space="preserve">anutenção de </w:t>
            </w:r>
            <w:r>
              <w:rPr>
                <w:rFonts w:eastAsia="Calibri"/>
              </w:rPr>
              <w:t>e</w:t>
            </w:r>
            <w:r w:rsidR="00C170D6">
              <w:rPr>
                <w:rFonts w:eastAsia="Calibri"/>
              </w:rPr>
              <w:t>stoque com controle de reposição</w:t>
            </w:r>
            <w:r w:rsidR="001F5F72">
              <w:rPr>
                <w:rFonts w:eastAsia="Calibri"/>
              </w:rPr>
              <w:t xml:space="preserve"> de produtos</w:t>
            </w:r>
          </w:p>
          <w:p w14:paraId="37779D47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E4B77" w14:paraId="1B969710" w14:textId="77777777">
        <w:tc>
          <w:tcPr>
            <w:tcW w:w="1310" w:type="dxa"/>
            <w:vAlign w:val="center"/>
          </w:tcPr>
          <w:p w14:paraId="6F7BD619" w14:textId="77777777" w:rsidR="008E4B77" w:rsidRDefault="00C170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5068" w:type="dxa"/>
            <w:vAlign w:val="center"/>
          </w:tcPr>
          <w:p w14:paraId="7CD1642F" w14:textId="01788336" w:rsidR="008E4B77" w:rsidRDefault="000271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</w:rPr>
              <w:t>Fazer r</w:t>
            </w:r>
            <w:r w:rsidR="00C170D6">
              <w:rPr>
                <w:rFonts w:eastAsia="Calibri"/>
              </w:rPr>
              <w:t>astreio completo dos medicamentos</w:t>
            </w:r>
          </w:p>
          <w:p w14:paraId="07FD4D99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B2E084A" w14:textId="77777777" w:rsidR="008E4B77" w:rsidRDefault="00C170D6">
      <w:pPr>
        <w:pStyle w:val="Legenda"/>
        <w:spacing w:before="120"/>
      </w:pPr>
      <w:bookmarkStart w:id="2" w:name="_Toc9628377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7F40">
        <w:rPr>
          <w:noProof/>
        </w:rPr>
        <w:t>1</w:t>
      </w:r>
      <w:r>
        <w:fldChar w:fldCharType="end"/>
      </w:r>
      <w:r>
        <w:t xml:space="preserve"> – Quadro “3 Objetivos”.</w:t>
      </w:r>
      <w:bookmarkStart w:id="3" w:name="_Hlk96282040"/>
      <w:bookmarkEnd w:id="2"/>
      <w:bookmarkEnd w:id="3"/>
    </w:p>
    <w:p w14:paraId="30010A07" w14:textId="77777777" w:rsidR="008E4B77" w:rsidRDefault="008E4B77">
      <w:pPr>
        <w:ind w:left="708"/>
      </w:pPr>
    </w:p>
    <w:p w14:paraId="32EA6DDC" w14:textId="77777777" w:rsidR="008E4B77" w:rsidRDefault="008E4B77">
      <w:pPr>
        <w:ind w:left="708"/>
      </w:pPr>
    </w:p>
    <w:p w14:paraId="6685570D" w14:textId="77777777" w:rsidR="008E4B77" w:rsidRDefault="00C170D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4698E87" w14:textId="77777777" w:rsidR="008E4B77" w:rsidRDefault="00C170D6">
      <w:pPr>
        <w:pStyle w:val="Ttulo1"/>
      </w:pPr>
      <w:bookmarkStart w:id="4" w:name="_Toc96283769"/>
      <w:r>
        <w:lastRenderedPageBreak/>
        <w:t>ARTEFATO 2: Quadro “é – não é – faz – não faz”</w:t>
      </w:r>
      <w:bookmarkEnd w:id="4"/>
    </w:p>
    <w:p w14:paraId="008D8DBD" w14:textId="77777777" w:rsidR="008E4B77" w:rsidRDefault="008E4B77">
      <w:pPr>
        <w:ind w:left="708"/>
      </w:pPr>
    </w:p>
    <w:tbl>
      <w:tblPr>
        <w:tblStyle w:val="Tabelacomgrade"/>
        <w:tblW w:w="5950" w:type="dxa"/>
        <w:tblInd w:w="1416" w:type="dxa"/>
        <w:tblLayout w:type="fixed"/>
        <w:tblLook w:val="04A0" w:firstRow="1" w:lastRow="0" w:firstColumn="1" w:lastColumn="0" w:noHBand="0" w:noVBand="1"/>
      </w:tblPr>
      <w:tblGrid>
        <w:gridCol w:w="2832"/>
        <w:gridCol w:w="3118"/>
      </w:tblGrid>
      <w:tr w:rsidR="008E4B77" w14:paraId="33D7AADA" w14:textId="77777777">
        <w:trPr>
          <w:trHeight w:val="386"/>
        </w:trPr>
        <w:tc>
          <w:tcPr>
            <w:tcW w:w="5949" w:type="dxa"/>
            <w:gridSpan w:val="2"/>
            <w:vAlign w:val="center"/>
          </w:tcPr>
          <w:p w14:paraId="51834415" w14:textId="77777777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ARTEFATO 2</w:t>
            </w:r>
            <w:r>
              <w:rPr>
                <w:rFonts w:eastAsia="Calibri"/>
                <w:sz w:val="24"/>
                <w:szCs w:val="24"/>
              </w:rPr>
              <w:t>: Quadro “é – não é – faz – não faz”</w:t>
            </w:r>
          </w:p>
        </w:tc>
      </w:tr>
      <w:tr w:rsidR="008E4B77" w14:paraId="004E48E2" w14:textId="77777777">
        <w:trPr>
          <w:trHeight w:val="419"/>
        </w:trPr>
        <w:tc>
          <w:tcPr>
            <w:tcW w:w="5949" w:type="dxa"/>
            <w:gridSpan w:val="2"/>
            <w:vAlign w:val="center"/>
          </w:tcPr>
          <w:p w14:paraId="73C24E99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NOME DO PRODUTO</w:t>
            </w:r>
            <w:r>
              <w:rPr>
                <w:rFonts w:eastAsia="Calibri"/>
                <w:sz w:val="24"/>
                <w:szCs w:val="24"/>
              </w:rPr>
              <w:t>:</w:t>
            </w:r>
          </w:p>
        </w:tc>
      </w:tr>
      <w:tr w:rsidR="008E4B77" w14:paraId="2A900F6E" w14:textId="77777777">
        <w:trPr>
          <w:trHeight w:val="1687"/>
        </w:trPr>
        <w:tc>
          <w:tcPr>
            <w:tcW w:w="2832" w:type="dxa"/>
          </w:tcPr>
          <w:p w14:paraId="564EBEF9" w14:textId="77777777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É</w:t>
            </w:r>
          </w:p>
          <w:p w14:paraId="26012B21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15E05C98" w14:textId="2510A12E" w:rsidR="008E4B77" w:rsidRDefault="00652F39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Sistema web </w:t>
            </w:r>
          </w:p>
          <w:p w14:paraId="5B4CF142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31D05A1A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ERP</w:t>
            </w:r>
          </w:p>
          <w:p w14:paraId="211D6B38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20C4E30C" w14:textId="77777777" w:rsidR="008E4B77" w:rsidRDefault="008E4B77" w:rsidP="001F5F72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47199B" w14:textId="77777777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Não é</w:t>
            </w:r>
          </w:p>
          <w:p w14:paraId="0EAE10E9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3FF92ACD" w14:textId="2DFEF001" w:rsidR="008E4B77" w:rsidRDefault="00652F39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Não é </w:t>
            </w:r>
            <w:r w:rsidR="00C170D6">
              <w:rPr>
                <w:rFonts w:eastAsia="Calibri"/>
                <w:sz w:val="24"/>
                <w:szCs w:val="24"/>
              </w:rPr>
              <w:t xml:space="preserve">Aplicativo </w:t>
            </w:r>
            <w:r>
              <w:rPr>
                <w:rFonts w:eastAsia="Calibri"/>
                <w:sz w:val="24"/>
                <w:szCs w:val="24"/>
              </w:rPr>
              <w:t>Móvel</w:t>
            </w:r>
          </w:p>
          <w:p w14:paraId="54EBE0C0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1E12E2E6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CRM</w:t>
            </w:r>
          </w:p>
          <w:p w14:paraId="55975B22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E4B77" w14:paraId="390D7E38" w14:textId="77777777">
        <w:trPr>
          <w:trHeight w:val="2109"/>
        </w:trPr>
        <w:tc>
          <w:tcPr>
            <w:tcW w:w="2832" w:type="dxa"/>
          </w:tcPr>
          <w:p w14:paraId="73ACADE6" w14:textId="77777777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Faz</w:t>
            </w:r>
          </w:p>
          <w:p w14:paraId="42984093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65F21028" w14:textId="6BADE325" w:rsidR="008E4B77" w:rsidRDefault="00C170D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Gerenciamento de Medicamentos e Produtos</w:t>
            </w:r>
          </w:p>
          <w:p w14:paraId="1262B6AF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70071D7B" w14:textId="4FD92745" w:rsidR="008E4B77" w:rsidRDefault="00BB06C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Gerenciamento</w:t>
            </w:r>
            <w:r w:rsidR="00C170D6">
              <w:rPr>
                <w:rFonts w:eastAsia="Calibri"/>
                <w:sz w:val="24"/>
                <w:szCs w:val="24"/>
              </w:rPr>
              <w:t xml:space="preserve"> das movimentações e consumos</w:t>
            </w:r>
          </w:p>
          <w:p w14:paraId="5C02E394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75E1942E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Rastreio de Medicamentos e produtos</w:t>
            </w:r>
          </w:p>
          <w:p w14:paraId="69FEACBB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6A35843B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Controle de Usuário</w:t>
            </w:r>
          </w:p>
          <w:p w14:paraId="221EC6C5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11BC264C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Controle Financeiro</w:t>
            </w:r>
          </w:p>
          <w:p w14:paraId="7A15E3F5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34D7309B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Avisa reabastecimento</w:t>
            </w:r>
          </w:p>
          <w:p w14:paraId="3E7074DD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7B4011DB" w14:textId="5A6F3AAC" w:rsidR="008E4B77" w:rsidRDefault="00C170D6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Controle de Atendimentos </w:t>
            </w:r>
            <w:r w:rsidR="00A05F71">
              <w:rPr>
                <w:rFonts w:eastAsia="Calibri"/>
                <w:sz w:val="24"/>
                <w:szCs w:val="24"/>
              </w:rPr>
              <w:t>dos</w:t>
            </w:r>
            <w:r>
              <w:rPr>
                <w:rFonts w:eastAsia="Calibri"/>
                <w:sz w:val="24"/>
                <w:szCs w:val="24"/>
              </w:rPr>
              <w:t xml:space="preserve"> Pacientes</w:t>
            </w:r>
          </w:p>
          <w:p w14:paraId="5C6B3A69" w14:textId="18ACACA2" w:rsidR="00A05F71" w:rsidRDefault="00A05F71">
            <w:pPr>
              <w:spacing w:after="0" w:line="240" w:lineRule="auto"/>
              <w:rPr>
                <w:rFonts w:eastAsia="Calibri"/>
                <w:sz w:val="24"/>
                <w:szCs w:val="24"/>
              </w:rPr>
            </w:pPr>
          </w:p>
          <w:p w14:paraId="33677834" w14:textId="4D65D261" w:rsidR="00A05F71" w:rsidRDefault="00A05F71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63F9FB03" w14:textId="77777777" w:rsidR="008E4B77" w:rsidRDefault="008E4B77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  <w:p w14:paraId="081F970F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EF2BC51" w14:textId="77777777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Não faz</w:t>
            </w:r>
          </w:p>
          <w:p w14:paraId="012F4D2A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0EB000A7" w14:textId="1ED7EB20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Integração com sistema SNGPC</w:t>
            </w:r>
            <w:r w:rsidR="00BB06C6">
              <w:rPr>
                <w:rFonts w:eastAsia="Calibri"/>
                <w:sz w:val="24"/>
                <w:szCs w:val="24"/>
              </w:rPr>
              <w:t xml:space="preserve"> </w:t>
            </w:r>
            <w:r w:rsidR="001F5F72">
              <w:rPr>
                <w:rFonts w:eastAsia="Calibri"/>
                <w:sz w:val="24"/>
                <w:szCs w:val="24"/>
              </w:rPr>
              <w:t>(Vigilância</w:t>
            </w:r>
            <w:r w:rsidR="00BB06C6">
              <w:rPr>
                <w:rFonts w:eastAsia="Calibri"/>
                <w:sz w:val="24"/>
                <w:szCs w:val="24"/>
              </w:rPr>
              <w:t xml:space="preserve"> Sanitária)</w:t>
            </w:r>
          </w:p>
          <w:p w14:paraId="1115C995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0BE31FFA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Integração com SEFAZ</w:t>
            </w:r>
          </w:p>
          <w:p w14:paraId="234E768D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1426CE50" w14:textId="24B9BF0C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Geração de XML</w:t>
            </w:r>
            <w:r w:rsidR="001F5F72">
              <w:rPr>
                <w:rFonts w:eastAsia="Calibri"/>
                <w:sz w:val="24"/>
                <w:szCs w:val="24"/>
              </w:rPr>
              <w:t xml:space="preserve"> para nota fiscal</w:t>
            </w:r>
          </w:p>
          <w:p w14:paraId="2FC58F0B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490D6F20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Controle de RH</w:t>
            </w:r>
          </w:p>
          <w:p w14:paraId="236D03D1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28383B59" w14:textId="19E4F25C" w:rsidR="008E4B77" w:rsidRDefault="004D7F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Gestão de </w:t>
            </w:r>
            <w:r w:rsidR="00C170D6">
              <w:rPr>
                <w:rFonts w:eastAsia="Calibri"/>
                <w:sz w:val="24"/>
                <w:szCs w:val="24"/>
              </w:rPr>
              <w:t>Limpeza</w:t>
            </w:r>
            <w:r>
              <w:rPr>
                <w:rFonts w:eastAsia="Calibri"/>
                <w:sz w:val="24"/>
                <w:szCs w:val="24"/>
              </w:rPr>
              <w:t xml:space="preserve"> de Áreas</w:t>
            </w:r>
          </w:p>
          <w:p w14:paraId="104997AE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724CB996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Segurança do Trabalho</w:t>
            </w:r>
          </w:p>
          <w:p w14:paraId="0478A55C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236C6343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Segurança Patrimonial</w:t>
            </w:r>
          </w:p>
          <w:p w14:paraId="1028B498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04A4E7FD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Ordens de Serviço de Manutenção</w:t>
            </w:r>
          </w:p>
          <w:p w14:paraId="4564944D" w14:textId="77777777" w:rsidR="008E4B77" w:rsidRDefault="008E4B77">
            <w:pPr>
              <w:spacing w:after="0" w:line="240" w:lineRule="auto"/>
              <w:rPr>
                <w:sz w:val="24"/>
                <w:szCs w:val="24"/>
              </w:rPr>
            </w:pPr>
          </w:p>
          <w:p w14:paraId="3E9A1B13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Integração com Plano de Saúde</w:t>
            </w:r>
          </w:p>
        </w:tc>
      </w:tr>
    </w:tbl>
    <w:p w14:paraId="55B00DC6" w14:textId="77777777" w:rsidR="008E4B77" w:rsidRDefault="00C170D6">
      <w:pPr>
        <w:pStyle w:val="Legenda"/>
        <w:spacing w:before="120"/>
      </w:pPr>
      <w:bookmarkStart w:id="5" w:name="_Toc9628377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7F40">
        <w:rPr>
          <w:noProof/>
        </w:rPr>
        <w:t>2</w:t>
      </w:r>
      <w:r>
        <w:fldChar w:fldCharType="end"/>
      </w:r>
      <w:r>
        <w:t xml:space="preserve"> – Quadro “é – não é – faz – não faz”.</w:t>
      </w:r>
      <w:bookmarkStart w:id="6" w:name="_Hlk96282064"/>
      <w:bookmarkEnd w:id="5"/>
      <w:bookmarkEnd w:id="6"/>
    </w:p>
    <w:p w14:paraId="5E0D4031" w14:textId="77777777" w:rsidR="008E4B77" w:rsidRDefault="00C170D6">
      <w:pPr>
        <w:rPr>
          <w:b/>
          <w:bCs/>
        </w:rPr>
      </w:pPr>
      <w:r>
        <w:br w:type="page"/>
      </w:r>
    </w:p>
    <w:p w14:paraId="3D647AC8" w14:textId="77777777" w:rsidR="008E4B77" w:rsidRDefault="00C170D6">
      <w:pPr>
        <w:pStyle w:val="Ttulo1"/>
      </w:pPr>
      <w:bookmarkStart w:id="7" w:name="_Toc96283770"/>
      <w:r>
        <w:lastRenderedPageBreak/>
        <w:t>ARTEFATO 3: Quadro “Visão de Produto”.</w:t>
      </w:r>
      <w:bookmarkEnd w:id="7"/>
    </w:p>
    <w:p w14:paraId="52C72279" w14:textId="77777777" w:rsidR="008E4B77" w:rsidRDefault="008E4B77">
      <w:pPr>
        <w:ind w:left="708"/>
      </w:pPr>
    </w:p>
    <w:tbl>
      <w:tblPr>
        <w:tblStyle w:val="Tabelacomgrade"/>
        <w:tblW w:w="6237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2693"/>
        <w:gridCol w:w="3544"/>
      </w:tblGrid>
      <w:tr w:rsidR="008E4B77" w14:paraId="6E75CC8A" w14:textId="77777777">
        <w:trPr>
          <w:trHeight w:val="361"/>
        </w:trPr>
        <w:tc>
          <w:tcPr>
            <w:tcW w:w="6236" w:type="dxa"/>
            <w:gridSpan w:val="2"/>
            <w:vAlign w:val="center"/>
          </w:tcPr>
          <w:p w14:paraId="3C82514D" w14:textId="77777777" w:rsidR="008E4B77" w:rsidRDefault="00C170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ARTEFATO 3</w:t>
            </w:r>
            <w:r>
              <w:rPr>
                <w:rFonts w:eastAsia="Calibri"/>
                <w:sz w:val="24"/>
                <w:szCs w:val="24"/>
              </w:rPr>
              <w:t>: Quadro “Visão de Produto”</w:t>
            </w:r>
          </w:p>
        </w:tc>
      </w:tr>
      <w:tr w:rsidR="008E4B77" w14:paraId="59017C7E" w14:textId="77777777">
        <w:trPr>
          <w:trHeight w:val="410"/>
        </w:trPr>
        <w:tc>
          <w:tcPr>
            <w:tcW w:w="6236" w:type="dxa"/>
            <w:gridSpan w:val="2"/>
            <w:vAlign w:val="center"/>
          </w:tcPr>
          <w:p w14:paraId="3834B49B" w14:textId="77777777" w:rsidR="008E4B77" w:rsidRDefault="00C170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NOME DO PRODUTO</w:t>
            </w:r>
            <w:r>
              <w:rPr>
                <w:rFonts w:eastAsia="Calibri"/>
                <w:sz w:val="24"/>
                <w:szCs w:val="24"/>
              </w:rPr>
              <w:t xml:space="preserve">: </w:t>
            </w:r>
            <w:r>
              <w:rPr>
                <w:rFonts w:eastAsia="Calibri"/>
                <w:sz w:val="20"/>
                <w:szCs w:val="20"/>
              </w:rPr>
              <w:t>ERP para clínica</w:t>
            </w:r>
          </w:p>
        </w:tc>
      </w:tr>
      <w:tr w:rsidR="008E4B77" w14:paraId="47AE701A" w14:textId="77777777">
        <w:tc>
          <w:tcPr>
            <w:tcW w:w="2693" w:type="dxa"/>
            <w:vAlign w:val="center"/>
          </w:tcPr>
          <w:p w14:paraId="2911D3FA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BFDEE5F" w14:textId="43E007F5" w:rsidR="008E4B77" w:rsidRDefault="00C170D6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Farmácia</w:t>
            </w:r>
            <w:r w:rsidR="0036423A">
              <w:rPr>
                <w:rFonts w:eastAsia="Calibri"/>
              </w:rPr>
              <w:t>s</w:t>
            </w:r>
            <w:r>
              <w:rPr>
                <w:rFonts w:eastAsia="Calibri"/>
              </w:rPr>
              <w:t xml:space="preserve"> em Clínicas</w:t>
            </w:r>
            <w:r w:rsidR="001F5F72">
              <w:rPr>
                <w:rFonts w:eastAsia="Calibri"/>
              </w:rPr>
              <w:t xml:space="preserve"> de médio e pequeno porte</w:t>
            </w:r>
          </w:p>
        </w:tc>
      </w:tr>
      <w:tr w:rsidR="008E4B77" w14:paraId="25082CEB" w14:textId="77777777">
        <w:tc>
          <w:tcPr>
            <w:tcW w:w="2693" w:type="dxa"/>
            <w:vAlign w:val="center"/>
          </w:tcPr>
          <w:p w14:paraId="0A0F7B20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CATEGORIA SEGMENTO</w:t>
            </w:r>
          </w:p>
        </w:tc>
        <w:tc>
          <w:tcPr>
            <w:tcW w:w="3543" w:type="dxa"/>
            <w:vAlign w:val="center"/>
          </w:tcPr>
          <w:p w14:paraId="0EF340C3" w14:textId="7236F34A" w:rsidR="008E4B77" w:rsidRDefault="00652F39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Sistema web</w:t>
            </w:r>
            <w:r w:rsidR="00C170D6">
              <w:rPr>
                <w:rFonts w:eastAsia="Calibri"/>
              </w:rPr>
              <w:t xml:space="preserve"> para gestão de farmácias em clínicas</w:t>
            </w:r>
          </w:p>
        </w:tc>
      </w:tr>
      <w:tr w:rsidR="008E4B77" w14:paraId="257BCEC8" w14:textId="77777777">
        <w:tc>
          <w:tcPr>
            <w:tcW w:w="2693" w:type="dxa"/>
            <w:vAlign w:val="center"/>
          </w:tcPr>
          <w:p w14:paraId="45AFF010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0999749A" w14:textId="77777777" w:rsidR="008E4B77" w:rsidRDefault="00C170D6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Ter o controle fácil e rápido da farmácia em sua clínica, com acesso online e offline com servidor local</w:t>
            </w:r>
          </w:p>
          <w:p w14:paraId="5F1AE2CD" w14:textId="4D968C2E" w:rsidR="004B11C1" w:rsidRPr="004B11C1" w:rsidRDefault="00C170D6" w:rsidP="004B11C1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Controle de Pacientes integrado ao estoque</w:t>
            </w:r>
          </w:p>
        </w:tc>
      </w:tr>
      <w:tr w:rsidR="008E4B77" w14:paraId="3FC1231C" w14:textId="77777777">
        <w:tc>
          <w:tcPr>
            <w:tcW w:w="2693" w:type="dxa"/>
            <w:vAlign w:val="center"/>
          </w:tcPr>
          <w:p w14:paraId="11D1C33A" w14:textId="77777777" w:rsidR="008E4B77" w:rsidRPr="000A628D" w:rsidRDefault="00C170D6">
            <w:pPr>
              <w:spacing w:after="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0A628D">
              <w:rPr>
                <w:rFonts w:eastAsia="Calibri"/>
                <w:b/>
                <w:bCs/>
                <w:sz w:val="24"/>
                <w:szCs w:val="24"/>
              </w:rPr>
              <w:t>DIFERENCIADO-CHAVE</w:t>
            </w:r>
          </w:p>
          <w:p w14:paraId="19B88F3F" w14:textId="00C74E5F" w:rsidR="00652F39" w:rsidRDefault="00652F39">
            <w:pPr>
              <w:spacing w:after="0" w:line="240" w:lineRule="auto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7547CA02" w14:textId="69614BCB" w:rsidR="008E4B77" w:rsidRPr="000A628D" w:rsidRDefault="004B11C1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Facilidade de gestão de medicamentos e produtos em clínicas de pequeno e médio porte.</w:t>
            </w:r>
          </w:p>
          <w:p w14:paraId="69857407" w14:textId="4779E50D" w:rsidR="0036423A" w:rsidRPr="0089764E" w:rsidRDefault="00AD47DB" w:rsidP="0089764E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Especialização</w:t>
            </w:r>
            <w:r w:rsidR="00C24EA0">
              <w:rPr>
                <w:rFonts w:ascii="Calibri" w:eastAsia="Calibri" w:hAnsi="Calibri"/>
              </w:rPr>
              <w:t xml:space="preserve"> de processos</w:t>
            </w:r>
            <w:r w:rsidR="004B11C1">
              <w:rPr>
                <w:rFonts w:ascii="Calibri" w:eastAsia="Calibri" w:hAnsi="Calibri"/>
              </w:rPr>
              <w:t xml:space="preserve"> clínicos.</w:t>
            </w:r>
          </w:p>
        </w:tc>
      </w:tr>
      <w:tr w:rsidR="008E4B77" w14:paraId="6712AEFD" w14:textId="77777777">
        <w:tc>
          <w:tcPr>
            <w:tcW w:w="2693" w:type="dxa"/>
            <w:vAlign w:val="center"/>
          </w:tcPr>
          <w:p w14:paraId="6F6CB898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META VALOR.</w:t>
            </w:r>
          </w:p>
        </w:tc>
        <w:tc>
          <w:tcPr>
            <w:tcW w:w="3543" w:type="dxa"/>
            <w:vAlign w:val="center"/>
          </w:tcPr>
          <w:p w14:paraId="38F28DBD" w14:textId="10526F0F" w:rsidR="008E4B77" w:rsidRDefault="00C170D6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Melhor</w:t>
            </w:r>
            <w:r w:rsidR="0036423A">
              <w:rPr>
                <w:rFonts w:eastAsia="Calibri"/>
              </w:rPr>
              <w:t>i</w:t>
            </w:r>
            <w:r>
              <w:rPr>
                <w:rFonts w:eastAsia="Calibri"/>
              </w:rPr>
              <w:t xml:space="preserve">a </w:t>
            </w:r>
            <w:r w:rsidR="0036423A">
              <w:rPr>
                <w:rFonts w:eastAsia="Calibri"/>
              </w:rPr>
              <w:t>d</w:t>
            </w:r>
            <w:r>
              <w:rPr>
                <w:rFonts w:eastAsia="Calibri"/>
              </w:rPr>
              <w:t>o controle de medicamentos e produtos na farmácia</w:t>
            </w:r>
          </w:p>
          <w:p w14:paraId="4C346280" w14:textId="77777777" w:rsidR="008E4B77" w:rsidRDefault="00C170D6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Reduz custos com reabastecimento preventivo</w:t>
            </w:r>
          </w:p>
          <w:p w14:paraId="596732BF" w14:textId="348ABF77" w:rsidR="008E4B77" w:rsidRDefault="00B071D3">
            <w:pPr>
              <w:numPr>
                <w:ilvl w:val="0"/>
                <w:numId w:val="3"/>
              </w:numPr>
              <w:spacing w:after="0" w:line="240" w:lineRule="auto"/>
              <w:ind w:left="283" w:firstLine="113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Melhoria para c</w:t>
            </w:r>
            <w:r w:rsidR="00C170D6">
              <w:rPr>
                <w:rFonts w:eastAsia="Calibri"/>
              </w:rPr>
              <w:t xml:space="preserve">ontrole de </w:t>
            </w:r>
            <w:r>
              <w:rPr>
                <w:rFonts w:eastAsia="Calibri"/>
              </w:rPr>
              <w:t>prontuários</w:t>
            </w:r>
            <w:r w:rsidR="00845B9A">
              <w:rPr>
                <w:rFonts w:eastAsia="Calibri"/>
              </w:rPr>
              <w:t xml:space="preserve"> e pagamentos</w:t>
            </w:r>
          </w:p>
        </w:tc>
      </w:tr>
    </w:tbl>
    <w:p w14:paraId="52D00570" w14:textId="68824B3F" w:rsidR="008E4B77" w:rsidRDefault="00C170D6">
      <w:pPr>
        <w:pStyle w:val="Legenda"/>
        <w:spacing w:before="120"/>
      </w:pPr>
      <w:bookmarkStart w:id="8" w:name="_Toc9628377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7F40">
        <w:rPr>
          <w:noProof/>
        </w:rPr>
        <w:t>3</w:t>
      </w:r>
      <w:r>
        <w:fldChar w:fldCharType="end"/>
      </w:r>
      <w:r>
        <w:t xml:space="preserve"> – Quadro “Visão de Produto”. Fonte: AGUIAR, F. 2018.</w:t>
      </w:r>
      <w:bookmarkEnd w:id="8"/>
    </w:p>
    <w:p w14:paraId="7CA5814C" w14:textId="48E91BDA" w:rsidR="00BE34EF" w:rsidRPr="00BE34EF" w:rsidRDefault="00BE34EF" w:rsidP="00BE34EF">
      <w:pPr>
        <w:jc w:val="center"/>
        <w:rPr>
          <w:rFonts w:ascii="Calibri" w:eastAsiaTheme="majorEastAsia" w:hAnsi="Calibri" w:cs="Calibri"/>
          <w:b/>
          <w:bCs/>
          <w:sz w:val="18"/>
          <w:szCs w:val="18"/>
        </w:rPr>
      </w:pPr>
      <w:r w:rsidRPr="00BE34EF">
        <w:rPr>
          <w:rFonts w:ascii="Calibri" w:eastAsiaTheme="majorEastAsia" w:hAnsi="Calibri" w:cs="Calibri"/>
          <w:b/>
          <w:bCs/>
          <w:sz w:val="18"/>
          <w:szCs w:val="18"/>
        </w:rPr>
        <w:br w:type="page"/>
      </w:r>
    </w:p>
    <w:p w14:paraId="1C53F9FB" w14:textId="77777777" w:rsidR="008E4B77" w:rsidRDefault="008E4B7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B9EB204" w14:textId="77777777" w:rsidR="008E4B77" w:rsidRDefault="00C170D6">
      <w:pPr>
        <w:pStyle w:val="Ttulo1"/>
      </w:pPr>
      <w:bookmarkStart w:id="9" w:name="_Toc96283771"/>
      <w:r>
        <w:t>ARTEFATO 4: Canvas PBB</w:t>
      </w:r>
      <w:bookmarkStart w:id="10" w:name="_Ref95112547"/>
      <w:bookmarkEnd w:id="9"/>
    </w:p>
    <w:p w14:paraId="621FF128" w14:textId="77777777" w:rsidR="008E4B77" w:rsidRDefault="008E4B77">
      <w:pPr>
        <w:ind w:left="360"/>
      </w:pPr>
    </w:p>
    <w:p w14:paraId="7E738416" w14:textId="3CEF5568" w:rsidR="008E4B77" w:rsidRDefault="00FB460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773952" behindDoc="0" locked="0" layoutInCell="0" allowOverlap="1" wp14:anchorId="00735A40" wp14:editId="7DDB4398">
                <wp:simplePos x="0" y="0"/>
                <wp:positionH relativeFrom="column">
                  <wp:posOffset>3896995</wp:posOffset>
                </wp:positionH>
                <wp:positionV relativeFrom="paragraph">
                  <wp:posOffset>2886994</wp:posOffset>
                </wp:positionV>
                <wp:extent cx="731520" cy="695557"/>
                <wp:effectExtent l="0" t="0" r="0" b="9525"/>
                <wp:wrapNone/>
                <wp:docPr id="116" name="Q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95557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8E84062" w14:textId="7E6A55B0" w:rsidR="0088740F" w:rsidRDefault="0088740F" w:rsidP="0088740F">
                            <w:pPr>
                              <w:overflowPunct w:val="0"/>
                              <w:spacing w:after="0" w:line="240" w:lineRule="auto"/>
                              <w:rPr>
                                <w:color w:val="FFFFFF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FFFFFF"/>
                                <w:sz w:val="8"/>
                                <w:szCs w:val="8"/>
                              </w:rPr>
                              <w:t xml:space="preserve">Rastreador de Produtos e Medicamentos </w:t>
                            </w:r>
                          </w:p>
                          <w:p w14:paraId="50664749" w14:textId="77777777" w:rsidR="0088740F" w:rsidRDefault="0088740F" w:rsidP="0088740F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35A40" id="_x0000_t202" coordsize="21600,21600" o:spt="202" path="m,l,21600r21600,l21600,xe">
                <v:stroke joinstyle="miter"/>
                <v:path gradientshapeok="t" o:connecttype="rect"/>
              </v:shapetype>
              <v:shape id="Quadro de texto 32" o:spid="_x0000_s1027" type="#_x0000_t202" style="position:absolute;left:0;text-align:left;margin-left:306.85pt;margin-top:227.3pt;width:57.6pt;height:54.75pt;z-index:251773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" o:allowincell="f" fillcolor="#2a6099" stroked="f" strokeweight="0">
                <v:textbox inset="0,0,0,0">
                  <w:txbxContent>
                    <w:p w14:paraId="78E84062" w14:textId="7E6A55B0" w:rsidR="0088740F" w:rsidRDefault="0088740F" w:rsidP="0088740F">
                      <w:pPr>
                        <w:overflowPunct w:val="0"/>
                        <w:spacing w:after="0" w:line="240" w:lineRule="auto"/>
                        <w:rPr>
                          <w:color w:val="FFFFFF"/>
                          <w:sz w:val="8"/>
                          <w:szCs w:val="8"/>
                        </w:rPr>
                      </w:pPr>
                      <w:r>
                        <w:rPr>
                          <w:color w:val="FFFFFF"/>
                          <w:sz w:val="8"/>
                          <w:szCs w:val="8"/>
                        </w:rPr>
                        <w:t xml:space="preserve">Rastreador de Produtos e Medicamentos </w:t>
                      </w:r>
                    </w:p>
                    <w:p w14:paraId="50664749" w14:textId="77777777" w:rsidR="0088740F" w:rsidRDefault="0088740F" w:rsidP="0088740F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654EA">
        <w:rPr>
          <w:noProof/>
        </w:rPr>
        <mc:AlternateContent>
          <mc:Choice Requires="wps">
            <w:drawing>
              <wp:anchor distT="0" distB="0" distL="0" distR="0" simplePos="0" relativeHeight="251764736" behindDoc="0" locked="0" layoutInCell="0" allowOverlap="1" wp14:anchorId="3DFE438A" wp14:editId="57F04CE1">
                <wp:simplePos x="0" y="0"/>
                <wp:positionH relativeFrom="column">
                  <wp:posOffset>3836224</wp:posOffset>
                </wp:positionH>
                <wp:positionV relativeFrom="paragraph">
                  <wp:posOffset>2512195</wp:posOffset>
                </wp:positionV>
                <wp:extent cx="328700" cy="119853"/>
                <wp:effectExtent l="0" t="0" r="0" b="0"/>
                <wp:wrapNone/>
                <wp:docPr id="103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00" cy="119853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CD12694" w14:textId="5460D52D" w:rsidR="001A06A4" w:rsidRPr="006654EA" w:rsidRDefault="006654EA" w:rsidP="001A06A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6654EA">
                              <w:rPr>
                                <w:sz w:val="6"/>
                                <w:szCs w:val="6"/>
                              </w:rPr>
                              <w:t>Gerenciar Cadastro de médicos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438A" id="Quadro de texto 38" o:spid="_x0000_s1028" type="#_x0000_t202" style="position:absolute;left:0;text-align:left;margin-left:302.05pt;margin-top:197.8pt;width:25.9pt;height:9.45pt;z-index:2517647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" o:allowincell="f" fillcolor="#dde8cb" stroked="f" strokeweight="0">
                <v:textbox inset="0,0,0,0">
                  <w:txbxContent>
                    <w:p w14:paraId="4CD12694" w14:textId="5460D52D" w:rsidR="001A06A4" w:rsidRPr="006654EA" w:rsidRDefault="006654EA" w:rsidP="001A06A4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r w:rsidRPr="006654EA">
                        <w:rPr>
                          <w:sz w:val="6"/>
                          <w:szCs w:val="6"/>
                        </w:rPr>
                        <w:t>Gerenciar Cadastro de médicos</w:t>
                      </w:r>
                    </w:p>
                  </w:txbxContent>
                </v:textbox>
              </v:shape>
            </w:pict>
          </mc:Fallback>
        </mc:AlternateContent>
      </w:r>
      <w:r w:rsidR="00FA1660">
        <w:rPr>
          <w:noProof/>
        </w:rPr>
        <mc:AlternateContent>
          <mc:Choice Requires="wps">
            <w:drawing>
              <wp:anchor distT="0" distB="0" distL="0" distR="0" simplePos="0" relativeHeight="251784192" behindDoc="0" locked="0" layoutInCell="0" allowOverlap="1" wp14:anchorId="35495BC3" wp14:editId="1A18D31D">
                <wp:simplePos x="0" y="0"/>
                <wp:positionH relativeFrom="column">
                  <wp:posOffset>4184195</wp:posOffset>
                </wp:positionH>
                <wp:positionV relativeFrom="paragraph">
                  <wp:posOffset>2665730</wp:posOffset>
                </wp:positionV>
                <wp:extent cx="292719" cy="127635"/>
                <wp:effectExtent l="0" t="0" r="0" b="5715"/>
                <wp:wrapNone/>
                <wp:docPr id="2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19" cy="12763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753DDBC" w14:textId="2812F7AF" w:rsidR="00FA1660" w:rsidRDefault="00FA1660" w:rsidP="00FA1660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Cadastrar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Assistente</w:t>
                            </w:r>
                            <w:r w:rsidRPr="001A06A4">
                              <w:rPr>
                                <w:noProof/>
                                <w:sz w:val="8"/>
                                <w:szCs w:val="8"/>
                              </w:rPr>
                              <w:drawing>
                                <wp:inline distT="0" distB="0" distL="0" distR="0" wp14:anchorId="3B15E376" wp14:editId="51C3F178">
                                  <wp:extent cx="309245" cy="127635"/>
                                  <wp:effectExtent l="0" t="0" r="0" b="571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95BC3" id="_x0000_s1029" type="#_x0000_t202" style="position:absolute;left:0;text-align:left;margin-left:329.45pt;margin-top:209.9pt;width:23.05pt;height:10.05pt;z-index:2517841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" o:allowincell="f" fillcolor="#dde8cb" stroked="f" strokeweight="0">
                <v:textbox inset="0,0,0,0">
                  <w:txbxContent>
                    <w:p w14:paraId="2753DDBC" w14:textId="2812F7AF" w:rsidR="00FA1660" w:rsidRDefault="00FA1660" w:rsidP="00FA1660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Cadastrar </w:t>
                      </w:r>
                      <w:r>
                        <w:rPr>
                          <w:sz w:val="8"/>
                          <w:szCs w:val="8"/>
                        </w:rPr>
                        <w:t>Assistente</w:t>
                      </w:r>
                      <w:r w:rsidRPr="001A06A4">
                        <w:rPr>
                          <w:noProof/>
                          <w:sz w:val="8"/>
                          <w:szCs w:val="8"/>
                        </w:rPr>
                        <w:drawing>
                          <wp:inline distT="0" distB="0" distL="0" distR="0" wp14:anchorId="3B15E376" wp14:editId="51C3F178">
                            <wp:extent cx="309245" cy="127635"/>
                            <wp:effectExtent l="0" t="0" r="0" b="571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6144">
        <w:rPr>
          <w:noProof/>
        </w:rPr>
        <mc:AlternateContent>
          <mc:Choice Requires="wps">
            <w:drawing>
              <wp:anchor distT="0" distB="0" distL="0" distR="0" simplePos="0" relativeHeight="251782144" behindDoc="0" locked="0" layoutInCell="0" allowOverlap="1" wp14:anchorId="55F57904" wp14:editId="2D20D6D6">
                <wp:simplePos x="0" y="0"/>
                <wp:positionH relativeFrom="column">
                  <wp:posOffset>3855710</wp:posOffset>
                </wp:positionH>
                <wp:positionV relativeFrom="paragraph">
                  <wp:posOffset>2664460</wp:posOffset>
                </wp:positionV>
                <wp:extent cx="292719" cy="127635"/>
                <wp:effectExtent l="0" t="0" r="0" b="5715"/>
                <wp:wrapNone/>
                <wp:docPr id="121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19" cy="12763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1F02094" w14:textId="5F2A233A" w:rsidR="00B52577" w:rsidRDefault="00B52577" w:rsidP="00B5257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Cadastrar Farmacêuticos</w:t>
                            </w:r>
                            <w:r w:rsidRPr="001A06A4">
                              <w:rPr>
                                <w:noProof/>
                                <w:sz w:val="8"/>
                                <w:szCs w:val="8"/>
                              </w:rPr>
                              <w:drawing>
                                <wp:inline distT="0" distB="0" distL="0" distR="0" wp14:anchorId="06C8DA38" wp14:editId="62683D4E">
                                  <wp:extent cx="309245" cy="127635"/>
                                  <wp:effectExtent l="0" t="0" r="0" b="5715"/>
                                  <wp:docPr id="122" name="Imagem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57904" id="_x0000_s1030" type="#_x0000_t202" style="position:absolute;left:0;text-align:left;margin-left:303.6pt;margin-top:209.8pt;width:23.05pt;height:10.05pt;z-index:2517821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" o:allowincell="f" fillcolor="#dde8cb" stroked="f" strokeweight="0">
                <v:textbox inset="0,0,0,0">
                  <w:txbxContent>
                    <w:p w14:paraId="31F02094" w14:textId="5F2A233A" w:rsidR="00B52577" w:rsidRDefault="00B52577" w:rsidP="00B5257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Cadastrar Farmacêuticos</w:t>
                      </w:r>
                      <w:r w:rsidRPr="001A06A4">
                        <w:rPr>
                          <w:noProof/>
                          <w:sz w:val="8"/>
                          <w:szCs w:val="8"/>
                        </w:rPr>
                        <w:drawing>
                          <wp:inline distT="0" distB="0" distL="0" distR="0" wp14:anchorId="06C8DA38" wp14:editId="62683D4E">
                            <wp:extent cx="309245" cy="127635"/>
                            <wp:effectExtent l="0" t="0" r="0" b="5715"/>
                            <wp:docPr id="122" name="Imagem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5AED">
        <w:rPr>
          <w:noProof/>
        </w:rPr>
        <mc:AlternateContent>
          <mc:Choice Requires="wps">
            <w:drawing>
              <wp:anchor distT="0" distB="0" distL="0" distR="0" simplePos="0" relativeHeight="251739136" behindDoc="0" locked="0" layoutInCell="0" allowOverlap="1" wp14:anchorId="063BD9A0" wp14:editId="224B9ECE">
                <wp:simplePos x="0" y="0"/>
                <wp:positionH relativeFrom="column">
                  <wp:posOffset>1414063</wp:posOffset>
                </wp:positionH>
                <wp:positionV relativeFrom="paragraph">
                  <wp:posOffset>2531517</wp:posOffset>
                </wp:positionV>
                <wp:extent cx="378733" cy="127635"/>
                <wp:effectExtent l="0" t="0" r="2540" b="5715"/>
                <wp:wrapNone/>
                <wp:docPr id="97" name="Q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33" cy="12763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4B10B68" w14:textId="04424094" w:rsidR="00BD4289" w:rsidRDefault="00BD4289" w:rsidP="00BD4289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Vincular Médico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BD9A0" id="Quadro de texto 39" o:spid="_x0000_s1031" type="#_x0000_t202" style="position:absolute;left:0;text-align:left;margin-left:111.35pt;margin-top:199.35pt;width:29.8pt;height:10.05pt;z-index:2517391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" o:allowincell="f" fillcolor="#dde8cb" stroked="f" strokeweight="0">
                <v:textbox inset="0,0,0,0">
                  <w:txbxContent>
                    <w:p w14:paraId="44B10B68" w14:textId="04424094" w:rsidR="00BD4289" w:rsidRDefault="00BD4289" w:rsidP="00BD4289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Vincular Médico</w:t>
                      </w:r>
                    </w:p>
                  </w:txbxContent>
                </v:textbox>
              </v:shape>
            </w:pict>
          </mc:Fallback>
        </mc:AlternateContent>
      </w:r>
      <w:r w:rsidR="00B52577">
        <w:rPr>
          <w:noProof/>
        </w:rPr>
        <mc:AlternateContent>
          <mc:Choice Requires="wps">
            <w:drawing>
              <wp:anchor distT="0" distB="0" distL="0" distR="0" simplePos="0" relativeHeight="251765760" behindDoc="0" locked="0" layoutInCell="0" allowOverlap="1" wp14:anchorId="0614B839" wp14:editId="1DD7029C">
                <wp:simplePos x="0" y="0"/>
                <wp:positionH relativeFrom="column">
                  <wp:posOffset>4184650</wp:posOffset>
                </wp:positionH>
                <wp:positionV relativeFrom="paragraph">
                  <wp:posOffset>2512917</wp:posOffset>
                </wp:positionV>
                <wp:extent cx="292719" cy="127635"/>
                <wp:effectExtent l="0" t="0" r="0" b="5715"/>
                <wp:wrapNone/>
                <wp:docPr id="105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19" cy="12763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1D2CBDD7" w14:textId="73B4F958" w:rsidR="001A06A4" w:rsidRPr="000E1D77" w:rsidRDefault="000E1D77" w:rsidP="001A06A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1D77">
                              <w:rPr>
                                <w:sz w:val="4"/>
                                <w:szCs w:val="4"/>
                              </w:rPr>
                              <w:t>Gerenciar Cadastro de</w:t>
                            </w:r>
                            <w:r w:rsidRPr="000E1D77">
                              <w:rPr>
                                <w:sz w:val="4"/>
                                <w:szCs w:val="4"/>
                              </w:rPr>
                              <w:t xml:space="preserve"> paciente</w:t>
                            </w:r>
                            <w:r>
                              <w:rPr>
                                <w:sz w:val="4"/>
                                <w:szCs w:val="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4B839" id="_x0000_s1032" type="#_x0000_t202" style="position:absolute;left:0;text-align:left;margin-left:329.5pt;margin-top:197.85pt;width:23.05pt;height:10.05pt;z-index:2517657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" o:allowincell="f" fillcolor="#dde8cb" stroked="f" strokeweight="0">
                <v:textbox inset="0,0,0,0">
                  <w:txbxContent>
                    <w:p w14:paraId="1D2CBDD7" w14:textId="73B4F958" w:rsidR="001A06A4" w:rsidRPr="000E1D77" w:rsidRDefault="000E1D77" w:rsidP="001A06A4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E1D77">
                        <w:rPr>
                          <w:sz w:val="4"/>
                          <w:szCs w:val="4"/>
                        </w:rPr>
                        <w:t>Gerenciar Cadastro de</w:t>
                      </w:r>
                      <w:r w:rsidRPr="000E1D77">
                        <w:rPr>
                          <w:sz w:val="4"/>
                          <w:szCs w:val="4"/>
                        </w:rPr>
                        <w:t xml:space="preserve"> paciente</w:t>
                      </w:r>
                      <w:r>
                        <w:rPr>
                          <w:sz w:val="4"/>
                          <w:szCs w:val="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52577">
        <w:rPr>
          <w:noProof/>
        </w:rPr>
        <mc:AlternateContent>
          <mc:Choice Requires="wps">
            <w:drawing>
              <wp:anchor distT="0" distB="0" distL="0" distR="0" simplePos="0" relativeHeight="251763712" behindDoc="0" locked="0" layoutInCell="0" allowOverlap="1" wp14:anchorId="46CFA2EF" wp14:editId="0E9D8B37">
                <wp:simplePos x="0" y="0"/>
                <wp:positionH relativeFrom="column">
                  <wp:posOffset>3805732</wp:posOffset>
                </wp:positionH>
                <wp:positionV relativeFrom="paragraph">
                  <wp:posOffset>2431079</wp:posOffset>
                </wp:positionV>
                <wp:extent cx="731520" cy="403839"/>
                <wp:effectExtent l="0" t="0" r="0" b="0"/>
                <wp:wrapNone/>
                <wp:docPr id="108" name="Q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03839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496B07C" w14:textId="5DDFB906" w:rsidR="005B2F32" w:rsidRDefault="005B2F32" w:rsidP="005B2F32">
                            <w:pPr>
                              <w:overflowPunct w:val="0"/>
                              <w:spacing w:after="0" w:line="240" w:lineRule="auto"/>
                            </w:pPr>
                            <w:r w:rsidRPr="00B062CA">
                              <w:rPr>
                                <w:color w:val="FFFFFF"/>
                                <w:sz w:val="8"/>
                                <w:szCs w:val="8"/>
                              </w:rPr>
                              <w:t xml:space="preserve">Gerenciador </w:t>
                            </w:r>
                            <w:r>
                              <w:rPr>
                                <w:color w:val="FFFFFF"/>
                                <w:sz w:val="8"/>
                                <w:szCs w:val="8"/>
                              </w:rPr>
                              <w:t>de Pessoas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A2EF" id="_x0000_s1033" type="#_x0000_t202" style="position:absolute;left:0;text-align:left;margin-left:299.65pt;margin-top:191.4pt;width:57.6pt;height:31.8pt;z-index:251763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" o:allowincell="f" fillcolor="#2a6099" stroked="f" strokeweight="0">
                <v:textbox inset="0,0,0,0">
                  <w:txbxContent>
                    <w:p w14:paraId="0496B07C" w14:textId="5DDFB906" w:rsidR="005B2F32" w:rsidRDefault="005B2F32" w:rsidP="005B2F32">
                      <w:pPr>
                        <w:overflowPunct w:val="0"/>
                        <w:spacing w:after="0" w:line="240" w:lineRule="auto"/>
                      </w:pPr>
                      <w:r w:rsidRPr="00B062CA">
                        <w:rPr>
                          <w:color w:val="FFFFFF"/>
                          <w:sz w:val="8"/>
                          <w:szCs w:val="8"/>
                        </w:rPr>
                        <w:t xml:space="preserve">Gerenciador </w:t>
                      </w:r>
                      <w:r>
                        <w:rPr>
                          <w:color w:val="FFFFFF"/>
                          <w:sz w:val="8"/>
                          <w:szCs w:val="8"/>
                        </w:rPr>
                        <w:t>de Pessoas</w:t>
                      </w:r>
                    </w:p>
                  </w:txbxContent>
                </v:textbox>
              </v:shape>
            </w:pict>
          </mc:Fallback>
        </mc:AlternateContent>
      </w:r>
      <w:r w:rsidR="00B52577">
        <w:rPr>
          <w:noProof/>
        </w:rPr>
        <mc:AlternateContent>
          <mc:Choice Requires="wps">
            <w:drawing>
              <wp:anchor distT="0" distB="0" distL="0" distR="0" simplePos="0" relativeHeight="251769856" behindDoc="0" locked="0" layoutInCell="0" allowOverlap="1" wp14:anchorId="453C52FF" wp14:editId="423BBFE2">
                <wp:simplePos x="0" y="0"/>
                <wp:positionH relativeFrom="column">
                  <wp:posOffset>4722225</wp:posOffset>
                </wp:positionH>
                <wp:positionV relativeFrom="paragraph">
                  <wp:posOffset>1817992</wp:posOffset>
                </wp:positionV>
                <wp:extent cx="740726" cy="146685"/>
                <wp:effectExtent l="0" t="0" r="2540" b="5715"/>
                <wp:wrapNone/>
                <wp:docPr id="114" name="Q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726" cy="14668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BAC3E27" w14:textId="2CAB9AB6" w:rsidR="005B2F32" w:rsidRDefault="005B2F32" w:rsidP="005B2F32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Centralização do cadastro de médicos</w:t>
                            </w:r>
                            <w:r w:rsidR="00B52577">
                              <w:rPr>
                                <w:sz w:val="8"/>
                                <w:szCs w:val="8"/>
                              </w:rPr>
                              <w:t>, farmacêuticos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e pacientes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52FF" id="Quadro de texto 10" o:spid="_x0000_s1034" type="#_x0000_t202" style="position:absolute;left:0;text-align:left;margin-left:371.85pt;margin-top:143.15pt;width:58.3pt;height:11.55pt;z-index:251769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" o:allowincell="f" fillcolor="#dde8cb" stroked="f" strokeweight="0">
                <v:textbox inset="0,0,0,0">
                  <w:txbxContent>
                    <w:p w14:paraId="0BAC3E27" w14:textId="2CAB9AB6" w:rsidR="005B2F32" w:rsidRDefault="005B2F32" w:rsidP="005B2F32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Centralização do cadastro de médicos</w:t>
                      </w:r>
                      <w:r w:rsidR="00B52577">
                        <w:rPr>
                          <w:sz w:val="8"/>
                          <w:szCs w:val="8"/>
                        </w:rPr>
                        <w:t>, farmacêuticos</w:t>
                      </w:r>
                      <w:r>
                        <w:rPr>
                          <w:sz w:val="8"/>
                          <w:szCs w:val="8"/>
                        </w:rPr>
                        <w:t xml:space="preserve"> e pacientes </w:t>
                      </w:r>
                    </w:p>
                  </w:txbxContent>
                </v:textbox>
              </v:shape>
            </w:pict>
          </mc:Fallback>
        </mc:AlternateContent>
      </w:r>
      <w:r w:rsidR="00B52577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2F0CB2F2" wp14:editId="52551A49">
                <wp:simplePos x="0" y="0"/>
                <wp:positionH relativeFrom="column">
                  <wp:posOffset>3579748</wp:posOffset>
                </wp:positionH>
                <wp:positionV relativeFrom="paragraph">
                  <wp:posOffset>1001937</wp:posOffset>
                </wp:positionV>
                <wp:extent cx="523401" cy="218620"/>
                <wp:effectExtent l="0" t="0" r="0" b="0"/>
                <wp:wrapNone/>
                <wp:docPr id="61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01" cy="21862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EC4A12A" w14:textId="62A30850" w:rsidR="008C6D41" w:rsidRDefault="008C6D41" w:rsidP="008C6D4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Gerencia </w:t>
                            </w:r>
                            <w:r w:rsidR="005B2F32">
                              <w:rPr>
                                <w:sz w:val="8"/>
                                <w:szCs w:val="8"/>
                              </w:rPr>
                              <w:t>pessoas (médicos</w:t>
                            </w:r>
                            <w:r w:rsidR="00B52577">
                              <w:rPr>
                                <w:sz w:val="8"/>
                                <w:szCs w:val="8"/>
                              </w:rPr>
                              <w:t>, farmacêuticos</w:t>
                            </w:r>
                            <w:r w:rsidR="005B2F32">
                              <w:rPr>
                                <w:sz w:val="8"/>
                                <w:szCs w:val="8"/>
                              </w:rPr>
                              <w:t xml:space="preserve"> e pacientes)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B2F2" id="Quadro de texto 21" o:spid="_x0000_s1035" type="#_x0000_t202" style="position:absolute;left:0;text-align:left;margin-left:281.85pt;margin-top:78.9pt;width:41.2pt;height:17.2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" o:allowincell="f" fillcolor="#dee7e5" stroked="f" strokeweight="0">
                <v:textbox inset="0,0,0,0">
                  <w:txbxContent>
                    <w:p w14:paraId="7EC4A12A" w14:textId="62A30850" w:rsidR="008C6D41" w:rsidRDefault="008C6D41" w:rsidP="008C6D41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Gerencia </w:t>
                      </w:r>
                      <w:r w:rsidR="005B2F32">
                        <w:rPr>
                          <w:sz w:val="8"/>
                          <w:szCs w:val="8"/>
                        </w:rPr>
                        <w:t>pessoas (médicos</w:t>
                      </w:r>
                      <w:r w:rsidR="00B52577">
                        <w:rPr>
                          <w:sz w:val="8"/>
                          <w:szCs w:val="8"/>
                        </w:rPr>
                        <w:t>, farmacêuticos</w:t>
                      </w:r>
                      <w:r w:rsidR="005B2F32">
                        <w:rPr>
                          <w:sz w:val="8"/>
                          <w:szCs w:val="8"/>
                        </w:rPr>
                        <w:t xml:space="preserve"> e pacientes)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57568" behindDoc="0" locked="0" layoutInCell="0" allowOverlap="1" wp14:anchorId="2A8AF410" wp14:editId="4F1851CE">
                <wp:simplePos x="0" y="0"/>
                <wp:positionH relativeFrom="column">
                  <wp:posOffset>2528137</wp:posOffset>
                </wp:positionH>
                <wp:positionV relativeFrom="paragraph">
                  <wp:posOffset>2430145</wp:posOffset>
                </wp:positionV>
                <wp:extent cx="916305" cy="746899"/>
                <wp:effectExtent l="0" t="0" r="0" b="0"/>
                <wp:wrapNone/>
                <wp:docPr id="34" name="Q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746899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43FBD91" w14:textId="08020E28" w:rsidR="0091676A" w:rsidRDefault="004F54A5">
                            <w:pPr>
                              <w:overflowPunct w:val="0"/>
                              <w:spacing w:after="0" w:line="240" w:lineRule="auto"/>
                              <w:rPr>
                                <w:color w:val="FFFFFF"/>
                                <w:sz w:val="8"/>
                                <w:szCs w:val="8"/>
                              </w:rPr>
                            </w:pPr>
                            <w:r w:rsidRPr="004F54A5">
                              <w:rPr>
                                <w:color w:val="FFFFFF"/>
                                <w:sz w:val="8"/>
                                <w:szCs w:val="8"/>
                              </w:rPr>
                              <w:t>Gerenciador de produtos e medicamento</w:t>
                            </w:r>
                            <w:r w:rsidR="0091676A">
                              <w:rPr>
                                <w:color w:val="FFFFFF"/>
                                <w:sz w:val="8"/>
                                <w:szCs w:val="8"/>
                              </w:rPr>
                              <w:t>s</w:t>
                            </w:r>
                            <w:r w:rsidR="004F0898">
                              <w:rPr>
                                <w:color w:val="FFFFFF"/>
                                <w:sz w:val="8"/>
                                <w:szCs w:val="8"/>
                              </w:rPr>
                              <w:t xml:space="preserve"> &amp;</w:t>
                            </w:r>
                          </w:p>
                          <w:p w14:paraId="6721363F" w14:textId="56ADB1C4" w:rsidR="0091676A" w:rsidRDefault="0091676A">
                            <w:pPr>
                              <w:overflowPunct w:val="0"/>
                              <w:spacing w:after="0" w:line="240" w:lineRule="auto"/>
                              <w:rPr>
                                <w:color w:val="FFFFFF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FFFFFF"/>
                                <w:sz w:val="8"/>
                                <w:szCs w:val="8"/>
                              </w:rPr>
                              <w:t xml:space="preserve">Gerenciador de Recursos </w:t>
                            </w:r>
                          </w:p>
                          <w:p w14:paraId="6742F9EA" w14:textId="77777777" w:rsidR="0091676A" w:rsidRDefault="0091676A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F410" id="Quadro de texto 29" o:spid="_x0000_s1036" type="#_x0000_t202" style="position:absolute;left:0;text-align:left;margin-left:199.05pt;margin-top:191.35pt;width:72.15pt;height:58.8pt;z-index:251757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" o:allowincell="f" fillcolor="#2a6099" stroked="f" strokeweight="0">
                <v:textbox inset="0,0,0,0">
                  <w:txbxContent>
                    <w:p w14:paraId="043FBD91" w14:textId="08020E28" w:rsidR="0091676A" w:rsidRDefault="004F54A5">
                      <w:pPr>
                        <w:overflowPunct w:val="0"/>
                        <w:spacing w:after="0" w:line="240" w:lineRule="auto"/>
                        <w:rPr>
                          <w:color w:val="FFFFFF"/>
                          <w:sz w:val="8"/>
                          <w:szCs w:val="8"/>
                        </w:rPr>
                      </w:pPr>
                      <w:r w:rsidRPr="004F54A5">
                        <w:rPr>
                          <w:color w:val="FFFFFF"/>
                          <w:sz w:val="8"/>
                          <w:szCs w:val="8"/>
                        </w:rPr>
                        <w:t>Gerenciador de produtos e medicamento</w:t>
                      </w:r>
                      <w:r w:rsidR="0091676A">
                        <w:rPr>
                          <w:color w:val="FFFFFF"/>
                          <w:sz w:val="8"/>
                          <w:szCs w:val="8"/>
                        </w:rPr>
                        <w:t>s</w:t>
                      </w:r>
                      <w:r w:rsidR="004F0898">
                        <w:rPr>
                          <w:color w:val="FFFFFF"/>
                          <w:sz w:val="8"/>
                          <w:szCs w:val="8"/>
                        </w:rPr>
                        <w:t xml:space="preserve"> &amp;</w:t>
                      </w:r>
                    </w:p>
                    <w:p w14:paraId="6721363F" w14:textId="56ADB1C4" w:rsidR="0091676A" w:rsidRDefault="0091676A">
                      <w:pPr>
                        <w:overflowPunct w:val="0"/>
                        <w:spacing w:after="0" w:line="240" w:lineRule="auto"/>
                        <w:rPr>
                          <w:color w:val="FFFFFF"/>
                          <w:sz w:val="8"/>
                          <w:szCs w:val="8"/>
                        </w:rPr>
                      </w:pPr>
                      <w:r>
                        <w:rPr>
                          <w:color w:val="FFFFFF"/>
                          <w:sz w:val="8"/>
                          <w:szCs w:val="8"/>
                        </w:rPr>
                        <w:t xml:space="preserve">Gerenciador de Recursos </w:t>
                      </w:r>
                    </w:p>
                    <w:p w14:paraId="6742F9EA" w14:textId="77777777" w:rsidR="0091676A" w:rsidRDefault="0091676A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46304" behindDoc="0" locked="0" layoutInCell="0" allowOverlap="1" wp14:anchorId="76C0B96C" wp14:editId="1AEB815E">
                <wp:simplePos x="0" y="0"/>
                <wp:positionH relativeFrom="column">
                  <wp:posOffset>1738816</wp:posOffset>
                </wp:positionH>
                <wp:positionV relativeFrom="paragraph">
                  <wp:posOffset>2920566</wp:posOffset>
                </wp:positionV>
                <wp:extent cx="320349" cy="250190"/>
                <wp:effectExtent l="0" t="0" r="3810" b="0"/>
                <wp:wrapNone/>
                <wp:docPr id="100" name="Q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49" cy="2501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A3D8FEA" w14:textId="64785231" w:rsidR="00BD479A" w:rsidRDefault="00BD479A" w:rsidP="00BD479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Integrar com gerenciador de movimentação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0B96C" id="Quadro de texto 35" o:spid="_x0000_s1037" type="#_x0000_t202" style="position:absolute;left:0;text-align:left;margin-left:136.9pt;margin-top:229.95pt;width:25.2pt;height:19.7pt;z-index:2517463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" o:allowincell="f" fillcolor="#dee7e5" stroked="f" strokeweight="0">
                <v:textbox inset="0,0,0,0">
                  <w:txbxContent>
                    <w:p w14:paraId="3A3D8FEA" w14:textId="64785231" w:rsidR="00BD479A" w:rsidRDefault="00BD479A" w:rsidP="00BD479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Integrar com gerenciador de movimentação 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44256" behindDoc="0" locked="0" layoutInCell="0" allowOverlap="1" wp14:anchorId="7ED4C777" wp14:editId="09DEF7D9">
                <wp:simplePos x="0" y="0"/>
                <wp:positionH relativeFrom="column">
                  <wp:posOffset>1414284</wp:posOffset>
                </wp:positionH>
                <wp:positionV relativeFrom="paragraph">
                  <wp:posOffset>2911027</wp:posOffset>
                </wp:positionV>
                <wp:extent cx="275993" cy="250190"/>
                <wp:effectExtent l="0" t="0" r="0" b="0"/>
                <wp:wrapNone/>
                <wp:docPr id="84" name="Q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93" cy="2501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F119622" w14:textId="1CB41180" w:rsidR="00B062CA" w:rsidRDefault="00B062CA" w:rsidP="00B062C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Integrar com gerenciador de financeiro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4C777" id="_x0000_s1038" type="#_x0000_t202" style="position:absolute;left:0;text-align:left;margin-left:111.35pt;margin-top:229.2pt;width:21.75pt;height:19.7pt;z-index:2517442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" o:allowincell="f" fillcolor="#dee7e5" stroked="f" strokeweight="0">
                <v:textbox inset="0,0,0,0">
                  <w:txbxContent>
                    <w:p w14:paraId="6F119622" w14:textId="1CB41180" w:rsidR="00B062CA" w:rsidRDefault="00B062CA" w:rsidP="00B062C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Integrar com gerenciador de financeiro 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43232" behindDoc="0" locked="0" layoutInCell="0" allowOverlap="1" wp14:anchorId="45640CC0" wp14:editId="7A8E60C2">
                <wp:simplePos x="0" y="0"/>
                <wp:positionH relativeFrom="column">
                  <wp:posOffset>1740675</wp:posOffset>
                </wp:positionH>
                <wp:positionV relativeFrom="paragraph">
                  <wp:posOffset>2689132</wp:posOffset>
                </wp:positionV>
                <wp:extent cx="295507" cy="196540"/>
                <wp:effectExtent l="0" t="0" r="9525" b="0"/>
                <wp:wrapNone/>
                <wp:docPr id="99" name="Q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07" cy="19654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EF60568" w14:textId="5B84F848" w:rsidR="00BD479A" w:rsidRDefault="00BD479A" w:rsidP="00BD479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Controlar fases do atendimento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0CC0" id="_x0000_s1039" type="#_x0000_t202" style="position:absolute;left:0;text-align:left;margin-left:137.05pt;margin-top:211.75pt;width:23.25pt;height:15.5pt;z-index:251743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" o:allowincell="f" fillcolor="#dde8cb" stroked="f" strokeweight="0">
                <v:textbox inset="0,0,0,0">
                  <w:txbxContent>
                    <w:p w14:paraId="0EF60568" w14:textId="5B84F848" w:rsidR="00BD479A" w:rsidRDefault="00BD479A" w:rsidP="00BD479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Controlar fases do atendimento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41184" behindDoc="0" locked="0" layoutInCell="0" allowOverlap="1" wp14:anchorId="2BA3CCF9" wp14:editId="09FF8BCD">
                <wp:simplePos x="0" y="0"/>
                <wp:positionH relativeFrom="column">
                  <wp:posOffset>1415849</wp:posOffset>
                </wp:positionH>
                <wp:positionV relativeFrom="paragraph">
                  <wp:posOffset>2707469</wp:posOffset>
                </wp:positionV>
                <wp:extent cx="259265" cy="127635"/>
                <wp:effectExtent l="0" t="0" r="7620" b="5715"/>
                <wp:wrapNone/>
                <wp:docPr id="98" name="Q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65" cy="12763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C5E16FB" w14:textId="11804418" w:rsidR="00BD479A" w:rsidRDefault="00BD479A" w:rsidP="00BD479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Cadastrar diagnóstico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3CCF9" id="_x0000_s1040" type="#_x0000_t202" style="position:absolute;left:0;text-align:left;margin-left:111.5pt;margin-top:213.2pt;width:20.4pt;height:10.05pt;z-index:2517411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" o:allowincell="f" fillcolor="#dde8cb" stroked="f" strokeweight="0">
                <v:textbox inset="0,0,0,0">
                  <w:txbxContent>
                    <w:p w14:paraId="2C5E16FB" w14:textId="11804418" w:rsidR="00BD479A" w:rsidRDefault="00BD479A" w:rsidP="00BD479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Cadastrar diagnóstico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0" allowOverlap="1" wp14:anchorId="499CA3CF" wp14:editId="0B2D79AD">
                <wp:simplePos x="0" y="0"/>
                <wp:positionH relativeFrom="column">
                  <wp:posOffset>1374527</wp:posOffset>
                </wp:positionH>
                <wp:positionV relativeFrom="paragraph">
                  <wp:posOffset>2455994</wp:posOffset>
                </wp:positionV>
                <wp:extent cx="731520" cy="743786"/>
                <wp:effectExtent l="0" t="0" r="0" b="0"/>
                <wp:wrapNone/>
                <wp:docPr id="87" name="Q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43786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DB5FB83" w14:textId="77777777" w:rsidR="004960A6" w:rsidRDefault="004960A6" w:rsidP="004960A6">
                            <w:pPr>
                              <w:overflowPunct w:val="0"/>
                              <w:spacing w:after="0" w:line="240" w:lineRule="auto"/>
                            </w:pPr>
                            <w:r w:rsidRPr="00B062CA">
                              <w:rPr>
                                <w:color w:val="FFFFFF"/>
                                <w:sz w:val="8"/>
                                <w:szCs w:val="8"/>
                              </w:rPr>
                              <w:t xml:space="preserve">Gerenciador </w:t>
                            </w:r>
                            <w:r>
                              <w:rPr>
                                <w:color w:val="FFFFFF"/>
                                <w:sz w:val="8"/>
                                <w:szCs w:val="8"/>
                              </w:rPr>
                              <w:t>de Prontuários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A3CF" id="_x0000_s1041" type="#_x0000_t202" style="position:absolute;left:0;text-align:left;margin-left:108.25pt;margin-top:193.4pt;width:57.6pt;height:58.55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" o:allowincell="f" fillcolor="#2a6099" stroked="f" strokeweight="0">
                <v:textbox inset="0,0,0,0">
                  <w:txbxContent>
                    <w:p w14:paraId="2DB5FB83" w14:textId="77777777" w:rsidR="004960A6" w:rsidRDefault="004960A6" w:rsidP="004960A6">
                      <w:pPr>
                        <w:overflowPunct w:val="0"/>
                        <w:spacing w:after="0" w:line="240" w:lineRule="auto"/>
                      </w:pPr>
                      <w:r w:rsidRPr="00B062CA">
                        <w:rPr>
                          <w:color w:val="FFFFFF"/>
                          <w:sz w:val="8"/>
                          <w:szCs w:val="8"/>
                        </w:rPr>
                        <w:t xml:space="preserve">Gerenciador </w:t>
                      </w:r>
                      <w:r>
                        <w:rPr>
                          <w:color w:val="FFFFFF"/>
                          <w:sz w:val="8"/>
                          <w:szCs w:val="8"/>
                        </w:rPr>
                        <w:t>de Prontuários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60640" behindDoc="0" locked="0" layoutInCell="0" allowOverlap="1" wp14:anchorId="54239ED8" wp14:editId="17A208A6">
                <wp:simplePos x="0" y="0"/>
                <wp:positionH relativeFrom="column">
                  <wp:posOffset>2682116</wp:posOffset>
                </wp:positionH>
                <wp:positionV relativeFrom="paragraph">
                  <wp:posOffset>2907030</wp:posOffset>
                </wp:positionV>
                <wp:extent cx="312420" cy="250190"/>
                <wp:effectExtent l="0" t="0" r="0" b="0"/>
                <wp:wrapNone/>
                <wp:docPr id="79" name="Q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01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B5A9490" w14:textId="3619CED1" w:rsidR="004F54A5" w:rsidRDefault="009B0376" w:rsidP="004F54A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</w:t>
                            </w:r>
                            <w:r w:rsidR="004F54A5">
                              <w:rPr>
                                <w:sz w:val="8"/>
                                <w:szCs w:val="8"/>
                              </w:rPr>
                              <w:t>adastr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ar</w:t>
                            </w:r>
                            <w:r w:rsidR="004F54A5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A822F0">
                              <w:rPr>
                                <w:sz w:val="8"/>
                                <w:szCs w:val="8"/>
                              </w:rPr>
                              <w:t>por lote</w:t>
                            </w:r>
                            <w:r w:rsidR="001A06A4">
                              <w:rPr>
                                <w:sz w:val="8"/>
                                <w:szCs w:val="8"/>
                              </w:rPr>
                              <w:t xml:space="preserve"> e fornecedor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39ED8" id="_x0000_s1042" type="#_x0000_t202" style="position:absolute;left:0;text-align:left;margin-left:211.2pt;margin-top:228.9pt;width:24.6pt;height:19.7pt;z-index:25176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" o:allowincell="f" fillcolor="#dee7e5" stroked="f" strokeweight="0">
                <v:textbox inset="0,0,0,0">
                  <w:txbxContent>
                    <w:p w14:paraId="5B5A9490" w14:textId="3619CED1" w:rsidR="004F54A5" w:rsidRDefault="009B0376" w:rsidP="004F54A5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</w:t>
                      </w:r>
                      <w:r w:rsidR="004F54A5">
                        <w:rPr>
                          <w:sz w:val="8"/>
                          <w:szCs w:val="8"/>
                        </w:rPr>
                        <w:t>adastr</w:t>
                      </w:r>
                      <w:r>
                        <w:rPr>
                          <w:sz w:val="8"/>
                          <w:szCs w:val="8"/>
                        </w:rPr>
                        <w:t>ar</w:t>
                      </w:r>
                      <w:r w:rsidR="004F54A5">
                        <w:rPr>
                          <w:sz w:val="8"/>
                          <w:szCs w:val="8"/>
                        </w:rPr>
                        <w:t xml:space="preserve"> </w:t>
                      </w:r>
                      <w:r w:rsidR="00A822F0">
                        <w:rPr>
                          <w:sz w:val="8"/>
                          <w:szCs w:val="8"/>
                        </w:rPr>
                        <w:t>por lote</w:t>
                      </w:r>
                      <w:r w:rsidR="001A06A4">
                        <w:rPr>
                          <w:sz w:val="8"/>
                          <w:szCs w:val="8"/>
                        </w:rPr>
                        <w:t xml:space="preserve"> e fornecedor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61664" behindDoc="0" locked="0" layoutInCell="0" allowOverlap="1" wp14:anchorId="7ED3A734" wp14:editId="0D64D5AE">
                <wp:simplePos x="0" y="0"/>
                <wp:positionH relativeFrom="column">
                  <wp:posOffset>3086782</wp:posOffset>
                </wp:positionH>
                <wp:positionV relativeFrom="paragraph">
                  <wp:posOffset>2986451</wp:posOffset>
                </wp:positionV>
                <wp:extent cx="323385" cy="127635"/>
                <wp:effectExtent l="0" t="0" r="635" b="5715"/>
                <wp:wrapNone/>
                <wp:docPr id="102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85" cy="12763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1D61F307" w14:textId="3C7C7999" w:rsidR="001A06A4" w:rsidRDefault="001A06A4" w:rsidP="001A06A4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Cadastrar Fornecedores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3A734" id="_x0000_s1043" type="#_x0000_t202" style="position:absolute;left:0;text-align:left;margin-left:243.05pt;margin-top:235.15pt;width:25.45pt;height:10.05pt;z-index:2517616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" o:allowincell="f" fillcolor="#dde8cb" stroked="f" strokeweight="0">
                <v:textbox inset="0,0,0,0">
                  <w:txbxContent>
                    <w:p w14:paraId="1D61F307" w14:textId="3C7C7999" w:rsidR="001A06A4" w:rsidRDefault="001A06A4" w:rsidP="001A06A4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Cadastrar Fornecedores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59616" behindDoc="0" locked="0" layoutInCell="0" allowOverlap="1" wp14:anchorId="59B30029" wp14:editId="45983872">
                <wp:simplePos x="0" y="0"/>
                <wp:positionH relativeFrom="column">
                  <wp:posOffset>3059306</wp:posOffset>
                </wp:positionH>
                <wp:positionV relativeFrom="paragraph">
                  <wp:posOffset>2637109</wp:posOffset>
                </wp:positionV>
                <wp:extent cx="312420" cy="326173"/>
                <wp:effectExtent l="0" t="0" r="0" b="0"/>
                <wp:wrapNone/>
                <wp:docPr id="80" name="Q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6173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982985E" w14:textId="7A592CC3" w:rsidR="004F54A5" w:rsidRDefault="009B0376" w:rsidP="004F54A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Vincular </w:t>
                            </w:r>
                            <w:r w:rsidR="004F54A5">
                              <w:rPr>
                                <w:sz w:val="8"/>
                                <w:szCs w:val="8"/>
                              </w:rPr>
                              <w:t xml:space="preserve">os </w:t>
                            </w:r>
                            <w:r w:rsidR="00A822F0">
                              <w:rPr>
                                <w:sz w:val="8"/>
                                <w:szCs w:val="8"/>
                              </w:rPr>
                              <w:t>lotes</w:t>
                            </w:r>
                            <w:r w:rsidR="004F54A5">
                              <w:rPr>
                                <w:sz w:val="8"/>
                                <w:szCs w:val="8"/>
                              </w:rPr>
                              <w:t xml:space="preserve"> com produtos</w:t>
                            </w:r>
                            <w:r w:rsidR="0091676A">
                              <w:rPr>
                                <w:sz w:val="8"/>
                                <w:szCs w:val="8"/>
                              </w:rPr>
                              <w:t>, recursos</w:t>
                            </w:r>
                            <w:r w:rsidR="004F54A5">
                              <w:rPr>
                                <w:sz w:val="8"/>
                                <w:szCs w:val="8"/>
                              </w:rPr>
                              <w:t xml:space="preserve">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0029" id="_x0000_s1044" type="#_x0000_t202" style="position:absolute;left:0;text-align:left;margin-left:240.9pt;margin-top:207.65pt;width:24.6pt;height:25.7pt;z-index:2517596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" o:allowincell="f" fillcolor="#dee7e5" stroked="f" strokeweight="0">
                <v:textbox inset="0,0,0,0">
                  <w:txbxContent>
                    <w:p w14:paraId="4982985E" w14:textId="7A592CC3" w:rsidR="004F54A5" w:rsidRDefault="009B0376" w:rsidP="004F54A5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Vincular </w:t>
                      </w:r>
                      <w:r w:rsidR="004F54A5">
                        <w:rPr>
                          <w:sz w:val="8"/>
                          <w:szCs w:val="8"/>
                        </w:rPr>
                        <w:t xml:space="preserve">os </w:t>
                      </w:r>
                      <w:r w:rsidR="00A822F0">
                        <w:rPr>
                          <w:sz w:val="8"/>
                          <w:szCs w:val="8"/>
                        </w:rPr>
                        <w:t>lotes</w:t>
                      </w:r>
                      <w:r w:rsidR="004F54A5">
                        <w:rPr>
                          <w:sz w:val="8"/>
                          <w:szCs w:val="8"/>
                        </w:rPr>
                        <w:t xml:space="preserve"> com produtos</w:t>
                      </w:r>
                      <w:r w:rsidR="0091676A">
                        <w:rPr>
                          <w:sz w:val="8"/>
                          <w:szCs w:val="8"/>
                        </w:rPr>
                        <w:t>, recursos</w:t>
                      </w:r>
                      <w:r w:rsidR="004F54A5">
                        <w:rPr>
                          <w:sz w:val="8"/>
                          <w:szCs w:val="8"/>
                        </w:rPr>
                        <w:t xml:space="preserve">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4F0898">
        <w:rPr>
          <w:noProof/>
        </w:rPr>
        <mc:AlternateContent>
          <mc:Choice Requires="wps">
            <w:drawing>
              <wp:anchor distT="0" distB="0" distL="0" distR="0" simplePos="0" relativeHeight="251758592" behindDoc="0" locked="0" layoutInCell="0" allowOverlap="1" wp14:anchorId="6DB7559C" wp14:editId="2813ADFF">
                <wp:simplePos x="0" y="0"/>
                <wp:positionH relativeFrom="column">
                  <wp:posOffset>2645069</wp:posOffset>
                </wp:positionH>
                <wp:positionV relativeFrom="paragraph">
                  <wp:posOffset>2632741</wp:posOffset>
                </wp:positionV>
                <wp:extent cx="312420" cy="250190"/>
                <wp:effectExtent l="0" t="0" r="0" b="0"/>
                <wp:wrapNone/>
                <wp:docPr id="37" name="Q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01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1FC22E30" w14:textId="4F0E1193" w:rsidR="008E4B77" w:rsidRDefault="009B037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Cadastrar produtos</w:t>
                            </w:r>
                            <w:r w:rsidR="0091676A">
                              <w:rPr>
                                <w:sz w:val="8"/>
                                <w:szCs w:val="8"/>
                              </w:rPr>
                              <w:t>, recursos</w:t>
                            </w:r>
                            <w:r w:rsidR="004F54A5">
                              <w:rPr>
                                <w:sz w:val="8"/>
                                <w:szCs w:val="8"/>
                              </w:rPr>
                              <w:t xml:space="preserve">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7559C" id="_x0000_s1045" type="#_x0000_t202" style="position:absolute;left:0;text-align:left;margin-left:208.25pt;margin-top:207.3pt;width:24.6pt;height:19.7pt;z-index:251758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" o:allowincell="f" fillcolor="#dee7e5" stroked="f" strokeweight="0">
                <v:textbox inset="0,0,0,0">
                  <w:txbxContent>
                    <w:p w14:paraId="1FC22E30" w14:textId="4F0E1193" w:rsidR="008E4B77" w:rsidRDefault="009B037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Cadastrar produtos</w:t>
                      </w:r>
                      <w:r w:rsidR="0091676A">
                        <w:rPr>
                          <w:sz w:val="8"/>
                          <w:szCs w:val="8"/>
                        </w:rPr>
                        <w:t>, recursos</w:t>
                      </w:r>
                      <w:r w:rsidR="004F54A5">
                        <w:rPr>
                          <w:sz w:val="8"/>
                          <w:szCs w:val="8"/>
                        </w:rPr>
                        <w:t xml:space="preserve">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88740F"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0" allowOverlap="1" wp14:anchorId="22DACFD9" wp14:editId="30DA3A39">
                <wp:simplePos x="0" y="0"/>
                <wp:positionH relativeFrom="column">
                  <wp:posOffset>3918414</wp:posOffset>
                </wp:positionH>
                <wp:positionV relativeFrom="paragraph">
                  <wp:posOffset>3287024</wp:posOffset>
                </wp:positionV>
                <wp:extent cx="323385" cy="232782"/>
                <wp:effectExtent l="0" t="0" r="635" b="0"/>
                <wp:wrapNone/>
                <wp:docPr id="120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85" cy="232782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C268AD1" w14:textId="4F042C6E" w:rsidR="0088740F" w:rsidRDefault="004F0898" w:rsidP="0088740F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Controlar Integrações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CFD9" id="_x0000_s1046" type="#_x0000_t202" style="position:absolute;left:0;text-align:left;margin-left:308.55pt;margin-top:258.8pt;width:25.45pt;height:18.35pt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" o:allowincell="f" fillcolor="#dde8cb" stroked="f" strokeweight="0">
                <v:textbox inset="0,0,0,0">
                  <w:txbxContent>
                    <w:p w14:paraId="3C268AD1" w14:textId="4F042C6E" w:rsidR="0088740F" w:rsidRDefault="004F0898" w:rsidP="0088740F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Controlar Integrações</w:t>
                      </w:r>
                    </w:p>
                  </w:txbxContent>
                </v:textbox>
              </v:shape>
            </w:pict>
          </mc:Fallback>
        </mc:AlternateContent>
      </w:r>
      <w:r w:rsidR="0088740F">
        <w:rPr>
          <w:noProof/>
        </w:rPr>
        <mc:AlternateContent>
          <mc:Choice Requires="wps">
            <w:drawing>
              <wp:anchor distT="0" distB="0" distL="0" distR="0" simplePos="0" relativeHeight="251778048" behindDoc="0" locked="0" layoutInCell="0" allowOverlap="1" wp14:anchorId="322A6657" wp14:editId="176C3AC4">
                <wp:simplePos x="0" y="0"/>
                <wp:positionH relativeFrom="column">
                  <wp:posOffset>4259906</wp:posOffset>
                </wp:positionH>
                <wp:positionV relativeFrom="paragraph">
                  <wp:posOffset>3028888</wp:posOffset>
                </wp:positionV>
                <wp:extent cx="339942" cy="232410"/>
                <wp:effectExtent l="0" t="0" r="3175" b="0"/>
                <wp:wrapNone/>
                <wp:docPr id="119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42" cy="23241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8BEB02B" w14:textId="68E44AF6" w:rsidR="0088740F" w:rsidRDefault="0088740F" w:rsidP="0088740F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Integrar com gerenciador de movimentações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6657" id="_x0000_s1047" type="#_x0000_t202" style="position:absolute;left:0;text-align:left;margin-left:335.45pt;margin-top:238.5pt;width:26.75pt;height:18.3pt;z-index:251778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" o:allowincell="f" fillcolor="#dde8cb" stroked="f" strokeweight="0">
                <v:textbox inset="0,0,0,0">
                  <w:txbxContent>
                    <w:p w14:paraId="08BEB02B" w14:textId="68E44AF6" w:rsidR="0088740F" w:rsidRDefault="0088740F" w:rsidP="0088740F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Integrar com gerenciador de movimentações</w:t>
                      </w:r>
                    </w:p>
                  </w:txbxContent>
                </v:textbox>
              </v:shape>
            </w:pict>
          </mc:Fallback>
        </mc:AlternateContent>
      </w:r>
      <w:r w:rsidR="0088740F">
        <w:rPr>
          <w:noProof/>
        </w:rPr>
        <mc:AlternateContent>
          <mc:Choice Requires="wps">
            <w:drawing>
              <wp:anchor distT="0" distB="0" distL="0" distR="0" simplePos="0" relativeHeight="251776000" behindDoc="0" locked="0" layoutInCell="0" allowOverlap="1" wp14:anchorId="789178D2" wp14:editId="0C9CB23F">
                <wp:simplePos x="0" y="0"/>
                <wp:positionH relativeFrom="column">
                  <wp:posOffset>3917997</wp:posOffset>
                </wp:positionH>
                <wp:positionV relativeFrom="paragraph">
                  <wp:posOffset>3028315</wp:posOffset>
                </wp:positionV>
                <wp:extent cx="323385" cy="232782"/>
                <wp:effectExtent l="0" t="0" r="635" b="0"/>
                <wp:wrapNone/>
                <wp:docPr id="117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85" cy="232782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8291A58" w14:textId="6EB70CD1" w:rsidR="0088740F" w:rsidRDefault="0088740F" w:rsidP="0088740F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Integrar com gerenciador de produtos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78D2" id="_x0000_s1048" type="#_x0000_t202" style="position:absolute;left:0;text-align:left;margin-left:308.5pt;margin-top:238.45pt;width:25.45pt;height:18.35pt;z-index:251776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" o:allowincell="f" fillcolor="#dde8cb" stroked="f" strokeweight="0">
                <v:textbox inset="0,0,0,0">
                  <w:txbxContent>
                    <w:p w14:paraId="68291A58" w14:textId="6EB70CD1" w:rsidR="0088740F" w:rsidRDefault="0088740F" w:rsidP="0088740F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Integrar com gerenciador de produtos</w:t>
                      </w:r>
                    </w:p>
                  </w:txbxContent>
                </v:textbox>
              </v:shape>
            </w:pict>
          </mc:Fallback>
        </mc:AlternateContent>
      </w:r>
      <w:r w:rsidR="0088740F">
        <w:rPr>
          <w:noProof/>
        </w:rPr>
        <mc:AlternateContent>
          <mc:Choice Requires="wps">
            <w:drawing>
              <wp:anchor distT="0" distB="0" distL="0" distR="0" simplePos="0" relativeHeight="54" behindDoc="0" locked="0" layoutInCell="0" allowOverlap="1" wp14:anchorId="129F6E61" wp14:editId="59AB0000">
                <wp:simplePos x="0" y="0"/>
                <wp:positionH relativeFrom="column">
                  <wp:posOffset>4835525</wp:posOffset>
                </wp:positionH>
                <wp:positionV relativeFrom="paragraph">
                  <wp:posOffset>2744191</wp:posOffset>
                </wp:positionV>
                <wp:extent cx="303530" cy="176839"/>
                <wp:effectExtent l="0" t="0" r="1270" b="0"/>
                <wp:wrapNone/>
                <wp:docPr id="40" name="Q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176839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9FC3C2B" w14:textId="77777777" w:rsidR="0091676A" w:rsidRDefault="0091676A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Vincular</w:t>
                            </w:r>
                          </w:p>
                          <w:p w14:paraId="2677E189" w14:textId="5C52E39E" w:rsidR="008E4B77" w:rsidRDefault="00C170D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Fornecedores</w:t>
                            </w:r>
                            <w:r w:rsidR="0091676A">
                              <w:rPr>
                                <w:sz w:val="8"/>
                                <w:szCs w:val="8"/>
                              </w:rPr>
                              <w:t xml:space="preserve"> e Pacientes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6E61" id="_x0000_s1049" type="#_x0000_t202" style="position:absolute;left:0;text-align:left;margin-left:380.75pt;margin-top:216.1pt;width:23.9pt;height:13.9pt;z-index:5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" o:allowincell="f" fillcolor="#dde8cb" stroked="f" strokeweight="0">
                <v:textbox inset="0,0,0,0">
                  <w:txbxContent>
                    <w:p w14:paraId="49FC3C2B" w14:textId="77777777" w:rsidR="0091676A" w:rsidRDefault="0091676A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Vincular</w:t>
                      </w:r>
                    </w:p>
                    <w:p w14:paraId="2677E189" w14:textId="5C52E39E" w:rsidR="008E4B77" w:rsidRDefault="00C170D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Fornecedores</w:t>
                      </w:r>
                      <w:r w:rsidR="0091676A">
                        <w:rPr>
                          <w:sz w:val="8"/>
                          <w:szCs w:val="8"/>
                        </w:rPr>
                        <w:t xml:space="preserve"> e Pacientes</w:t>
                      </w:r>
                    </w:p>
                  </w:txbxContent>
                </v:textbox>
              </v:shape>
            </w:pict>
          </mc:Fallback>
        </mc:AlternateContent>
      </w:r>
      <w:r w:rsidR="0088740F">
        <w:rPr>
          <w:noProof/>
        </w:rPr>
        <mc:AlternateContent>
          <mc:Choice Requires="wps">
            <w:drawing>
              <wp:anchor distT="0" distB="0" distL="0" distR="0" simplePos="0" relativeHeight="251748352" behindDoc="0" locked="0" layoutInCell="0" allowOverlap="1" wp14:anchorId="244CBB1C" wp14:editId="55E3797D">
                <wp:simplePos x="0" y="0"/>
                <wp:positionH relativeFrom="column">
                  <wp:posOffset>4720683</wp:posOffset>
                </wp:positionH>
                <wp:positionV relativeFrom="paragraph">
                  <wp:posOffset>2513531</wp:posOffset>
                </wp:positionV>
                <wp:extent cx="263819" cy="196540"/>
                <wp:effectExtent l="0" t="0" r="3175" b="0"/>
                <wp:wrapNone/>
                <wp:docPr id="101" name="Q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19" cy="19654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F9DCD48" w14:textId="09A36B7C" w:rsidR="001A06A4" w:rsidRDefault="001A06A4" w:rsidP="001A06A4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Cadastrar receitas da clínica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BB1C" id="Quadro de texto 37" o:spid="_x0000_s1050" type="#_x0000_t202" style="position:absolute;left:0;text-align:left;margin-left:371.7pt;margin-top:197.9pt;width:20.75pt;height:15.5pt;z-index:251748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" o:allowincell="f" fillcolor="#dde8cb" stroked="f" strokeweight="0">
                <v:textbox inset="0,0,0,0">
                  <w:txbxContent>
                    <w:p w14:paraId="0F9DCD48" w14:textId="09A36B7C" w:rsidR="001A06A4" w:rsidRDefault="001A06A4" w:rsidP="001A06A4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Cadastrar receitas da clínica</w:t>
                      </w:r>
                    </w:p>
                  </w:txbxContent>
                </v:textbox>
              </v:shape>
            </w:pict>
          </mc:Fallback>
        </mc:AlternateContent>
      </w:r>
      <w:r w:rsidR="0088740F">
        <w:rPr>
          <w:noProof/>
        </w:rPr>
        <mc:AlternateContent>
          <mc:Choice Requires="wps">
            <w:drawing>
              <wp:anchor distT="0" distB="0" distL="0" distR="0" simplePos="0" relativeHeight="53" behindDoc="0" locked="0" layoutInCell="0" allowOverlap="1" wp14:anchorId="557F73BB" wp14:editId="7A1A81CE">
                <wp:simplePos x="0" y="0"/>
                <wp:positionH relativeFrom="column">
                  <wp:posOffset>5024228</wp:posOffset>
                </wp:positionH>
                <wp:positionV relativeFrom="paragraph">
                  <wp:posOffset>2512261</wp:posOffset>
                </wp:positionV>
                <wp:extent cx="263819" cy="196540"/>
                <wp:effectExtent l="0" t="0" r="3175" b="0"/>
                <wp:wrapNone/>
                <wp:docPr id="39" name="Q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19" cy="19654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D77E78E" w14:textId="55611286" w:rsidR="008E4B77" w:rsidRDefault="00BD479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Cadastrar despesas da clínica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73BB" id="_x0000_s1051" type="#_x0000_t202" style="position:absolute;left:0;text-align:left;margin-left:395.6pt;margin-top:197.8pt;width:20.75pt;height:15.5pt;z-index:5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" o:allowincell="f" fillcolor="#dde8cb" stroked="f" strokeweight="0">
                <v:textbox inset="0,0,0,0">
                  <w:txbxContent>
                    <w:p w14:paraId="3D77E78E" w14:textId="55611286" w:rsidR="008E4B77" w:rsidRDefault="00BD479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Cadastrar despesas da clínica</w:t>
                      </w:r>
                    </w:p>
                  </w:txbxContent>
                </v:textbox>
              </v:shape>
            </w:pict>
          </mc:Fallback>
        </mc:AlternateContent>
      </w:r>
      <w:r w:rsidR="0088740F">
        <w:rPr>
          <w:noProof/>
        </w:rPr>
        <mc:AlternateContent>
          <mc:Choice Requires="wps">
            <w:drawing>
              <wp:anchor distT="0" distB="0" distL="0" distR="0" simplePos="0" relativeHeight="49" behindDoc="0" locked="0" layoutInCell="0" allowOverlap="1" wp14:anchorId="38CC376E" wp14:editId="4220F6B7">
                <wp:simplePos x="0" y="0"/>
                <wp:positionH relativeFrom="column">
                  <wp:posOffset>4676822</wp:posOffset>
                </wp:positionH>
                <wp:positionV relativeFrom="paragraph">
                  <wp:posOffset>2424012</wp:posOffset>
                </wp:positionV>
                <wp:extent cx="635000" cy="512957"/>
                <wp:effectExtent l="0" t="0" r="0" b="1905"/>
                <wp:wrapNone/>
                <wp:docPr id="35" name="Q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12957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0C37779" w14:textId="6F733013" w:rsidR="008E4B77" w:rsidRDefault="00B062CA">
                            <w:pPr>
                              <w:overflowPunct w:val="0"/>
                              <w:spacing w:after="0" w:line="240" w:lineRule="auto"/>
                            </w:pPr>
                            <w:r w:rsidRPr="00B062CA">
                              <w:rPr>
                                <w:color w:val="FFFFFF"/>
                                <w:sz w:val="8"/>
                                <w:szCs w:val="8"/>
                              </w:rPr>
                              <w:t>Gerenciador Financeiro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376E" id="_x0000_s1052" type="#_x0000_t202" style="position:absolute;left:0;text-align:left;margin-left:368.25pt;margin-top:190.85pt;width:50pt;height:40.4pt;z-index: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" o:allowincell="f" fillcolor="#2a6099" stroked="f" strokeweight="0">
                <v:textbox inset="0,0,0,0">
                  <w:txbxContent>
                    <w:p w14:paraId="70C37779" w14:textId="6F733013" w:rsidR="008E4B77" w:rsidRDefault="00B062CA">
                      <w:pPr>
                        <w:overflowPunct w:val="0"/>
                        <w:spacing w:after="0" w:line="240" w:lineRule="auto"/>
                      </w:pPr>
                      <w:r w:rsidRPr="00B062CA">
                        <w:rPr>
                          <w:color w:val="FFFFFF"/>
                          <w:sz w:val="8"/>
                          <w:szCs w:val="8"/>
                        </w:rPr>
                        <w:t>Gerenciador Financeiro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251771904" behindDoc="0" locked="0" layoutInCell="0" allowOverlap="1" wp14:anchorId="09DEA102" wp14:editId="758ABD76">
                <wp:simplePos x="0" y="0"/>
                <wp:positionH relativeFrom="column">
                  <wp:posOffset>3691193</wp:posOffset>
                </wp:positionH>
                <wp:positionV relativeFrom="paragraph">
                  <wp:posOffset>1818981</wp:posOffset>
                </wp:positionV>
                <wp:extent cx="624391" cy="178419"/>
                <wp:effectExtent l="0" t="0" r="4445" b="0"/>
                <wp:wrapNone/>
                <wp:docPr id="115" name="Q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1" cy="178419"/>
                        </a:xfrm>
                        <a:prstGeom prst="rect">
                          <a:avLst/>
                        </a:prstGeom>
                        <a:solidFill>
                          <a:srgbClr val="FFD8C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A5EDA29" w14:textId="71C57EF6" w:rsidR="005B2F32" w:rsidRDefault="005B2F32" w:rsidP="005B2F32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Dificuldade em ter controle sobre cadastro de médicos</w:t>
                            </w:r>
                            <w:r w:rsidR="00B52577">
                              <w:rPr>
                                <w:sz w:val="8"/>
                                <w:szCs w:val="8"/>
                              </w:rPr>
                              <w:t>, farmacêuticos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e pacientes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A102" id="Quadro de texto 13" o:spid="_x0000_s1053" type="#_x0000_t202" style="position:absolute;left:0;text-align:left;margin-left:290.65pt;margin-top:143.25pt;width:49.15pt;height:14.05pt;z-index:251771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" o:allowincell="f" fillcolor="#ffd8ce" stroked="f" strokeweight="0">
                <v:textbox inset="0,0,0,0">
                  <w:txbxContent>
                    <w:p w14:paraId="6A5EDA29" w14:textId="71C57EF6" w:rsidR="005B2F32" w:rsidRDefault="005B2F32" w:rsidP="005B2F32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Dificuldade em ter controle sobre cadastro de médicos</w:t>
                      </w:r>
                      <w:r w:rsidR="00B52577">
                        <w:rPr>
                          <w:sz w:val="8"/>
                          <w:szCs w:val="8"/>
                        </w:rPr>
                        <w:t>, farmacêuticos</w:t>
                      </w:r>
                      <w:r>
                        <w:rPr>
                          <w:sz w:val="8"/>
                          <w:szCs w:val="8"/>
                        </w:rPr>
                        <w:t xml:space="preserve"> e pacientes 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0" allowOverlap="1" wp14:anchorId="0EB5AFBF" wp14:editId="512740EC">
                <wp:simplePos x="0" y="0"/>
                <wp:positionH relativeFrom="column">
                  <wp:posOffset>4017784</wp:posOffset>
                </wp:positionH>
                <wp:positionV relativeFrom="paragraph">
                  <wp:posOffset>2019579</wp:posOffset>
                </wp:positionV>
                <wp:extent cx="325755" cy="253818"/>
                <wp:effectExtent l="0" t="0" r="0" b="0"/>
                <wp:wrapNone/>
                <wp:docPr id="75" name="Q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53818"/>
                        </a:xfrm>
                        <a:prstGeom prst="rect">
                          <a:avLst/>
                        </a:prstGeom>
                        <a:solidFill>
                          <a:srgbClr val="FFD8C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10AD482" w14:textId="71787644" w:rsidR="00E42A1E" w:rsidRDefault="00E42A1E" w:rsidP="00E42A1E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Dificuldade em manter todos os recursos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AFBF" id="_x0000_s1054" type="#_x0000_t202" style="position:absolute;left:0;text-align:left;margin-left:316.35pt;margin-top:159pt;width:25.65pt;height:20pt;z-index:25170022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" o:allowincell="f" fillcolor="#ffd8ce" stroked="f" strokeweight="0">
                <v:textbox inset="0,0,0,0">
                  <w:txbxContent>
                    <w:p w14:paraId="510AD482" w14:textId="71787644" w:rsidR="00E42A1E" w:rsidRDefault="00E42A1E" w:rsidP="00E42A1E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Dificuldade em manter todos os recursos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251767808" behindDoc="0" locked="0" layoutInCell="0" allowOverlap="1" wp14:anchorId="3E53CF0D" wp14:editId="07328112">
                <wp:simplePos x="0" y="0"/>
                <wp:positionH relativeFrom="column">
                  <wp:posOffset>4370426</wp:posOffset>
                </wp:positionH>
                <wp:positionV relativeFrom="paragraph">
                  <wp:posOffset>1766493</wp:posOffset>
                </wp:positionV>
                <wp:extent cx="284356" cy="207258"/>
                <wp:effectExtent l="0" t="0" r="1905" b="2540"/>
                <wp:wrapNone/>
                <wp:docPr id="113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6" cy="207258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22BB67B" w14:textId="5E59471F" w:rsidR="005B2F32" w:rsidRDefault="005B2F32" w:rsidP="005B2F32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Gerenciador de pessoas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CF0D" id="_x0000_s1055" type="#_x0000_t202" style="position:absolute;left:0;text-align:left;margin-left:344.15pt;margin-top:139.1pt;width:22.4pt;height:16.3pt;z-index:2517678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" o:allowincell="f" fillcolor="#dee7e5" stroked="f" strokeweight="0">
                <v:textbox inset="0,0,0,0">
                  <w:txbxContent>
                    <w:p w14:paraId="622BB67B" w14:textId="5E59471F" w:rsidR="005B2F32" w:rsidRDefault="005B2F32" w:rsidP="005B2F32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Gerenciador de pessoas 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46" behindDoc="0" locked="0" layoutInCell="0" allowOverlap="1" wp14:anchorId="111FC47B" wp14:editId="61DDB607">
                <wp:simplePos x="0" y="0"/>
                <wp:positionH relativeFrom="column">
                  <wp:posOffset>4537075</wp:posOffset>
                </wp:positionH>
                <wp:positionV relativeFrom="paragraph">
                  <wp:posOffset>731443</wp:posOffset>
                </wp:positionV>
                <wp:extent cx="321945" cy="139700"/>
                <wp:effectExtent l="0" t="0" r="1905" b="0"/>
                <wp:wrapNone/>
                <wp:docPr id="32" name="Q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13970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A12643E" w14:textId="680411DD" w:rsidR="008E4B77" w:rsidRDefault="00DB19A3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Prestar </w:t>
                            </w:r>
                            <w:r w:rsidR="00C170D6">
                              <w:rPr>
                                <w:sz w:val="8"/>
                                <w:szCs w:val="8"/>
                              </w:rPr>
                              <w:t>Contas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C47B" id="Quadro de texto 26" o:spid="_x0000_s1056" type="#_x0000_t202" style="position:absolute;left:0;text-align:left;margin-left:357.25pt;margin-top:57.6pt;width:25.35pt;height:11pt;z-index: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" o:allowincell="f" fillcolor="#dde8cb" stroked="f" strokeweight="0">
                <v:textbox inset="0,0,0,0">
                  <w:txbxContent>
                    <w:p w14:paraId="7A12643E" w14:textId="680411DD" w:rsidR="008E4B77" w:rsidRDefault="00DB19A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Prestar </w:t>
                      </w:r>
                      <w:r w:rsidR="00C170D6">
                        <w:rPr>
                          <w:sz w:val="8"/>
                          <w:szCs w:val="8"/>
                        </w:rPr>
                        <w:t>Contas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069443F5" wp14:editId="3C079A5F">
                <wp:simplePos x="0" y="0"/>
                <wp:positionH relativeFrom="column">
                  <wp:posOffset>4450993</wp:posOffset>
                </wp:positionH>
                <wp:positionV relativeFrom="paragraph">
                  <wp:posOffset>1069093</wp:posOffset>
                </wp:positionV>
                <wp:extent cx="376636" cy="82578"/>
                <wp:effectExtent l="0" t="0" r="4445" b="0"/>
                <wp:wrapNone/>
                <wp:docPr id="13" name="Q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36" cy="82578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ADB2354" w14:textId="5A3D7729" w:rsidR="008E4B77" w:rsidRDefault="008C6D4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Manter </w:t>
                            </w:r>
                            <w:r w:rsidR="005B2F32">
                              <w:rPr>
                                <w:sz w:val="8"/>
                                <w:szCs w:val="8"/>
                              </w:rPr>
                              <w:t>pessoas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43F5" id="Quadro de texto 12" o:spid="_x0000_s1057" type="#_x0000_t202" style="position:absolute;left:0;text-align:left;margin-left:350.45pt;margin-top:84.2pt;width:29.65pt;height:6.5pt;z-index:2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" o:allowincell="f" fillcolor="#dde8cb" stroked="f" strokeweight="0">
                <v:textbox inset="0,0,0,0">
                  <w:txbxContent>
                    <w:p w14:paraId="2ADB2354" w14:textId="5A3D7729" w:rsidR="008E4B77" w:rsidRDefault="008C6D41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Manter </w:t>
                      </w:r>
                      <w:r w:rsidR="005B2F32">
                        <w:rPr>
                          <w:sz w:val="8"/>
                          <w:szCs w:val="8"/>
                        </w:rPr>
                        <w:t>pessoas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251728896" behindDoc="0" locked="0" layoutInCell="0" allowOverlap="1" wp14:anchorId="26FEBAC8" wp14:editId="3769EE0D">
                <wp:simplePos x="0" y="0"/>
                <wp:positionH relativeFrom="column">
                  <wp:posOffset>4514215</wp:posOffset>
                </wp:positionH>
                <wp:positionV relativeFrom="paragraph">
                  <wp:posOffset>917591</wp:posOffset>
                </wp:positionV>
                <wp:extent cx="376636" cy="82578"/>
                <wp:effectExtent l="0" t="0" r="4445" b="0"/>
                <wp:wrapNone/>
                <wp:docPr id="92" name="Q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36" cy="82578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E0B3759" w14:textId="507F3AFA" w:rsidR="004960A6" w:rsidRDefault="004960A6" w:rsidP="004960A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Manter </w:t>
                            </w:r>
                            <w:r w:rsidR="00A05F71">
                              <w:rPr>
                                <w:sz w:val="8"/>
                                <w:szCs w:val="8"/>
                              </w:rPr>
                              <w:t>recursos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BAC8" id="_x0000_s1058" type="#_x0000_t202" style="position:absolute;left:0;text-align:left;margin-left:355.45pt;margin-top:72.25pt;width:29.65pt;height:6.5pt;z-index:251728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" o:allowincell="f" fillcolor="#dde8cb" stroked="f" strokeweight="0">
                <v:textbox inset="0,0,0,0">
                  <w:txbxContent>
                    <w:p w14:paraId="0E0B3759" w14:textId="507F3AFA" w:rsidR="004960A6" w:rsidRDefault="004960A6" w:rsidP="004960A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Manter </w:t>
                      </w:r>
                      <w:r w:rsidR="00A05F71">
                        <w:rPr>
                          <w:sz w:val="8"/>
                          <w:szCs w:val="8"/>
                        </w:rPr>
                        <w:t>recursos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32" behindDoc="0" locked="0" layoutInCell="0" allowOverlap="1" wp14:anchorId="2FF8E82D" wp14:editId="69845AA9">
                <wp:simplePos x="0" y="0"/>
                <wp:positionH relativeFrom="column">
                  <wp:posOffset>2341896</wp:posOffset>
                </wp:positionH>
                <wp:positionV relativeFrom="paragraph">
                  <wp:posOffset>1078819</wp:posOffset>
                </wp:positionV>
                <wp:extent cx="404232" cy="125730"/>
                <wp:effectExtent l="0" t="0" r="0" b="7620"/>
                <wp:wrapNone/>
                <wp:docPr id="18" name="Q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32" cy="12573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1EFCEA47" w14:textId="2E84B21F" w:rsidR="008E4B77" w:rsidRDefault="00A3611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Fazer controle</w:t>
                            </w:r>
                            <w:r w:rsidR="00C170D6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de </w:t>
                            </w:r>
                            <w:r w:rsidR="005B2F32">
                              <w:rPr>
                                <w:sz w:val="8"/>
                                <w:szCs w:val="8"/>
                              </w:rPr>
                              <w:t>procedimentos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8E82D" id="Quadro de texto 16" o:spid="_x0000_s1059" type="#_x0000_t202" style="position:absolute;left:0;text-align:left;margin-left:184.4pt;margin-top:84.95pt;width:31.85pt;height:9.9pt;z-index: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" o:allowincell="f" fillcolor="#dde8cb" stroked="f" strokeweight="0">
                <v:textbox inset="0,0,0,0">
                  <w:txbxContent>
                    <w:p w14:paraId="1EFCEA47" w14:textId="2E84B21F" w:rsidR="008E4B77" w:rsidRDefault="00A36111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Fazer controle</w:t>
                      </w:r>
                      <w:r w:rsidR="00C170D6">
                        <w:rPr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sz w:val="8"/>
                          <w:szCs w:val="8"/>
                        </w:rPr>
                        <w:t xml:space="preserve">de </w:t>
                      </w:r>
                      <w:r w:rsidR="005B2F32">
                        <w:rPr>
                          <w:sz w:val="8"/>
                          <w:szCs w:val="8"/>
                        </w:rPr>
                        <w:t>procedimentos</w:t>
                      </w:r>
                    </w:p>
                  </w:txbxContent>
                </v:textbox>
              </v:shape>
            </w:pict>
          </mc:Fallback>
        </mc:AlternateContent>
      </w:r>
      <w:r w:rsidR="005B2F32">
        <w:rPr>
          <w:noProof/>
        </w:rPr>
        <mc:AlternateContent>
          <mc:Choice Requires="wps">
            <w:drawing>
              <wp:anchor distT="0" distB="0" distL="0" distR="0" simplePos="0" relativeHeight="251726848" behindDoc="0" locked="0" layoutInCell="0" allowOverlap="1" wp14:anchorId="750DB9F9" wp14:editId="646F05A1">
                <wp:simplePos x="0" y="0"/>
                <wp:positionH relativeFrom="column">
                  <wp:posOffset>3730253</wp:posOffset>
                </wp:positionH>
                <wp:positionV relativeFrom="paragraph">
                  <wp:posOffset>895861</wp:posOffset>
                </wp:positionV>
                <wp:extent cx="373318" cy="90634"/>
                <wp:effectExtent l="0" t="0" r="8255" b="5080"/>
                <wp:wrapNone/>
                <wp:docPr id="90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18" cy="90634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A25AE6C" w14:textId="381B6139" w:rsidR="004960A6" w:rsidRDefault="004960A6" w:rsidP="004960A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Gerencia recursos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B9F9" id="_x0000_s1060" type="#_x0000_t202" style="position:absolute;left:0;text-align:left;margin-left:293.7pt;margin-top:70.55pt;width:29.4pt;height:7.15pt;z-index:251726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" o:allowincell="f" fillcolor="#dee7e5" stroked="f" strokeweight="0">
                <v:textbox inset="0,0,0,0">
                  <w:txbxContent>
                    <w:p w14:paraId="7A25AE6C" w14:textId="381B6139" w:rsidR="004960A6" w:rsidRDefault="004960A6" w:rsidP="004960A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Gerencia recursos</w:t>
                      </w:r>
                    </w:p>
                  </w:txbxContent>
                </v:textbox>
              </v:shape>
            </w:pict>
          </mc:Fallback>
        </mc:AlternateContent>
      </w:r>
      <w:r w:rsidR="00703FF0">
        <w:rPr>
          <w:noProof/>
        </w:rPr>
        <mc:AlternateContent>
          <mc:Choice Requires="wps">
            <w:drawing>
              <wp:anchor distT="0" distB="0" distL="0" distR="0" simplePos="0" relativeHeight="251732992" behindDoc="0" locked="0" layoutInCell="0" allowOverlap="1" wp14:anchorId="1AFEC059" wp14:editId="32BE0358">
                <wp:simplePos x="0" y="0"/>
                <wp:positionH relativeFrom="column">
                  <wp:posOffset>1405890</wp:posOffset>
                </wp:positionH>
                <wp:positionV relativeFrom="paragraph">
                  <wp:posOffset>3361489</wp:posOffset>
                </wp:positionV>
                <wp:extent cx="312420" cy="275590"/>
                <wp:effectExtent l="0" t="0" r="0" b="0"/>
                <wp:wrapNone/>
                <wp:docPr id="95" name="Q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55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A301DC8" w14:textId="77777777" w:rsidR="00AC0BE7" w:rsidRDefault="00AC0BE7" w:rsidP="00AC0BE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Registrar a movimentação de Produtos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EC059" id="Quadro de texto 36" o:spid="_x0000_s1061" type="#_x0000_t202" style="position:absolute;left:0;text-align:left;margin-left:110.7pt;margin-top:264.7pt;width:24.6pt;height:21.7pt;z-index:2517329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" o:allowincell="f" fillcolor="#dee7e5" stroked="f" strokeweight="0">
                <v:textbox inset="0,0,0,0">
                  <w:txbxContent>
                    <w:p w14:paraId="2A301DC8" w14:textId="77777777" w:rsidR="00AC0BE7" w:rsidRDefault="00AC0BE7" w:rsidP="00AC0BE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Registrar a movimentação de Produtos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703FF0">
        <w:rPr>
          <w:noProof/>
        </w:rPr>
        <mc:AlternateContent>
          <mc:Choice Requires="wps">
            <w:drawing>
              <wp:anchor distT="0" distB="0" distL="0" distR="0" simplePos="0" relativeHeight="251718656" behindDoc="0" locked="0" layoutInCell="0" allowOverlap="1" wp14:anchorId="63721947" wp14:editId="770B8AB5">
                <wp:simplePos x="0" y="0"/>
                <wp:positionH relativeFrom="column">
                  <wp:posOffset>1348941</wp:posOffset>
                </wp:positionH>
                <wp:positionV relativeFrom="paragraph">
                  <wp:posOffset>3223090</wp:posOffset>
                </wp:positionV>
                <wp:extent cx="775010" cy="815433"/>
                <wp:effectExtent l="0" t="0" r="6350" b="3810"/>
                <wp:wrapNone/>
                <wp:docPr id="86" name="Q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010" cy="815433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BEA2417" w14:textId="5E8D15DA" w:rsidR="009B0376" w:rsidRDefault="00AC0BE7" w:rsidP="009B0376">
                            <w:pPr>
                              <w:overflowPunct w:val="0"/>
                              <w:spacing w:after="0" w:line="240" w:lineRule="auto"/>
                            </w:pPr>
                            <w:r w:rsidRPr="00AC0BE7">
                              <w:rPr>
                                <w:color w:val="FFFFFF"/>
                                <w:sz w:val="8"/>
                                <w:szCs w:val="8"/>
                              </w:rPr>
                              <w:t>Gerenciador movimentações e consumos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1947" id="_x0000_s1062" type="#_x0000_t202" style="position:absolute;left:0;text-align:left;margin-left:106.2pt;margin-top:253.8pt;width:61pt;height:64.2pt;z-index:251718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" o:allowincell="f" fillcolor="#2a6099" stroked="f" strokeweight="0">
                <v:textbox inset="0,0,0,0">
                  <w:txbxContent>
                    <w:p w14:paraId="7BEA2417" w14:textId="5E8D15DA" w:rsidR="009B0376" w:rsidRDefault="00AC0BE7" w:rsidP="009B0376">
                      <w:pPr>
                        <w:overflowPunct w:val="0"/>
                        <w:spacing w:after="0" w:line="240" w:lineRule="auto"/>
                      </w:pPr>
                      <w:r w:rsidRPr="00AC0BE7">
                        <w:rPr>
                          <w:color w:val="FFFFFF"/>
                          <w:sz w:val="8"/>
                          <w:szCs w:val="8"/>
                        </w:rPr>
                        <w:t>Gerenciador movimentações e consumos</w:t>
                      </w:r>
                    </w:p>
                  </w:txbxContent>
                </v:textbox>
              </v:shape>
            </w:pict>
          </mc:Fallback>
        </mc:AlternateContent>
      </w:r>
      <w:r w:rsidR="001A06A4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0" allowOverlap="1" wp14:anchorId="579B552F" wp14:editId="635B857C">
                <wp:simplePos x="0" y="0"/>
                <wp:positionH relativeFrom="column">
                  <wp:posOffset>2194483</wp:posOffset>
                </wp:positionH>
                <wp:positionV relativeFrom="paragraph">
                  <wp:posOffset>1996440</wp:posOffset>
                </wp:positionV>
                <wp:extent cx="424815" cy="250190"/>
                <wp:effectExtent l="0" t="0" r="0" b="0"/>
                <wp:wrapNone/>
                <wp:docPr id="68" name="Q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25019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394E4D8" w14:textId="05FAB15E" w:rsidR="00912305" w:rsidRDefault="00912305" w:rsidP="0091230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Facilidade na implementação das regras de negócio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B552F" id="Quadro de texto 11" o:spid="_x0000_s1063" type="#_x0000_t202" style="position:absolute;left:0;text-align:left;margin-left:172.8pt;margin-top:157.2pt;width:33.45pt;height:19.7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" o:allowincell="f" fillcolor="#dde8cb" stroked="f" strokeweight="0">
                <v:textbox inset="0,0,0,0">
                  <w:txbxContent>
                    <w:p w14:paraId="5394E4D8" w14:textId="05FAB15E" w:rsidR="00912305" w:rsidRDefault="00912305" w:rsidP="00912305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Facilidade na implementação das regras de negócio</w:t>
                      </w:r>
                    </w:p>
                  </w:txbxContent>
                </v:textbox>
              </v:shape>
            </w:pict>
          </mc:Fallback>
        </mc:AlternateContent>
      </w:r>
      <w:r w:rsidR="00BD4289"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0" allowOverlap="1" wp14:anchorId="33C7B4FE" wp14:editId="4635CCAB">
                <wp:simplePos x="0" y="0"/>
                <wp:positionH relativeFrom="column">
                  <wp:posOffset>4721876</wp:posOffset>
                </wp:positionH>
                <wp:positionV relativeFrom="paragraph">
                  <wp:posOffset>1548657</wp:posOffset>
                </wp:positionV>
                <wp:extent cx="439057" cy="250190"/>
                <wp:effectExtent l="0" t="0" r="0" b="0"/>
                <wp:wrapNone/>
                <wp:docPr id="77" name="Q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57" cy="25019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6AECE88" w14:textId="57AE9295" w:rsidR="00E42A1E" w:rsidRDefault="00E42A1E" w:rsidP="00E42A1E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Facilidade no gerenciamento de fluxo de caixa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7B4FE" id="_x0000_s1064" type="#_x0000_t202" style="position:absolute;left:0;text-align:left;margin-left:371.8pt;margin-top:121.95pt;width:34.55pt;height:19.7pt;z-index:2517022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" o:allowincell="f" fillcolor="#dde8cb" stroked="f" strokeweight="0">
                <v:textbox inset="0,0,0,0">
                  <w:txbxContent>
                    <w:p w14:paraId="56AECE88" w14:textId="57AE9295" w:rsidR="00E42A1E" w:rsidRDefault="00E42A1E" w:rsidP="00E42A1E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Facilidade no gerenciamento de fluxo de caixa</w:t>
                      </w:r>
                    </w:p>
                  </w:txbxContent>
                </v:textbox>
              </v:shape>
            </w:pict>
          </mc:Fallback>
        </mc:AlternateContent>
      </w:r>
      <w:r w:rsidR="00BD4289"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0" allowOverlap="1" wp14:anchorId="1275778C" wp14:editId="6E51E9C6">
                <wp:simplePos x="0" y="0"/>
                <wp:positionH relativeFrom="column">
                  <wp:posOffset>4343957</wp:posOffset>
                </wp:positionH>
                <wp:positionV relativeFrom="paragraph">
                  <wp:posOffset>1562719</wp:posOffset>
                </wp:positionV>
                <wp:extent cx="311603" cy="161381"/>
                <wp:effectExtent l="0" t="0" r="0" b="0"/>
                <wp:wrapNone/>
                <wp:docPr id="70" name="Q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03" cy="161381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C24E17F" w14:textId="4BB6ACA1" w:rsidR="00912305" w:rsidRDefault="00912305" w:rsidP="0091230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 w:rsidRPr="00912305">
                              <w:rPr>
                                <w:sz w:val="8"/>
                                <w:szCs w:val="8"/>
                              </w:rPr>
                              <w:t>Gerenciador Financeiro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778C" id="Quadro de texto 24" o:spid="_x0000_s1065" type="#_x0000_t202" style="position:absolute;left:0;text-align:left;margin-left:342.05pt;margin-top:123.05pt;width:24.55pt;height:12.7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" o:allowincell="f" fillcolor="#dee7e5" stroked="f" strokeweight="0">
                <v:textbox inset="0,0,0,0">
                  <w:txbxContent>
                    <w:p w14:paraId="4C24E17F" w14:textId="4BB6ACA1" w:rsidR="00912305" w:rsidRDefault="00912305" w:rsidP="00912305">
                      <w:pPr>
                        <w:overflowPunct w:val="0"/>
                        <w:spacing w:after="0" w:line="240" w:lineRule="auto"/>
                        <w:jc w:val="center"/>
                      </w:pPr>
                      <w:r w:rsidRPr="00912305">
                        <w:rPr>
                          <w:sz w:val="8"/>
                          <w:szCs w:val="8"/>
                        </w:rPr>
                        <w:t>Gerenciador Financeiro</w:t>
                      </w:r>
                    </w:p>
                  </w:txbxContent>
                </v:textbox>
              </v:shape>
            </w:pict>
          </mc:Fallback>
        </mc:AlternateContent>
      </w:r>
      <w:r w:rsidR="00BD4289"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0" allowOverlap="1" wp14:anchorId="07B42AA0" wp14:editId="798A8E3B">
                <wp:simplePos x="0" y="0"/>
                <wp:positionH relativeFrom="column">
                  <wp:posOffset>3856882</wp:posOffset>
                </wp:positionH>
                <wp:positionV relativeFrom="paragraph">
                  <wp:posOffset>1556772</wp:posOffset>
                </wp:positionV>
                <wp:extent cx="439507" cy="242570"/>
                <wp:effectExtent l="0" t="0" r="0" b="5080"/>
                <wp:wrapNone/>
                <wp:docPr id="74" name="Q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07" cy="242570"/>
                        </a:xfrm>
                        <a:prstGeom prst="rect">
                          <a:avLst/>
                        </a:prstGeom>
                        <a:solidFill>
                          <a:srgbClr val="FFD8C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44A27A6" w14:textId="7A1CE550" w:rsidR="003C3AB4" w:rsidRDefault="003C3AB4" w:rsidP="003C3AB4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Dificuldade em acompanhar </w:t>
                            </w:r>
                            <w:r w:rsidR="00E42A1E">
                              <w:rPr>
                                <w:sz w:val="8"/>
                                <w:szCs w:val="8"/>
                              </w:rPr>
                              <w:t>um fluxo de caixa descentralizado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2AA0" id="_x0000_s1066" type="#_x0000_t202" style="position:absolute;left:0;text-align:left;margin-left:303.7pt;margin-top:122.6pt;width:34.6pt;height:19.1pt;z-index:251698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" o:allowincell="f" fillcolor="#ffd8ce" stroked="f" strokeweight="0">
                <v:textbox inset="0,0,0,0">
                  <w:txbxContent>
                    <w:p w14:paraId="444A27A6" w14:textId="7A1CE550" w:rsidR="003C3AB4" w:rsidRDefault="003C3AB4" w:rsidP="003C3AB4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Dificuldade em acompanhar </w:t>
                      </w:r>
                      <w:r w:rsidR="00E42A1E">
                        <w:rPr>
                          <w:sz w:val="8"/>
                          <w:szCs w:val="8"/>
                        </w:rPr>
                        <w:t>um fluxo de caixa descentralizado</w:t>
                      </w:r>
                    </w:p>
                  </w:txbxContent>
                </v:textbox>
              </v:shape>
            </w:pict>
          </mc:Fallback>
        </mc:AlternateContent>
      </w:r>
      <w:r w:rsidR="00BD4289">
        <w:rPr>
          <w:noProof/>
        </w:rPr>
        <mc:AlternateContent>
          <mc:Choice Requires="wps">
            <w:drawing>
              <wp:anchor distT="0" distB="0" distL="0" distR="0" simplePos="0" relativeHeight="251730944" behindDoc="0" locked="0" layoutInCell="0" allowOverlap="1" wp14:anchorId="2736AB8F" wp14:editId="408E3C4E">
                <wp:simplePos x="0" y="0"/>
                <wp:positionH relativeFrom="column">
                  <wp:posOffset>1426783</wp:posOffset>
                </wp:positionH>
                <wp:positionV relativeFrom="paragraph">
                  <wp:posOffset>3683387</wp:posOffset>
                </wp:positionV>
                <wp:extent cx="312420" cy="250190"/>
                <wp:effectExtent l="0" t="0" r="0" b="0"/>
                <wp:wrapNone/>
                <wp:docPr id="94" name="Q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01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2374F72" w14:textId="29D7624E" w:rsidR="00AC0BE7" w:rsidRDefault="00AC0BE7" w:rsidP="00AC0BE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 w:rsidRPr="00AC0BE7">
                              <w:rPr>
                                <w:sz w:val="8"/>
                                <w:szCs w:val="8"/>
                              </w:rPr>
                              <w:t>Repositor de medicamentos e produtos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6AB8F" id="_x0000_s1067" type="#_x0000_t202" style="position:absolute;left:0;text-align:left;margin-left:112.35pt;margin-top:290.05pt;width:24.6pt;height:19.7pt;z-index:25173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" o:allowincell="f" fillcolor="#dee7e5" stroked="f" strokeweight="0">
                <v:textbox inset="0,0,0,0">
                  <w:txbxContent>
                    <w:p w14:paraId="42374F72" w14:textId="29D7624E" w:rsidR="00AC0BE7" w:rsidRDefault="00AC0BE7" w:rsidP="00AC0BE7">
                      <w:pPr>
                        <w:overflowPunct w:val="0"/>
                        <w:spacing w:after="0" w:line="240" w:lineRule="auto"/>
                        <w:jc w:val="center"/>
                      </w:pPr>
                      <w:r w:rsidRPr="00AC0BE7">
                        <w:rPr>
                          <w:sz w:val="8"/>
                          <w:szCs w:val="8"/>
                        </w:rPr>
                        <w:t>Repositor de medicamentos e produtos</w:t>
                      </w:r>
                    </w:p>
                  </w:txbxContent>
                </v:textbox>
              </v:shape>
            </w:pict>
          </mc:Fallback>
        </mc:AlternateContent>
      </w:r>
      <w:r w:rsidR="00BD4289">
        <w:rPr>
          <w:noProof/>
        </w:rPr>
        <mc:AlternateContent>
          <mc:Choice Requires="wps">
            <w:drawing>
              <wp:anchor distT="0" distB="0" distL="0" distR="0" simplePos="0" relativeHeight="251734016" behindDoc="0" locked="0" layoutInCell="0" allowOverlap="1" wp14:anchorId="2C4C602D" wp14:editId="4AF7CF68">
                <wp:simplePos x="0" y="0"/>
                <wp:positionH relativeFrom="column">
                  <wp:posOffset>1758036</wp:posOffset>
                </wp:positionH>
                <wp:positionV relativeFrom="paragraph">
                  <wp:posOffset>3350213</wp:posOffset>
                </wp:positionV>
                <wp:extent cx="312420" cy="250190"/>
                <wp:effectExtent l="0" t="0" r="0" b="0"/>
                <wp:wrapNone/>
                <wp:docPr id="82" name="Q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01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6039DA1" w14:textId="0B584A22" w:rsidR="00A822F0" w:rsidRDefault="00A822F0" w:rsidP="00A822F0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Control</w:t>
                            </w:r>
                            <w:r w:rsidR="009B0376">
                              <w:rPr>
                                <w:sz w:val="8"/>
                                <w:szCs w:val="8"/>
                              </w:rPr>
                              <w:t>ar a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quantidade em estoque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602D" id="_x0000_s1068" type="#_x0000_t202" style="position:absolute;left:0;text-align:left;margin-left:138.45pt;margin-top:263.8pt;width:24.6pt;height:19.7pt;z-index:251734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" o:allowincell="f" fillcolor="#dee7e5" stroked="f" strokeweight="0">
                <v:textbox inset="0,0,0,0">
                  <w:txbxContent>
                    <w:p w14:paraId="36039DA1" w14:textId="0B584A22" w:rsidR="00A822F0" w:rsidRDefault="00A822F0" w:rsidP="00A822F0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Control</w:t>
                      </w:r>
                      <w:r w:rsidR="009B0376">
                        <w:rPr>
                          <w:sz w:val="8"/>
                          <w:szCs w:val="8"/>
                        </w:rPr>
                        <w:t>ar a</w:t>
                      </w:r>
                      <w:r>
                        <w:rPr>
                          <w:sz w:val="8"/>
                          <w:szCs w:val="8"/>
                        </w:rPr>
                        <w:t xml:space="preserve"> quantidade em estoque </w:t>
                      </w:r>
                    </w:p>
                  </w:txbxContent>
                </v:textbox>
              </v:shape>
            </w:pict>
          </mc:Fallback>
        </mc:AlternateContent>
      </w:r>
      <w:r w:rsidR="004B11C1">
        <w:rPr>
          <w:noProof/>
        </w:rPr>
        <mc:AlternateContent>
          <mc:Choice Requires="wps">
            <w:drawing>
              <wp:anchor distT="0" distB="0" distL="0" distR="0" simplePos="0" relativeHeight="44" behindDoc="0" locked="0" layoutInCell="0" allowOverlap="1" wp14:anchorId="63BC483F" wp14:editId="6A7ED1E9">
                <wp:simplePos x="0" y="0"/>
                <wp:positionH relativeFrom="column">
                  <wp:posOffset>259896</wp:posOffset>
                </wp:positionH>
                <wp:positionV relativeFrom="paragraph">
                  <wp:posOffset>3001010</wp:posOffset>
                </wp:positionV>
                <wp:extent cx="986246" cy="124460"/>
                <wp:effectExtent l="0" t="0" r="4445" b="8890"/>
                <wp:wrapNone/>
                <wp:docPr id="30" name="Q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246" cy="12446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E093543" w14:textId="77777777" w:rsidR="008E4B77" w:rsidRDefault="00C170D6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Reduz custos com reabastecimento preventivo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C483F" id="Quadro de texto 30" o:spid="_x0000_s1069" type="#_x0000_t202" style="position:absolute;left:0;text-align:left;margin-left:20.45pt;margin-top:236.3pt;width:77.65pt;height:9.8pt;z-index: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" o:allowincell="f" fillcolor="#dde8cb" stroked="f" strokeweight="0">
                <v:textbox inset="0,0,0,0">
                  <w:txbxContent>
                    <w:p w14:paraId="3E093543" w14:textId="77777777" w:rsidR="008E4B77" w:rsidRDefault="00C170D6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8"/>
                          <w:szCs w:val="8"/>
                        </w:rPr>
                        <w:t>Reduz custos com reabastecimento preventivo</w:t>
                      </w:r>
                    </w:p>
                  </w:txbxContent>
                </v:textbox>
              </v:shape>
            </w:pict>
          </mc:Fallback>
        </mc:AlternateContent>
      </w:r>
      <w:r w:rsidR="004960A6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0" allowOverlap="1" wp14:anchorId="342B63CC" wp14:editId="27AB70E9">
                <wp:simplePos x="0" y="0"/>
                <wp:positionH relativeFrom="column">
                  <wp:posOffset>1608270</wp:posOffset>
                </wp:positionH>
                <wp:positionV relativeFrom="paragraph">
                  <wp:posOffset>1120140</wp:posOffset>
                </wp:positionV>
                <wp:extent cx="470263" cy="77833"/>
                <wp:effectExtent l="0" t="0" r="6350" b="0"/>
                <wp:wrapNone/>
                <wp:docPr id="64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3" cy="77833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F62F267" w14:textId="5EF5CE2F" w:rsidR="00A36111" w:rsidRDefault="00A36111" w:rsidP="00A3611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Gerencia Prontuários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63CC" id="_x0000_s1070" type="#_x0000_t202" style="position:absolute;left:0;text-align:left;margin-left:126.65pt;margin-top:88.2pt;width:37.05pt;height:6.15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" o:allowincell="f" fillcolor="#dee7e5" stroked="f" strokeweight="0">
                <v:textbox inset="0,0,0,0">
                  <w:txbxContent>
                    <w:p w14:paraId="7F62F267" w14:textId="5EF5CE2F" w:rsidR="00A36111" w:rsidRDefault="00A36111" w:rsidP="00A36111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Gerencia Prontuários</w:t>
                      </w:r>
                    </w:p>
                  </w:txbxContent>
                </v:textbox>
              </v:shape>
            </w:pict>
          </mc:Fallback>
        </mc:AlternateContent>
      </w:r>
      <w:r w:rsidR="004960A6"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0" allowOverlap="1" wp14:anchorId="38A9620D" wp14:editId="7BF72D21">
                <wp:simplePos x="0" y="0"/>
                <wp:positionH relativeFrom="column">
                  <wp:posOffset>4492320</wp:posOffset>
                </wp:positionH>
                <wp:positionV relativeFrom="paragraph">
                  <wp:posOffset>561122</wp:posOffset>
                </wp:positionV>
                <wp:extent cx="491051" cy="118832"/>
                <wp:effectExtent l="0" t="0" r="4445" b="0"/>
                <wp:wrapNone/>
                <wp:docPr id="16" name="Q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51" cy="118832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1440F60C" w14:textId="44B4A3E2" w:rsidR="008E4B77" w:rsidRDefault="00C170D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Rastre</w:t>
                            </w:r>
                            <w:r w:rsidR="008C6D41">
                              <w:rPr>
                                <w:sz w:val="8"/>
                                <w:szCs w:val="8"/>
                              </w:rPr>
                              <w:t>ar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Produtos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620D" id="Quadro de texto 15" o:spid="_x0000_s1071" type="#_x0000_t202" style="position:absolute;left:0;text-align:left;margin-left:353.75pt;margin-top:44.2pt;width:38.65pt;height:9.35pt;z-index:3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" o:allowincell="f" fillcolor="#dde8cb" stroked="f" strokeweight="0">
                <v:textbox inset="0,0,0,0">
                  <w:txbxContent>
                    <w:p w14:paraId="1440F60C" w14:textId="44B4A3E2" w:rsidR="008E4B77" w:rsidRDefault="00C170D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Rastre</w:t>
                      </w:r>
                      <w:r w:rsidR="008C6D41">
                        <w:rPr>
                          <w:sz w:val="8"/>
                          <w:szCs w:val="8"/>
                        </w:rPr>
                        <w:t>ar</w:t>
                      </w:r>
                      <w:r>
                        <w:rPr>
                          <w:sz w:val="8"/>
                          <w:szCs w:val="8"/>
                        </w:rPr>
                        <w:t xml:space="preserve"> Produtos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4960A6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0" allowOverlap="1" wp14:anchorId="277362C6" wp14:editId="20225214">
                <wp:simplePos x="0" y="0"/>
                <wp:positionH relativeFrom="column">
                  <wp:posOffset>3766820</wp:posOffset>
                </wp:positionH>
                <wp:positionV relativeFrom="paragraph">
                  <wp:posOffset>731327</wp:posOffset>
                </wp:positionV>
                <wp:extent cx="281214" cy="125185"/>
                <wp:effectExtent l="0" t="0" r="5080" b="8255"/>
                <wp:wrapNone/>
                <wp:docPr id="63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14" cy="125185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6037F09" w14:textId="719CC683" w:rsidR="008C6D41" w:rsidRPr="00DB19A3" w:rsidRDefault="00A36111" w:rsidP="008C6D41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Gerencia</w:t>
                            </w:r>
                            <w:r w:rsidR="00DB19A3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C6D41">
                              <w:rPr>
                                <w:sz w:val="8"/>
                                <w:szCs w:val="8"/>
                              </w:rPr>
                              <w:t>Contas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62C6" id="_x0000_s1072" type="#_x0000_t202" style="position:absolute;left:0;text-align:left;margin-left:296.6pt;margin-top:57.6pt;width:22.15pt;height:9.8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" o:allowincell="f" fillcolor="#dee7e5" stroked="f" strokeweight="0">
                <v:textbox inset="0,0,0,0">
                  <w:txbxContent>
                    <w:p w14:paraId="66037F09" w14:textId="719CC683" w:rsidR="008C6D41" w:rsidRPr="00DB19A3" w:rsidRDefault="00A36111" w:rsidP="008C6D41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Gerencia</w:t>
                      </w:r>
                      <w:r w:rsidR="00DB19A3">
                        <w:rPr>
                          <w:sz w:val="8"/>
                          <w:szCs w:val="8"/>
                        </w:rPr>
                        <w:t xml:space="preserve"> </w:t>
                      </w:r>
                      <w:r w:rsidR="008C6D41">
                        <w:rPr>
                          <w:sz w:val="8"/>
                          <w:szCs w:val="8"/>
                        </w:rPr>
                        <w:t>Contas</w:t>
                      </w:r>
                    </w:p>
                  </w:txbxContent>
                </v:textbox>
              </v:shape>
            </w:pict>
          </mc:Fallback>
        </mc:AlternateContent>
      </w:r>
      <w:r w:rsidR="004960A6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5B6F847E" wp14:editId="57355035">
                <wp:simplePos x="0" y="0"/>
                <wp:positionH relativeFrom="column">
                  <wp:posOffset>3703345</wp:posOffset>
                </wp:positionH>
                <wp:positionV relativeFrom="paragraph">
                  <wp:posOffset>563449</wp:posOffset>
                </wp:positionV>
                <wp:extent cx="420946" cy="132931"/>
                <wp:effectExtent l="0" t="0" r="0" b="635"/>
                <wp:wrapNone/>
                <wp:docPr id="62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6" cy="132931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F7A11A2" w14:textId="1BCF6F05" w:rsidR="008C6D41" w:rsidRDefault="008C6D41" w:rsidP="008C6D4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Rastre</w:t>
                            </w:r>
                            <w:r w:rsidR="00DB19A3">
                              <w:rPr>
                                <w:sz w:val="8"/>
                                <w:szCs w:val="8"/>
                              </w:rPr>
                              <w:t>ia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produtos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847E" id="_x0000_s1073" type="#_x0000_t202" style="position:absolute;left:0;text-align:left;margin-left:291.6pt;margin-top:44.35pt;width:33.15pt;height:10.4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" o:allowincell="f" fillcolor="#dee7e5" stroked="f" strokeweight="0">
                <v:textbox inset="0,0,0,0">
                  <w:txbxContent>
                    <w:p w14:paraId="2F7A11A2" w14:textId="1BCF6F05" w:rsidR="008C6D41" w:rsidRDefault="008C6D41" w:rsidP="008C6D41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Rastre</w:t>
                      </w:r>
                      <w:r w:rsidR="00DB19A3">
                        <w:rPr>
                          <w:sz w:val="8"/>
                          <w:szCs w:val="8"/>
                        </w:rPr>
                        <w:t>ia</w:t>
                      </w:r>
                      <w:r>
                        <w:rPr>
                          <w:sz w:val="8"/>
                          <w:szCs w:val="8"/>
                        </w:rPr>
                        <w:t xml:space="preserve"> produtos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B062CA"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0" allowOverlap="1" wp14:anchorId="0B07FD80" wp14:editId="3D8362D7">
                <wp:simplePos x="0" y="0"/>
                <wp:positionH relativeFrom="column">
                  <wp:posOffset>2128322</wp:posOffset>
                </wp:positionH>
                <wp:positionV relativeFrom="paragraph">
                  <wp:posOffset>1679259</wp:posOffset>
                </wp:positionV>
                <wp:extent cx="400806" cy="250190"/>
                <wp:effectExtent l="0" t="0" r="0" b="0"/>
                <wp:wrapNone/>
                <wp:docPr id="12" name="Q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06" cy="25019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BD14406" w14:textId="18FE5A71" w:rsidR="008E4B77" w:rsidRDefault="00B062CA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Reposição</w:t>
                            </w:r>
                            <w:r w:rsidR="00E42A1E">
                              <w:rPr>
                                <w:sz w:val="8"/>
                                <w:szCs w:val="8"/>
                              </w:rPr>
                              <w:t xml:space="preserve"> de produtos faltantes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7FD80" id="_x0000_s1074" type="#_x0000_t202" style="position:absolute;left:0;text-align:left;margin-left:167.6pt;margin-top:132.25pt;width:31.55pt;height:19.7pt;z-index:2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" o:allowincell="f" fillcolor="#dde8cb" stroked="f" strokeweight="0">
                <v:textbox inset="0,0,0,0">
                  <w:txbxContent>
                    <w:p w14:paraId="3BD14406" w14:textId="18FE5A71" w:rsidR="008E4B77" w:rsidRDefault="00B062CA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Reposição</w:t>
                      </w:r>
                      <w:r w:rsidR="00E42A1E">
                        <w:rPr>
                          <w:sz w:val="8"/>
                          <w:szCs w:val="8"/>
                        </w:rPr>
                        <w:t xml:space="preserve"> de produtos faltantes </w:t>
                      </w:r>
                    </w:p>
                  </w:txbxContent>
                </v:textbox>
              </v:shape>
            </w:pict>
          </mc:Fallback>
        </mc:AlternateContent>
      </w:r>
      <w:r w:rsidR="00E42A1E">
        <w:rPr>
          <w:noProof/>
        </w:rPr>
        <mc:AlternateContent>
          <mc:Choice Requires="wps">
            <w:drawing>
              <wp:anchor distT="0" distB="0" distL="0" distR="0" simplePos="0" relativeHeight="251704320" behindDoc="0" locked="0" layoutInCell="0" allowOverlap="1" wp14:anchorId="53BB1379" wp14:editId="6E7A7FFA">
                <wp:simplePos x="0" y="0"/>
                <wp:positionH relativeFrom="column">
                  <wp:posOffset>4736578</wp:posOffset>
                </wp:positionH>
                <wp:positionV relativeFrom="paragraph">
                  <wp:posOffset>1979359</wp:posOffset>
                </wp:positionV>
                <wp:extent cx="370594" cy="250190"/>
                <wp:effectExtent l="0" t="0" r="0" b="0"/>
                <wp:wrapNone/>
                <wp:docPr id="78" name="Q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94" cy="25019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8243A9B" w14:textId="5A61E755" w:rsidR="00E42A1E" w:rsidRDefault="00E42A1E" w:rsidP="00E42A1E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Facilidade no gerenciamento de recursos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B1379" id="_x0000_s1075" type="#_x0000_t202" style="position:absolute;left:0;text-align:left;margin-left:372.95pt;margin-top:155.85pt;width:29.2pt;height:19.7pt;z-index:251704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" o:allowincell="f" fillcolor="#dde8cb" stroked="f" strokeweight="0">
                <v:textbox inset="0,0,0,0">
                  <w:txbxContent>
                    <w:p w14:paraId="28243A9B" w14:textId="5A61E755" w:rsidR="00E42A1E" w:rsidRDefault="00E42A1E" w:rsidP="00E42A1E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Facilidade no gerenciamento de recursos</w:t>
                      </w:r>
                    </w:p>
                  </w:txbxContent>
                </v:textbox>
              </v:shape>
            </w:pict>
          </mc:Fallback>
        </mc:AlternateContent>
      </w:r>
      <w:r w:rsidR="00E42A1E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0" allowOverlap="1" wp14:anchorId="4D60D4BC" wp14:editId="1148A680">
                <wp:simplePos x="0" y="0"/>
                <wp:positionH relativeFrom="column">
                  <wp:posOffset>1758911</wp:posOffset>
                </wp:positionH>
                <wp:positionV relativeFrom="paragraph">
                  <wp:posOffset>2022475</wp:posOffset>
                </wp:positionV>
                <wp:extent cx="400957" cy="206375"/>
                <wp:effectExtent l="0" t="0" r="0" b="3175"/>
                <wp:wrapNone/>
                <wp:docPr id="67" name="Q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57" cy="206375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9732341" w14:textId="72D4344B" w:rsidR="00912305" w:rsidRDefault="00912305" w:rsidP="0091230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 w:rsidRPr="00912305">
                              <w:rPr>
                                <w:sz w:val="8"/>
                                <w:szCs w:val="8"/>
                              </w:rPr>
                              <w:t xml:space="preserve">Gerenciador de Prontuários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0D4BC" id="Quadro de texto 22" o:spid="_x0000_s1076" type="#_x0000_t202" style="position:absolute;left:0;text-align:left;margin-left:138.5pt;margin-top:159.25pt;width:31.55pt;height:16.25pt;z-index:2516838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" o:allowincell="f" fillcolor="#dee7e5" stroked="f" strokeweight="0">
                <v:textbox inset="0,0,0,0">
                  <w:txbxContent>
                    <w:p w14:paraId="79732341" w14:textId="72D4344B" w:rsidR="00912305" w:rsidRDefault="00912305" w:rsidP="00912305">
                      <w:pPr>
                        <w:overflowPunct w:val="0"/>
                        <w:spacing w:after="0" w:line="240" w:lineRule="auto"/>
                        <w:jc w:val="center"/>
                      </w:pPr>
                      <w:r w:rsidRPr="00912305">
                        <w:rPr>
                          <w:sz w:val="8"/>
                          <w:szCs w:val="8"/>
                        </w:rPr>
                        <w:t xml:space="preserve">Gerenciador de Prontuários </w:t>
                      </w:r>
                    </w:p>
                  </w:txbxContent>
                </v:textbox>
              </v:shape>
            </w:pict>
          </mc:Fallback>
        </mc:AlternateContent>
      </w:r>
      <w:r w:rsidR="00E42A1E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0" allowOverlap="1" wp14:anchorId="6A07E1B6" wp14:editId="2DB03D19">
                <wp:simplePos x="0" y="0"/>
                <wp:positionH relativeFrom="column">
                  <wp:posOffset>1375049</wp:posOffset>
                </wp:positionH>
                <wp:positionV relativeFrom="paragraph">
                  <wp:posOffset>2023669</wp:posOffset>
                </wp:positionV>
                <wp:extent cx="352467" cy="253365"/>
                <wp:effectExtent l="0" t="0" r="9525" b="0"/>
                <wp:wrapNone/>
                <wp:docPr id="69" name="Q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67" cy="253365"/>
                        </a:xfrm>
                        <a:prstGeom prst="rect">
                          <a:avLst/>
                        </a:prstGeom>
                        <a:solidFill>
                          <a:srgbClr val="FFD8C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A5B13F0" w14:textId="4492063F" w:rsidR="00912305" w:rsidRDefault="00E42A1E" w:rsidP="0091230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Descentralização de prontuários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E1B6" id="_x0000_s1077" type="#_x0000_t202" style="position:absolute;left:0;text-align:left;margin-left:108.25pt;margin-top:159.35pt;width:27.75pt;height:19.95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" o:allowincell="f" fillcolor="#ffd8ce" stroked="f" strokeweight="0">
                <v:textbox inset="0,0,0,0">
                  <w:txbxContent>
                    <w:p w14:paraId="5A5B13F0" w14:textId="4492063F" w:rsidR="00912305" w:rsidRDefault="00E42A1E" w:rsidP="00912305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Descentralização de prontuários </w:t>
                      </w:r>
                    </w:p>
                  </w:txbxContent>
                </v:textbox>
              </v:shape>
            </w:pict>
          </mc:Fallback>
        </mc:AlternateContent>
      </w:r>
      <w:r w:rsidR="00F56EBE"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0" allowOverlap="1" wp14:anchorId="314A1179" wp14:editId="12656908">
                <wp:simplePos x="0" y="0"/>
                <wp:positionH relativeFrom="column">
                  <wp:posOffset>4366713</wp:posOffset>
                </wp:positionH>
                <wp:positionV relativeFrom="paragraph">
                  <wp:posOffset>2002427</wp:posOffset>
                </wp:positionV>
                <wp:extent cx="311603" cy="161381"/>
                <wp:effectExtent l="0" t="0" r="0" b="0"/>
                <wp:wrapNone/>
                <wp:docPr id="73" name="Q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03" cy="161381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FA85B35" w14:textId="2389A607" w:rsidR="00F56EBE" w:rsidRDefault="00F56EBE" w:rsidP="00F56EBE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 w:rsidRPr="00912305">
                              <w:rPr>
                                <w:sz w:val="8"/>
                                <w:szCs w:val="8"/>
                              </w:rPr>
                              <w:t xml:space="preserve">Gerenciador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de Recursos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1179" id="_x0000_s1078" type="#_x0000_t202" style="position:absolute;left:0;text-align:left;margin-left:343.85pt;margin-top:157.65pt;width:24.55pt;height:12.7pt;z-index:251696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" o:allowincell="f" fillcolor="#dee7e5" stroked="f" strokeweight="0">
                <v:textbox inset="0,0,0,0">
                  <w:txbxContent>
                    <w:p w14:paraId="3FA85B35" w14:textId="2389A607" w:rsidR="00F56EBE" w:rsidRDefault="00F56EBE" w:rsidP="00F56EBE">
                      <w:pPr>
                        <w:overflowPunct w:val="0"/>
                        <w:spacing w:after="0" w:line="240" w:lineRule="auto"/>
                        <w:jc w:val="center"/>
                      </w:pPr>
                      <w:r w:rsidRPr="00912305">
                        <w:rPr>
                          <w:sz w:val="8"/>
                          <w:szCs w:val="8"/>
                        </w:rPr>
                        <w:t xml:space="preserve">Gerenciador </w:t>
                      </w:r>
                      <w:r>
                        <w:rPr>
                          <w:sz w:val="8"/>
                          <w:szCs w:val="8"/>
                        </w:rPr>
                        <w:t>de Recursos</w:t>
                      </w:r>
                    </w:p>
                  </w:txbxContent>
                </v:textbox>
              </v:shape>
            </w:pict>
          </mc:Fallback>
        </mc:AlternateContent>
      </w:r>
      <w:r w:rsidR="00F56EBE"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0" allowOverlap="1" wp14:anchorId="2CE8C04B" wp14:editId="2D0902BB">
                <wp:simplePos x="0" y="0"/>
                <wp:positionH relativeFrom="column">
                  <wp:posOffset>4721951</wp:posOffset>
                </wp:positionH>
                <wp:positionV relativeFrom="paragraph">
                  <wp:posOffset>1290139</wp:posOffset>
                </wp:positionV>
                <wp:extent cx="439057" cy="250190"/>
                <wp:effectExtent l="0" t="0" r="0" b="0"/>
                <wp:wrapNone/>
                <wp:docPr id="72" name="Q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57" cy="25019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6D0FF42" w14:textId="0384B84A" w:rsidR="00F56EBE" w:rsidRDefault="00F56EBE" w:rsidP="00F56EBE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Facilidade no acompanhamento logístico de produtos medicamentos controlados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8C04B" id="_x0000_s1079" type="#_x0000_t202" style="position:absolute;left:0;text-align:left;margin-left:371.8pt;margin-top:101.6pt;width:34.55pt;height:19.7pt;z-index:2516940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" o:allowincell="f" fillcolor="#dde8cb" stroked="f" strokeweight="0">
                <v:textbox inset="0,0,0,0">
                  <w:txbxContent>
                    <w:p w14:paraId="76D0FF42" w14:textId="0384B84A" w:rsidR="00F56EBE" w:rsidRDefault="00F56EBE" w:rsidP="00F56EBE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Facilidade no acompanhamento logístico de produtos medicamentos controlados</w:t>
                      </w:r>
                    </w:p>
                  </w:txbxContent>
                </v:textbox>
              </v:shape>
            </w:pict>
          </mc:Fallback>
        </mc:AlternateContent>
      </w:r>
      <w:r w:rsidR="00F56EBE"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0" allowOverlap="1" wp14:anchorId="66EB6FC7" wp14:editId="6B02AD93">
                <wp:simplePos x="0" y="0"/>
                <wp:positionH relativeFrom="column">
                  <wp:posOffset>3787594</wp:posOffset>
                </wp:positionH>
                <wp:positionV relativeFrom="paragraph">
                  <wp:posOffset>1290139</wp:posOffset>
                </wp:positionV>
                <wp:extent cx="489040" cy="243114"/>
                <wp:effectExtent l="0" t="0" r="6350" b="5080"/>
                <wp:wrapNone/>
                <wp:docPr id="71" name="Q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40" cy="243114"/>
                        </a:xfrm>
                        <a:prstGeom prst="rect">
                          <a:avLst/>
                        </a:prstGeom>
                        <a:solidFill>
                          <a:srgbClr val="FFD8C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6AB46EA" w14:textId="125E6013" w:rsidR="00F56EBE" w:rsidRDefault="00F56EBE" w:rsidP="00F56EBE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Dificuldade em acompanhar a logística de todos os produtos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6FC7" id="_x0000_s1080" type="#_x0000_t202" style="position:absolute;left:0;text-align:left;margin-left:298.25pt;margin-top:101.6pt;width:38.5pt;height:19.15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" o:allowincell="f" fillcolor="#ffd8ce" stroked="f" strokeweight="0">
                <v:textbox inset="0,0,0,0">
                  <w:txbxContent>
                    <w:p w14:paraId="66AB46EA" w14:textId="125E6013" w:rsidR="00F56EBE" w:rsidRDefault="00F56EBE" w:rsidP="00F56EBE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Dificuldade em acompanhar a logística de todos os produtos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912305">
        <w:rPr>
          <w:noProof/>
        </w:rPr>
        <mc:AlternateContent>
          <mc:Choice Requires="wps">
            <w:drawing>
              <wp:anchor distT="0" distB="0" distL="0" distR="0" simplePos="0" relativeHeight="39" behindDoc="0" locked="0" layoutInCell="0" allowOverlap="1" wp14:anchorId="0ED42B46" wp14:editId="67AD408F">
                <wp:simplePos x="0" y="0"/>
                <wp:positionH relativeFrom="column">
                  <wp:posOffset>4344035</wp:posOffset>
                </wp:positionH>
                <wp:positionV relativeFrom="paragraph">
                  <wp:posOffset>1289866</wp:posOffset>
                </wp:positionV>
                <wp:extent cx="333828" cy="201386"/>
                <wp:effectExtent l="0" t="0" r="9525" b="8255"/>
                <wp:wrapNone/>
                <wp:docPr id="25" name="Q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28" cy="201386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5FE71B8" w14:textId="180BB4A5" w:rsidR="008E4B77" w:rsidRDefault="00C170D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Rastre</w:t>
                            </w:r>
                            <w:r w:rsidR="00767352">
                              <w:rPr>
                                <w:sz w:val="8"/>
                                <w:szCs w:val="8"/>
                              </w:rPr>
                              <w:t>ador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de Produtos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2B46" id="_x0000_s1081" type="#_x0000_t202" style="position:absolute;left:0;text-align:left;margin-left:342.05pt;margin-top:101.55pt;width:26.3pt;height:15.85pt;z-index:3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" o:allowincell="f" fillcolor="#dee7e5" stroked="f" strokeweight="0">
                <v:textbox inset="0,0,0,0">
                  <w:txbxContent>
                    <w:p w14:paraId="25FE71B8" w14:textId="180BB4A5" w:rsidR="008E4B77" w:rsidRDefault="00C170D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Rastre</w:t>
                      </w:r>
                      <w:r w:rsidR="00767352">
                        <w:rPr>
                          <w:sz w:val="8"/>
                          <w:szCs w:val="8"/>
                        </w:rPr>
                        <w:t>ador</w:t>
                      </w:r>
                      <w:r>
                        <w:rPr>
                          <w:sz w:val="8"/>
                          <w:szCs w:val="8"/>
                        </w:rPr>
                        <w:t xml:space="preserve"> de Produtos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912305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2766F11" wp14:editId="43B7222E">
                <wp:simplePos x="0" y="0"/>
                <wp:positionH relativeFrom="column">
                  <wp:posOffset>387078</wp:posOffset>
                </wp:positionH>
                <wp:positionV relativeFrom="paragraph">
                  <wp:posOffset>1532799</wp:posOffset>
                </wp:positionV>
                <wp:extent cx="618672" cy="87086"/>
                <wp:effectExtent l="0" t="0" r="0" b="8255"/>
                <wp:wrapNone/>
                <wp:docPr id="51" name="Q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2" cy="87086"/>
                        </a:xfrm>
                        <a:prstGeom prst="rect">
                          <a:avLst/>
                        </a:prstGeom>
                        <a:solidFill>
                          <a:srgbClr val="FFDBB6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B2DDDB3" w14:textId="74AF84D9" w:rsidR="008F7A0F" w:rsidRDefault="008F7A0F" w:rsidP="008F7A0F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Sistemas Complexos e Caros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6F11" id="Quadro de texto 2" o:spid="_x0000_s1082" type="#_x0000_t202" style="position:absolute;left:0;text-align:left;margin-left:30.5pt;margin-top:120.7pt;width:48.7pt;height:6.8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" o:allowincell="f" fillcolor="#ffdbb6" stroked="f" strokeweight="0">
                <v:textbox inset="0,0,0,0">
                  <w:txbxContent>
                    <w:p w14:paraId="5B2DDDB3" w14:textId="74AF84D9" w:rsidR="008F7A0F" w:rsidRDefault="008F7A0F" w:rsidP="008F7A0F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8"/>
                          <w:szCs w:val="8"/>
                        </w:rPr>
                        <w:t>Sistemas Complexos e Caros</w:t>
                      </w:r>
                    </w:p>
                  </w:txbxContent>
                </v:textbox>
              </v:shape>
            </w:pict>
          </mc:Fallback>
        </mc:AlternateContent>
      </w:r>
      <w:r w:rsidR="00912305"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0" allowOverlap="1" wp14:anchorId="32080F2A" wp14:editId="61C25B0F">
                <wp:simplePos x="0" y="0"/>
                <wp:positionH relativeFrom="column">
                  <wp:posOffset>274955</wp:posOffset>
                </wp:positionH>
                <wp:positionV relativeFrom="paragraph">
                  <wp:posOffset>1306013</wp:posOffset>
                </wp:positionV>
                <wp:extent cx="810260" cy="66040"/>
                <wp:effectExtent l="0" t="0" r="0" b="0"/>
                <wp:wrapNone/>
                <wp:docPr id="6" name="Q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66040"/>
                        </a:xfrm>
                        <a:prstGeom prst="rect">
                          <a:avLst/>
                        </a:prstGeom>
                        <a:solidFill>
                          <a:srgbClr val="FFDBB6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AF670AA" w14:textId="77777777" w:rsidR="008E4B77" w:rsidRDefault="00C170D6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Divergência entre estoque e o sistema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0F2A" id="Quadro de texto 4" o:spid="_x0000_s1083" type="#_x0000_t202" style="position:absolute;left:0;text-align:left;margin-left:21.65pt;margin-top:102.85pt;width:63.8pt;height:5.2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" o:allowincell="f" fillcolor="#ffdbb6" stroked="f" strokeweight="0">
                <v:textbox inset="0,0,0,0">
                  <w:txbxContent>
                    <w:p w14:paraId="5AF670AA" w14:textId="77777777" w:rsidR="008E4B77" w:rsidRDefault="00C170D6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8"/>
                          <w:szCs w:val="8"/>
                        </w:rPr>
                        <w:t>Divergência entre estoque e o sistema</w:t>
                      </w:r>
                    </w:p>
                  </w:txbxContent>
                </v:textbox>
              </v:shape>
            </w:pict>
          </mc:Fallback>
        </mc:AlternateContent>
      </w:r>
      <w:r w:rsidR="00912305"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50242749" wp14:editId="3686A022">
                <wp:simplePos x="0" y="0"/>
                <wp:positionH relativeFrom="column">
                  <wp:posOffset>361133</wp:posOffset>
                </wp:positionH>
                <wp:positionV relativeFrom="paragraph">
                  <wp:posOffset>1013007</wp:posOffset>
                </wp:positionV>
                <wp:extent cx="666115" cy="125730"/>
                <wp:effectExtent l="0" t="0" r="0" b="0"/>
                <wp:wrapNone/>
                <wp:docPr id="5" name="Q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125730"/>
                        </a:xfrm>
                        <a:prstGeom prst="rect">
                          <a:avLst/>
                        </a:prstGeom>
                        <a:solidFill>
                          <a:srgbClr val="FFDBB6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E058579" w14:textId="79580032" w:rsidR="008E4B77" w:rsidRDefault="00C170D6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Perda de </w:t>
                            </w:r>
                            <w:r w:rsidR="004B11C1">
                              <w:rPr>
                                <w:sz w:val="8"/>
                                <w:szCs w:val="8"/>
                              </w:rPr>
                              <w:t>serviço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com sistema quando offline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42749" id="Quadro de texto 3" o:spid="_x0000_s1084" type="#_x0000_t202" style="position:absolute;left:0;text-align:left;margin-left:28.45pt;margin-top:79.75pt;width:52.45pt;height:9.9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" o:allowincell="f" fillcolor="#ffdbb6" stroked="f" strokeweight="0">
                <v:textbox inset="0,0,0,0">
                  <w:txbxContent>
                    <w:p w14:paraId="0E058579" w14:textId="79580032" w:rsidR="008E4B77" w:rsidRDefault="00C170D6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8"/>
                          <w:szCs w:val="8"/>
                        </w:rPr>
                        <w:t xml:space="preserve">Perda de </w:t>
                      </w:r>
                      <w:r w:rsidR="004B11C1">
                        <w:rPr>
                          <w:sz w:val="8"/>
                          <w:szCs w:val="8"/>
                        </w:rPr>
                        <w:t>serviço</w:t>
                      </w:r>
                      <w:r>
                        <w:rPr>
                          <w:sz w:val="8"/>
                          <w:szCs w:val="8"/>
                        </w:rPr>
                        <w:t xml:space="preserve"> com sistema quando offline</w:t>
                      </w:r>
                    </w:p>
                  </w:txbxContent>
                </v:textbox>
              </v:shape>
            </w:pict>
          </mc:Fallback>
        </mc:AlternateContent>
      </w:r>
      <w:r w:rsidR="00912305"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0" allowOverlap="1" wp14:anchorId="2FF628D2" wp14:editId="2AF2DB1D">
                <wp:simplePos x="0" y="0"/>
                <wp:positionH relativeFrom="column">
                  <wp:posOffset>1349194</wp:posOffset>
                </wp:positionH>
                <wp:positionV relativeFrom="paragraph">
                  <wp:posOffset>1660253</wp:posOffset>
                </wp:positionV>
                <wp:extent cx="325755" cy="330200"/>
                <wp:effectExtent l="0" t="0" r="0" b="0"/>
                <wp:wrapNone/>
                <wp:docPr id="66" name="Q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330200"/>
                        </a:xfrm>
                        <a:prstGeom prst="rect">
                          <a:avLst/>
                        </a:prstGeom>
                        <a:solidFill>
                          <a:srgbClr val="FFD8C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4D660D1" w14:textId="4674515F" w:rsidR="003E0E2F" w:rsidRDefault="003E0E2F" w:rsidP="003E0E2F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Produtos e medicamentos faltantes devido à não reposição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28D2" id="_x0000_s1085" type="#_x0000_t202" style="position:absolute;left:0;text-align:left;margin-left:106.25pt;margin-top:130.75pt;width:25.65pt;height:26pt;z-index:2516817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" o:allowincell="f" fillcolor="#ffd8ce" stroked="f" strokeweight="0">
                <v:textbox inset="0,0,0,0">
                  <w:txbxContent>
                    <w:p w14:paraId="74D660D1" w14:textId="4674515F" w:rsidR="003E0E2F" w:rsidRDefault="003E0E2F" w:rsidP="003E0E2F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Produtos e medicamentos faltantes devido à não reposição</w:t>
                      </w:r>
                    </w:p>
                  </w:txbxContent>
                </v:textbox>
              </v:shape>
            </w:pict>
          </mc:Fallback>
        </mc:AlternateContent>
      </w:r>
      <w:r w:rsidR="003E0E2F"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0" allowOverlap="1" wp14:anchorId="190A41DF" wp14:editId="6D43C85A">
                <wp:simplePos x="0" y="0"/>
                <wp:positionH relativeFrom="column">
                  <wp:posOffset>1701165</wp:posOffset>
                </wp:positionH>
                <wp:positionV relativeFrom="paragraph">
                  <wp:posOffset>1723390</wp:posOffset>
                </wp:positionV>
                <wp:extent cx="400957" cy="206375"/>
                <wp:effectExtent l="0" t="0" r="0" b="3175"/>
                <wp:wrapNone/>
                <wp:docPr id="24" name="Q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57" cy="206375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EA716F8" w14:textId="7A2EF65F" w:rsidR="008E4B77" w:rsidRDefault="00AC0BE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 w:rsidRPr="00AC0BE7">
                              <w:rPr>
                                <w:sz w:val="8"/>
                                <w:szCs w:val="8"/>
                              </w:rPr>
                              <w:t>Gerencia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dor</w:t>
                            </w:r>
                            <w:r w:rsidRPr="00AC0BE7">
                              <w:rPr>
                                <w:sz w:val="8"/>
                                <w:szCs w:val="8"/>
                              </w:rPr>
                              <w:t xml:space="preserve"> movimentações e consumos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A41DF" id="_x0000_s1086" type="#_x0000_t202" style="position:absolute;left:0;text-align:left;margin-left:133.95pt;margin-top:135.7pt;width:31.55pt;height:16.25pt;z-index:3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" o:allowincell="f" fillcolor="#dee7e5" stroked="f" strokeweight="0">
                <v:textbox inset="0,0,0,0">
                  <w:txbxContent>
                    <w:p w14:paraId="7EA716F8" w14:textId="7A2EF65F" w:rsidR="008E4B77" w:rsidRDefault="00AC0BE7">
                      <w:pPr>
                        <w:overflowPunct w:val="0"/>
                        <w:spacing w:after="0" w:line="240" w:lineRule="auto"/>
                        <w:jc w:val="center"/>
                      </w:pPr>
                      <w:r w:rsidRPr="00AC0BE7">
                        <w:rPr>
                          <w:sz w:val="8"/>
                          <w:szCs w:val="8"/>
                        </w:rPr>
                        <w:t>Gerencia</w:t>
                      </w:r>
                      <w:r>
                        <w:rPr>
                          <w:sz w:val="8"/>
                          <w:szCs w:val="8"/>
                        </w:rPr>
                        <w:t>dor</w:t>
                      </w:r>
                      <w:r w:rsidRPr="00AC0BE7">
                        <w:rPr>
                          <w:sz w:val="8"/>
                          <w:szCs w:val="8"/>
                        </w:rPr>
                        <w:t xml:space="preserve"> movimentações e consumos</w:t>
                      </w:r>
                    </w:p>
                  </w:txbxContent>
                </v:textbox>
              </v:shape>
            </w:pict>
          </mc:Fallback>
        </mc:AlternateContent>
      </w:r>
      <w:r w:rsidR="003E0E2F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E6C8299" wp14:editId="6BF489D2">
                <wp:simplePos x="0" y="0"/>
                <wp:positionH relativeFrom="column">
                  <wp:posOffset>2036445</wp:posOffset>
                </wp:positionH>
                <wp:positionV relativeFrom="paragraph">
                  <wp:posOffset>1370874</wp:posOffset>
                </wp:positionV>
                <wp:extent cx="391795" cy="250190"/>
                <wp:effectExtent l="0" t="0" r="0" b="0"/>
                <wp:wrapNone/>
                <wp:docPr id="57" name="Q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019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C4CB08B" w14:textId="0D5CB97E" w:rsidR="00BB06C6" w:rsidRDefault="00BB06C6" w:rsidP="00BB06C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Facilidade no gerenciamento de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C8299" id="_x0000_s1087" type="#_x0000_t202" style="position:absolute;left:0;text-align:left;margin-left:160.35pt;margin-top:107.95pt;width:30.85pt;height:19.7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" o:allowincell="f" fillcolor="#dde8cb" stroked="f" strokeweight="0">
                <v:textbox inset="0,0,0,0">
                  <w:txbxContent>
                    <w:p w14:paraId="5C4CB08B" w14:textId="0D5CB97E" w:rsidR="00BB06C6" w:rsidRDefault="00BB06C6" w:rsidP="00BB06C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Facilidade no gerenciamento de medicamentos</w:t>
                      </w:r>
                    </w:p>
                  </w:txbxContent>
                </v:textbox>
              </v:shape>
            </w:pict>
          </mc:Fallback>
        </mc:AlternateContent>
      </w:r>
      <w:r w:rsidR="003E0E2F">
        <w:rPr>
          <w:noProof/>
        </w:rPr>
        <mc:AlternateContent>
          <mc:Choice Requires="wps">
            <w:drawing>
              <wp:anchor distT="0" distB="0" distL="0" distR="0" simplePos="0" relativeHeight="37" behindDoc="0" locked="0" layoutInCell="0" allowOverlap="1" wp14:anchorId="027A8BE6" wp14:editId="698E1E13">
                <wp:simplePos x="0" y="0"/>
                <wp:positionH relativeFrom="column">
                  <wp:posOffset>1702163</wp:posOffset>
                </wp:positionH>
                <wp:positionV relativeFrom="paragraph">
                  <wp:posOffset>1372688</wp:posOffset>
                </wp:positionV>
                <wp:extent cx="312420" cy="250190"/>
                <wp:effectExtent l="0" t="0" r="0" b="0"/>
                <wp:wrapNone/>
                <wp:docPr id="23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019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173F2683" w14:textId="7DCAD173" w:rsidR="008E4B77" w:rsidRDefault="00C170D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Gerenciador de produtos e medicamentos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A8BE6" id="_x0000_s1088" type="#_x0000_t202" style="position:absolute;left:0;text-align:left;margin-left:134.05pt;margin-top:108.1pt;width:24.6pt;height:19.7pt;z-index: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" o:allowincell="f" fillcolor="#dee7e5" stroked="f" strokeweight="0">
                <v:textbox inset="0,0,0,0">
                  <w:txbxContent>
                    <w:p w14:paraId="173F2683" w14:textId="7DCAD173" w:rsidR="008E4B77" w:rsidRDefault="00C170D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Gerenciador de produtos e medicamentos </w:t>
                      </w:r>
                    </w:p>
                  </w:txbxContent>
                </v:textbox>
              </v:shape>
            </w:pict>
          </mc:Fallback>
        </mc:AlternateContent>
      </w:r>
      <w:r w:rsidR="003E0E2F">
        <w:rPr>
          <w:noProof/>
        </w:rPr>
        <mc:AlternateContent>
          <mc:Choice Requires="wps">
            <w:drawing>
              <wp:anchor distT="0" distB="0" distL="0" distR="0" simplePos="0" relativeHeight="28" behindDoc="0" locked="0" layoutInCell="0" allowOverlap="1" wp14:anchorId="6E8BDEE8" wp14:editId="46E0A23F">
                <wp:simplePos x="0" y="0"/>
                <wp:positionH relativeFrom="column">
                  <wp:posOffset>1337310</wp:posOffset>
                </wp:positionH>
                <wp:positionV relativeFrom="paragraph">
                  <wp:posOffset>1382304</wp:posOffset>
                </wp:positionV>
                <wp:extent cx="325755" cy="253818"/>
                <wp:effectExtent l="0" t="0" r="0" b="0"/>
                <wp:wrapNone/>
                <wp:docPr id="14" name="Q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53818"/>
                        </a:xfrm>
                        <a:prstGeom prst="rect">
                          <a:avLst/>
                        </a:prstGeom>
                        <a:solidFill>
                          <a:srgbClr val="FFD8C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2E3E200" w14:textId="1207C746" w:rsidR="008E4B77" w:rsidRDefault="00C170D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Dificuldade em </w:t>
                            </w:r>
                            <w:r w:rsidR="003E0E2F">
                              <w:rPr>
                                <w:sz w:val="8"/>
                                <w:szCs w:val="8"/>
                              </w:rPr>
                              <w:t>manter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todos os produtos</w:t>
                            </w:r>
                            <w:r w:rsidR="003E0E2F">
                              <w:rPr>
                                <w:sz w:val="8"/>
                                <w:szCs w:val="8"/>
                              </w:rPr>
                              <w:t xml:space="preserve"> e medicamentos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DEE8" id="_x0000_s1089" type="#_x0000_t202" style="position:absolute;left:0;text-align:left;margin-left:105.3pt;margin-top:108.85pt;width:25.65pt;height:20pt;z-index:2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" o:allowincell="f" fillcolor="#ffd8ce" stroked="f" strokeweight="0">
                <v:textbox inset="0,0,0,0">
                  <w:txbxContent>
                    <w:p w14:paraId="42E3E200" w14:textId="1207C746" w:rsidR="008E4B77" w:rsidRDefault="00C170D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Dificuldade em </w:t>
                      </w:r>
                      <w:r w:rsidR="003E0E2F">
                        <w:rPr>
                          <w:sz w:val="8"/>
                          <w:szCs w:val="8"/>
                        </w:rPr>
                        <w:t>manter</w:t>
                      </w:r>
                      <w:r>
                        <w:rPr>
                          <w:sz w:val="8"/>
                          <w:szCs w:val="8"/>
                        </w:rPr>
                        <w:t xml:space="preserve"> todos os produtos</w:t>
                      </w:r>
                      <w:r w:rsidR="003E0E2F">
                        <w:rPr>
                          <w:sz w:val="8"/>
                          <w:szCs w:val="8"/>
                        </w:rPr>
                        <w:t xml:space="preserve"> e medicamentos</w:t>
                      </w:r>
                    </w:p>
                  </w:txbxContent>
                </v:textbox>
              </v:shape>
            </w:pict>
          </mc:Fallback>
        </mc:AlternateContent>
      </w:r>
      <w:r w:rsidR="00767352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53C36625" wp14:editId="33381C39">
                <wp:simplePos x="0" y="0"/>
                <wp:positionH relativeFrom="column">
                  <wp:posOffset>1593396</wp:posOffset>
                </wp:positionH>
                <wp:positionV relativeFrom="paragraph">
                  <wp:posOffset>850537</wp:posOffset>
                </wp:positionV>
                <wp:extent cx="442686" cy="185420"/>
                <wp:effectExtent l="0" t="0" r="0" b="5080"/>
                <wp:wrapNone/>
                <wp:docPr id="59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86" cy="185420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1323FEE" w14:textId="6A2D17C5" w:rsidR="00BB06C6" w:rsidRDefault="00BB06C6" w:rsidP="00BB06C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Gerencia</w:t>
                            </w:r>
                            <w:r w:rsidR="00DB19A3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C6D41">
                              <w:rPr>
                                <w:sz w:val="8"/>
                                <w:szCs w:val="8"/>
                              </w:rPr>
                              <w:t>movimentações e consumos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6625" id="_x0000_s1090" type="#_x0000_t202" style="position:absolute;left:0;text-align:left;margin-left:125.45pt;margin-top:66.95pt;width:34.85pt;height:14.6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" o:allowincell="f" fillcolor="#dee7e5" stroked="f" strokeweight="0">
                <v:textbox inset="0,0,0,0">
                  <w:txbxContent>
                    <w:p w14:paraId="21323FEE" w14:textId="6A2D17C5" w:rsidR="00BB06C6" w:rsidRDefault="00BB06C6" w:rsidP="00BB06C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Gerencia</w:t>
                      </w:r>
                      <w:r w:rsidR="00DB19A3">
                        <w:rPr>
                          <w:sz w:val="8"/>
                          <w:szCs w:val="8"/>
                        </w:rPr>
                        <w:t xml:space="preserve"> </w:t>
                      </w:r>
                      <w:r w:rsidR="008C6D41">
                        <w:rPr>
                          <w:sz w:val="8"/>
                          <w:szCs w:val="8"/>
                        </w:rPr>
                        <w:t>movimentações e consumos</w:t>
                      </w:r>
                    </w:p>
                  </w:txbxContent>
                </v:textbox>
              </v:shape>
            </w:pict>
          </mc:Fallback>
        </mc:AlternateContent>
      </w:r>
      <w:r w:rsidR="00767352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10E6464" wp14:editId="6D09C883">
                <wp:simplePos x="0" y="0"/>
                <wp:positionH relativeFrom="column">
                  <wp:posOffset>1663065</wp:posOffset>
                </wp:positionH>
                <wp:positionV relativeFrom="paragraph">
                  <wp:posOffset>645795</wp:posOffset>
                </wp:positionV>
                <wp:extent cx="413657" cy="175986"/>
                <wp:effectExtent l="0" t="0" r="5715" b="0"/>
                <wp:wrapNone/>
                <wp:docPr id="54" name="Q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" cy="175986"/>
                        </a:xfrm>
                        <a:prstGeom prst="rect">
                          <a:avLst/>
                        </a:prstGeom>
                        <a:solidFill>
                          <a:srgbClr val="DEE7E5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8EA11FA" w14:textId="2A253459" w:rsidR="008F7A0F" w:rsidRDefault="008F7A0F" w:rsidP="008F7A0F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Gerencia produtos e medicamentos 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6464" id="_x0000_s1091" type="#_x0000_t202" style="position:absolute;left:0;text-align:left;margin-left:130.95pt;margin-top:50.85pt;width:32.55pt;height:13.8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" o:allowincell="f" fillcolor="#dee7e5" stroked="f" strokeweight="0">
                <v:textbox inset="0,0,0,0">
                  <w:txbxContent>
                    <w:p w14:paraId="28EA11FA" w14:textId="2A253459" w:rsidR="008F7A0F" w:rsidRDefault="008F7A0F" w:rsidP="008F7A0F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 xml:space="preserve">Gerencia produtos e medicamentos </w:t>
                      </w:r>
                    </w:p>
                  </w:txbxContent>
                </v:textbox>
              </v:shape>
            </w:pict>
          </mc:Fallback>
        </mc:AlternateContent>
      </w:r>
      <w:r w:rsidR="00767352"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0" allowOverlap="1" wp14:anchorId="0FAFCDD3" wp14:editId="43863EBE">
                <wp:simplePos x="0" y="0"/>
                <wp:positionH relativeFrom="column">
                  <wp:posOffset>2077266</wp:posOffset>
                </wp:positionH>
                <wp:positionV relativeFrom="paragraph">
                  <wp:posOffset>837565</wp:posOffset>
                </wp:positionV>
                <wp:extent cx="332740" cy="75565"/>
                <wp:effectExtent l="0" t="0" r="0" b="0"/>
                <wp:wrapNone/>
                <wp:docPr id="8" name="Q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75565"/>
                        </a:xfrm>
                        <a:prstGeom prst="rect">
                          <a:avLst/>
                        </a:prstGeom>
                        <a:solidFill>
                          <a:srgbClr val="DEE6E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738133B" w14:textId="77777777" w:rsidR="008E4B77" w:rsidRDefault="00C170D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Farmacêuticos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FCDD3" id="Quadro de texto 6" o:spid="_x0000_s1092" type="#_x0000_t202" style="position:absolute;left:0;text-align:left;margin-left:163.55pt;margin-top:65.95pt;width:26.2pt;height:5.95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" o:allowincell="f" fillcolor="#dee6ef" stroked="f" strokeweight="0">
                <v:textbox inset="0,0,0,0">
                  <w:txbxContent>
                    <w:p w14:paraId="3738133B" w14:textId="77777777" w:rsidR="008E4B77" w:rsidRDefault="00C170D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Farmacêuticos</w:t>
                      </w:r>
                    </w:p>
                  </w:txbxContent>
                </v:textbox>
              </v:shape>
            </w:pict>
          </mc:Fallback>
        </mc:AlternateContent>
      </w:r>
      <w:r w:rsidR="00767352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50553F51" wp14:editId="156816A1">
                <wp:simplePos x="0" y="0"/>
                <wp:positionH relativeFrom="column">
                  <wp:posOffset>2448470</wp:posOffset>
                </wp:positionH>
                <wp:positionV relativeFrom="paragraph">
                  <wp:posOffset>822325</wp:posOffset>
                </wp:positionV>
                <wp:extent cx="337457" cy="214085"/>
                <wp:effectExtent l="0" t="0" r="5715" b="0"/>
                <wp:wrapNone/>
                <wp:docPr id="60" name="Q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57" cy="21408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FE7A08E" w14:textId="5AD7DA8B" w:rsidR="008C6D41" w:rsidRDefault="008C6D41" w:rsidP="008C6D41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Registrar movimentações e consumos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3F51" id="_x0000_s1093" type="#_x0000_t202" style="position:absolute;left:0;text-align:left;margin-left:192.8pt;margin-top:64.75pt;width:26.55pt;height:16.8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" o:allowincell="f" fillcolor="#dde8cb" stroked="f" strokeweight="0">
                <v:textbox inset="0,0,0,0">
                  <w:txbxContent>
                    <w:p w14:paraId="2FE7A08E" w14:textId="5AD7DA8B" w:rsidR="008C6D41" w:rsidRDefault="008C6D41" w:rsidP="008C6D41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Registrar movimentações e consumos</w:t>
                      </w:r>
                    </w:p>
                  </w:txbxContent>
                </v:textbox>
              </v:shape>
            </w:pict>
          </mc:Fallback>
        </mc:AlternateContent>
      </w:r>
      <w:r w:rsidR="00767352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42722160" wp14:editId="47BC5B61">
                <wp:simplePos x="0" y="0"/>
                <wp:positionH relativeFrom="column">
                  <wp:posOffset>2448650</wp:posOffset>
                </wp:positionH>
                <wp:positionV relativeFrom="paragraph">
                  <wp:posOffset>563880</wp:posOffset>
                </wp:positionV>
                <wp:extent cx="328385" cy="214085"/>
                <wp:effectExtent l="0" t="0" r="0" b="0"/>
                <wp:wrapNone/>
                <wp:docPr id="11" name="Q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85" cy="214085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3D01F21" w14:textId="2E1A4156" w:rsidR="008E4B77" w:rsidRDefault="00BB06C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Manter medicamentos e produtos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2160" id="_x0000_s1094" type="#_x0000_t202" style="position:absolute;left:0;text-align:left;margin-left:192.8pt;margin-top:44.4pt;width:25.85pt;height:16.85pt;z-index: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" o:allowincell="f" fillcolor="#dde8cb" stroked="f" strokeweight="0">
                <v:textbox inset="0,0,0,0">
                  <w:txbxContent>
                    <w:p w14:paraId="63D01F21" w14:textId="2E1A4156" w:rsidR="008E4B77" w:rsidRDefault="00BB06C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Manter medicamentos e produtos</w:t>
                      </w:r>
                    </w:p>
                  </w:txbxContent>
                </v:textbox>
              </v:shape>
            </w:pict>
          </mc:Fallback>
        </mc:AlternateContent>
      </w:r>
      <w:r w:rsidR="00767352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1D1A3E44" wp14:editId="6484CF3B">
                <wp:simplePos x="0" y="0"/>
                <wp:positionH relativeFrom="column">
                  <wp:posOffset>4123781</wp:posOffset>
                </wp:positionH>
                <wp:positionV relativeFrom="paragraph">
                  <wp:posOffset>791663</wp:posOffset>
                </wp:positionV>
                <wp:extent cx="339090" cy="125730"/>
                <wp:effectExtent l="0" t="0" r="0" b="0"/>
                <wp:wrapNone/>
                <wp:docPr id="9" name="Q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125730"/>
                        </a:xfrm>
                        <a:prstGeom prst="rect">
                          <a:avLst/>
                        </a:prstGeom>
                        <a:solidFill>
                          <a:srgbClr val="DEE6E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16BA1936" w14:textId="77777777" w:rsidR="008E4B77" w:rsidRDefault="00C170D6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Assistente Administrativo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A3E44" id="Quadro de texto 7" o:spid="_x0000_s1095" type="#_x0000_t202" style="position:absolute;left:0;text-align:left;margin-left:324.7pt;margin-top:62.35pt;width:26.7pt;height:9.9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" o:allowincell="f" fillcolor="#dee6ef" stroked="f" strokeweight="0">
                <v:textbox inset="0,0,0,0">
                  <w:txbxContent>
                    <w:p w14:paraId="16BA1936" w14:textId="77777777" w:rsidR="008E4B77" w:rsidRDefault="00C170D6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sz w:val="8"/>
                          <w:szCs w:val="8"/>
                        </w:rPr>
                        <w:t>Assistente Administrativo</w:t>
                      </w:r>
                    </w:p>
                  </w:txbxContent>
                </v:textbox>
              </v:shape>
            </w:pict>
          </mc:Fallback>
        </mc:AlternateContent>
      </w:r>
      <w:r w:rsidR="008F7A0F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3FA15CD" wp14:editId="315C09A0">
                <wp:simplePos x="0" y="0"/>
                <wp:positionH relativeFrom="column">
                  <wp:posOffset>240393</wp:posOffset>
                </wp:positionH>
                <wp:positionV relativeFrom="paragraph">
                  <wp:posOffset>3242038</wp:posOffset>
                </wp:positionV>
                <wp:extent cx="957580" cy="125730"/>
                <wp:effectExtent l="0" t="0" r="0" b="0"/>
                <wp:wrapNone/>
                <wp:docPr id="52" name="Q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2573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754D1FF" w14:textId="71739E94" w:rsidR="008F7A0F" w:rsidRDefault="008F7A0F" w:rsidP="008F7A0F">
                            <w:pPr>
                              <w:overflowPunct w:val="0"/>
                              <w:spacing w:after="0" w:line="240" w:lineRule="auto"/>
                            </w:pPr>
                            <w:r w:rsidRPr="008F7A0F">
                              <w:rPr>
                                <w:sz w:val="8"/>
                                <w:szCs w:val="8"/>
                              </w:rPr>
                              <w:t>Melhoria para controle de prontuários e pagamentos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A15CD" id="_x0000_s1096" type="#_x0000_t202" style="position:absolute;left:0;text-align:left;margin-left:18.95pt;margin-top:255.3pt;width:75.4pt;height:9.9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" o:allowincell="f" fillcolor="#dde8cb" stroked="f" strokeweight="0">
                <v:textbox inset="0,0,0,0">
                  <w:txbxContent>
                    <w:p w14:paraId="0754D1FF" w14:textId="71739E94" w:rsidR="008F7A0F" w:rsidRDefault="008F7A0F" w:rsidP="008F7A0F">
                      <w:pPr>
                        <w:overflowPunct w:val="0"/>
                        <w:spacing w:after="0" w:line="240" w:lineRule="auto"/>
                      </w:pPr>
                      <w:r w:rsidRPr="008F7A0F">
                        <w:rPr>
                          <w:sz w:val="8"/>
                          <w:szCs w:val="8"/>
                        </w:rPr>
                        <w:t>Melhoria para controle de prontuários e pagamentos</w:t>
                      </w:r>
                    </w:p>
                  </w:txbxContent>
                </v:textbox>
              </v:shape>
            </w:pict>
          </mc:Fallback>
        </mc:AlternateContent>
      </w:r>
      <w:r w:rsidR="00C170D6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55224367" wp14:editId="1E80B5D7">
                <wp:simplePos x="0" y="0"/>
                <wp:positionH relativeFrom="column">
                  <wp:posOffset>2901950</wp:posOffset>
                </wp:positionH>
                <wp:positionV relativeFrom="paragraph">
                  <wp:posOffset>240665</wp:posOffset>
                </wp:positionV>
                <wp:extent cx="2496185" cy="172085"/>
                <wp:effectExtent l="0" t="0" r="0" b="0"/>
                <wp:wrapNone/>
                <wp:docPr id="3" name="Q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CD3B59" w14:textId="3A7F8D7E" w:rsidR="008E4B77" w:rsidRDefault="00C170D6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ERP para </w:t>
                            </w:r>
                            <w:r w:rsidR="000A628D">
                              <w:t xml:space="preserve">Farmácia em </w:t>
                            </w:r>
                            <w:r>
                              <w:t>Clínica</w:t>
                            </w:r>
                            <w:r w:rsidR="000A628D">
                              <w:t>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24367" id="Quadro de texto 1" o:spid="_x0000_s1097" type="#_x0000_t202" style="position:absolute;left:0;text-align:left;margin-left:228.5pt;margin-top:18.95pt;width:196.55pt;height:13.5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" o:allowincell="f" filled="f" stroked="f" strokeweight="0">
                <v:textbox inset="0,0,0,0">
                  <w:txbxContent>
                    <w:p w14:paraId="02CD3B59" w14:textId="3A7F8D7E" w:rsidR="008E4B77" w:rsidRDefault="00C170D6">
                      <w:pPr>
                        <w:overflowPunct w:val="0"/>
                        <w:spacing w:after="0" w:line="240" w:lineRule="auto"/>
                      </w:pPr>
                      <w:r>
                        <w:t xml:space="preserve">ERP para </w:t>
                      </w:r>
                      <w:r w:rsidR="000A628D">
                        <w:t xml:space="preserve">Farmácia em </w:t>
                      </w:r>
                      <w:r>
                        <w:t>Clínica</w:t>
                      </w:r>
                      <w:r w:rsidR="000A628D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170D6"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4ACCB067" wp14:editId="3541FCA8">
                <wp:simplePos x="0" y="0"/>
                <wp:positionH relativeFrom="column">
                  <wp:posOffset>344805</wp:posOffset>
                </wp:positionH>
                <wp:positionV relativeFrom="paragraph">
                  <wp:posOffset>695325</wp:posOffset>
                </wp:positionV>
                <wp:extent cx="734695" cy="125730"/>
                <wp:effectExtent l="0" t="0" r="0" b="0"/>
                <wp:wrapNone/>
                <wp:docPr id="4" name="Q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24920"/>
                        </a:xfrm>
                        <a:prstGeom prst="rect">
                          <a:avLst/>
                        </a:prstGeom>
                        <a:solidFill>
                          <a:srgbClr val="FFDBB6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BC0C4DD" w14:textId="77777777" w:rsidR="008E4B77" w:rsidRDefault="00C170D6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Sistemas Lentos e Ultrapassados de Gestão de Farmácias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CB067" id="_x0000_s1098" type="#_x0000_t202" style="position:absolute;left:0;text-align:left;margin-left:27.15pt;margin-top:54.75pt;width:57.85pt;height:9.9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" o:allowincell="f" fillcolor="#ffdbb6" stroked="f" strokeweight="0">
                <v:textbox inset="0,0,0,0">
                  <w:txbxContent>
                    <w:p w14:paraId="0BC0C4DD" w14:textId="77777777" w:rsidR="008E4B77" w:rsidRDefault="00C170D6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8"/>
                          <w:szCs w:val="8"/>
                        </w:rPr>
                        <w:t>Sistemas Lentos e Ultrapassados de Gestão de Farmácias</w:t>
                      </w:r>
                    </w:p>
                  </w:txbxContent>
                </v:textbox>
              </v:shape>
            </w:pict>
          </mc:Fallback>
        </mc:AlternateContent>
      </w:r>
      <w:r w:rsidR="00C170D6">
        <w:rPr>
          <w:noProof/>
        </w:rPr>
        <mc:AlternateContent>
          <mc:Choice Requires="wps">
            <w:drawing>
              <wp:anchor distT="0" distB="0" distL="0" distR="0" simplePos="0" relativeHeight="43" behindDoc="0" locked="0" layoutInCell="0" allowOverlap="1" wp14:anchorId="372E7454" wp14:editId="11CFB305">
                <wp:simplePos x="0" y="0"/>
                <wp:positionH relativeFrom="column">
                  <wp:posOffset>249555</wp:posOffset>
                </wp:positionH>
                <wp:positionV relativeFrom="paragraph">
                  <wp:posOffset>2560320</wp:posOffset>
                </wp:positionV>
                <wp:extent cx="957580" cy="125730"/>
                <wp:effectExtent l="0" t="0" r="0" b="0"/>
                <wp:wrapNone/>
                <wp:docPr id="29" name="Q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12492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3484272" w14:textId="245BA6FF" w:rsidR="008E4B77" w:rsidRDefault="00C170D6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Melhor</w:t>
                            </w:r>
                            <w:r w:rsidR="008F7A0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a </w:t>
                            </w:r>
                            <w:r w:rsidR="008F7A0F">
                              <w:rPr>
                                <w:sz w:val="8"/>
                                <w:szCs w:val="8"/>
                              </w:rPr>
                              <w:t>n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o controle de medicamentos e produtos na farmácia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7454" id="Quadro de texto 25" o:spid="_x0000_s1099" type="#_x0000_t202" style="position:absolute;left:0;text-align:left;margin-left:19.65pt;margin-top:201.6pt;width:75.4pt;height:9.9pt;z-index: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" o:allowincell="f" fillcolor="#dde8cb" stroked="f" strokeweight="0">
                <v:textbox inset="0,0,0,0">
                  <w:txbxContent>
                    <w:p w14:paraId="33484272" w14:textId="245BA6FF" w:rsidR="008E4B77" w:rsidRDefault="00C170D6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8"/>
                          <w:szCs w:val="8"/>
                        </w:rPr>
                        <w:t>Melhor</w:t>
                      </w:r>
                      <w:r w:rsidR="008F7A0F">
                        <w:rPr>
                          <w:sz w:val="8"/>
                          <w:szCs w:val="8"/>
                        </w:rPr>
                        <w:t>i</w:t>
                      </w:r>
                      <w:r>
                        <w:rPr>
                          <w:sz w:val="8"/>
                          <w:szCs w:val="8"/>
                        </w:rPr>
                        <w:t xml:space="preserve">a </w:t>
                      </w:r>
                      <w:r w:rsidR="008F7A0F">
                        <w:rPr>
                          <w:sz w:val="8"/>
                          <w:szCs w:val="8"/>
                        </w:rPr>
                        <w:t>n</w:t>
                      </w:r>
                      <w:r>
                        <w:rPr>
                          <w:sz w:val="8"/>
                          <w:szCs w:val="8"/>
                        </w:rPr>
                        <w:t>o controle de medicamentos e produtos na farmácia</w:t>
                      </w:r>
                    </w:p>
                  </w:txbxContent>
                </v:textbox>
              </v:shape>
            </w:pict>
          </mc:Fallback>
        </mc:AlternateContent>
      </w:r>
      <w:r w:rsidR="00C170D6">
        <w:rPr>
          <w:noProof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4E47A10C" wp14:editId="2CC37C8A">
                <wp:simplePos x="0" y="0"/>
                <wp:positionH relativeFrom="column">
                  <wp:posOffset>266065</wp:posOffset>
                </wp:positionH>
                <wp:positionV relativeFrom="paragraph">
                  <wp:posOffset>2820035</wp:posOffset>
                </wp:positionV>
                <wp:extent cx="957580" cy="63500"/>
                <wp:effectExtent l="0" t="0" r="0" b="0"/>
                <wp:wrapNone/>
                <wp:docPr id="31" name="Q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63000"/>
                        </a:xfrm>
                        <a:prstGeom prst="rect">
                          <a:avLst/>
                        </a:prstGeom>
                        <a:solidFill>
                          <a:srgbClr val="DDE8CB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66CB8E08" w14:textId="77777777" w:rsidR="008E4B77" w:rsidRDefault="00C170D6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Controle de Prontuário integrado ao estoque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7A10C" id="Quadro de texto 33" o:spid="_x0000_s1100" type="#_x0000_t202" style="position:absolute;left:0;text-align:left;margin-left:20.95pt;margin-top:222.05pt;width:75.4pt;height:5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" o:allowincell="f" fillcolor="#dde8cb" stroked="f" strokeweight="0">
                <v:textbox inset="0,0,0,0">
                  <w:txbxContent>
                    <w:p w14:paraId="66CB8E08" w14:textId="77777777" w:rsidR="008E4B77" w:rsidRDefault="00C170D6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8"/>
                          <w:szCs w:val="8"/>
                        </w:rPr>
                        <w:t>Controle de Prontuário integrado ao estoque</w:t>
                      </w:r>
                    </w:p>
                  </w:txbxContent>
                </v:textbox>
              </v:shape>
            </w:pict>
          </mc:Fallback>
        </mc:AlternateContent>
      </w:r>
      <w:r w:rsidR="00C170D6">
        <w:rPr>
          <w:noProof/>
        </w:rPr>
        <w:drawing>
          <wp:inline distT="0" distB="0" distL="0" distR="0" wp14:anchorId="31C42FEE" wp14:editId="7B512CE5">
            <wp:extent cx="5579110" cy="4175125"/>
            <wp:effectExtent l="0" t="0" r="0" b="0"/>
            <wp:docPr id="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4A29" w14:textId="77777777" w:rsidR="008E4B77" w:rsidRDefault="00C170D6">
      <w:pPr>
        <w:pStyle w:val="Legenda"/>
      </w:pPr>
      <w:bookmarkStart w:id="11" w:name="_Toc96283780"/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</w:t>
      </w:r>
      <w:r>
        <w:fldChar w:fldCharType="begin"/>
      </w:r>
      <w:r>
        <w:instrText>SEQ Figura \* ARABIC</w:instrText>
      </w:r>
      <w:r>
        <w:fldChar w:fldCharType="separate"/>
      </w:r>
      <w:r w:rsidR="004D7F40">
        <w:rPr>
          <w:noProof/>
        </w:rPr>
        <w:t>4</w:t>
      </w:r>
      <w:r>
        <w:fldChar w:fldCharType="end"/>
      </w:r>
      <w:r>
        <w:rPr>
          <w:lang w:val="en-US"/>
        </w:rPr>
        <w:t xml:space="preserve"> – Canvas PBB: "Product Backlog Building". </w:t>
      </w:r>
      <w:r>
        <w:t>Fonte: AGUIAR, F. 2018.</w:t>
      </w:r>
      <w:bookmarkEnd w:id="11"/>
    </w:p>
    <w:p w14:paraId="69ECDEA2" w14:textId="77777777" w:rsidR="008E4B77" w:rsidRDefault="008E4B77"/>
    <w:p w14:paraId="3F25E197" w14:textId="77777777" w:rsidR="008E4B77" w:rsidRDefault="00C170D6">
      <w:r>
        <w:br w:type="page"/>
      </w:r>
    </w:p>
    <w:p w14:paraId="2B4C378C" w14:textId="77777777" w:rsidR="008E4B77" w:rsidRDefault="00C170D6">
      <w:pPr>
        <w:pStyle w:val="Ttulo1"/>
      </w:pPr>
      <w:bookmarkStart w:id="12" w:name="_Toc96283772"/>
      <w:r>
        <w:lastRenderedPageBreak/>
        <w:t xml:space="preserve">ARTEFATO 5: Relação de </w:t>
      </w:r>
      <w:proofErr w:type="spellStart"/>
      <w:r>
        <w:t>User</w:t>
      </w:r>
      <w:proofErr w:type="spellEnd"/>
      <w:r>
        <w:t xml:space="preserve"> Stories</w:t>
      </w:r>
      <w:bookmarkEnd w:id="12"/>
    </w:p>
    <w:p w14:paraId="25FBB999" w14:textId="77777777" w:rsidR="008E4B77" w:rsidRDefault="008E4B77"/>
    <w:p w14:paraId="450BDDDA" w14:textId="77777777" w:rsidR="008E4B77" w:rsidRDefault="00C170D6">
      <w:pPr>
        <w:pStyle w:val="CorpodeTexto"/>
        <w:ind w:left="426"/>
        <w:rPr>
          <w:color w:val="00B0F0"/>
        </w:rPr>
      </w:pPr>
      <w:r>
        <w:rPr>
          <w:color w:val="00B0F0"/>
        </w:rPr>
        <w:t xml:space="preserve">Uma </w:t>
      </w:r>
      <w:proofErr w:type="spellStart"/>
      <w:r>
        <w:rPr>
          <w:b/>
          <w:bCs/>
          <w:color w:val="00B0F0"/>
        </w:rPr>
        <w:t>User</w:t>
      </w:r>
      <w:proofErr w:type="spellEnd"/>
      <w:r>
        <w:rPr>
          <w:b/>
          <w:bCs/>
          <w:color w:val="00B0F0"/>
        </w:rPr>
        <w:t xml:space="preserve"> </w:t>
      </w:r>
      <w:proofErr w:type="spellStart"/>
      <w:r>
        <w:rPr>
          <w:b/>
          <w:bCs/>
          <w:color w:val="00B0F0"/>
        </w:rPr>
        <w:t>Story</w:t>
      </w:r>
      <w:proofErr w:type="spellEnd"/>
      <w:r>
        <w:rPr>
          <w:color w:val="00B0F0"/>
        </w:rPr>
        <w:t xml:space="preserve">, ou História de Usuário, é construída a partir do seu </w:t>
      </w:r>
      <w:r>
        <w:rPr>
          <w:b/>
          <w:bCs/>
          <w:color w:val="00B0F0"/>
        </w:rPr>
        <w:t>PBI</w:t>
      </w:r>
      <w:r>
        <w:rPr>
          <w:color w:val="00B0F0"/>
        </w:rPr>
        <w:t xml:space="preserve">, definido para o </w:t>
      </w:r>
      <w:proofErr w:type="spellStart"/>
      <w:r>
        <w:rPr>
          <w:color w:val="00B0F0"/>
        </w:rPr>
        <w:t>canvas</w:t>
      </w:r>
      <w:proofErr w:type="spellEnd"/>
      <w:r>
        <w:rPr>
          <w:color w:val="00B0F0"/>
        </w:rPr>
        <w:t xml:space="preserve"> </w:t>
      </w:r>
      <w:r>
        <w:rPr>
          <w:b/>
          <w:bCs/>
          <w:color w:val="00B0F0"/>
        </w:rPr>
        <w:t>PBB</w:t>
      </w:r>
      <w:r>
        <w:rPr>
          <w:color w:val="00B0F0"/>
        </w:rPr>
        <w:t>.</w:t>
      </w:r>
    </w:p>
    <w:p w14:paraId="734AC1AB" w14:textId="77777777" w:rsidR="008E4B77" w:rsidRDefault="00C170D6">
      <w:pPr>
        <w:pStyle w:val="CorpodeTexto"/>
        <w:ind w:left="426"/>
        <w:rPr>
          <w:color w:val="00B0F0"/>
        </w:rPr>
      </w:pPr>
      <w:r>
        <w:rPr>
          <w:color w:val="00B0F0"/>
        </w:rPr>
        <w:t>Padrão para entrega na figura a seguir.</w:t>
      </w:r>
    </w:p>
    <w:p w14:paraId="15F4B648" w14:textId="77777777" w:rsidR="008E4B77" w:rsidRDefault="008E4B77"/>
    <w:tbl>
      <w:tblPr>
        <w:tblStyle w:val="Tabelacomgrade"/>
        <w:tblW w:w="765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181"/>
        <w:gridCol w:w="1119"/>
        <w:gridCol w:w="5354"/>
      </w:tblGrid>
      <w:tr w:rsidR="008E4B77" w14:paraId="24D87831" w14:textId="77777777">
        <w:trPr>
          <w:trHeight w:val="380"/>
        </w:trPr>
        <w:tc>
          <w:tcPr>
            <w:tcW w:w="7654" w:type="dxa"/>
            <w:gridSpan w:val="3"/>
            <w:vAlign w:val="center"/>
          </w:tcPr>
          <w:p w14:paraId="6801B70E" w14:textId="77777777" w:rsidR="008E4B77" w:rsidRDefault="00C170D6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ARTEFATO 5: </w:t>
            </w:r>
            <w:r>
              <w:rPr>
                <w:rFonts w:eastAsia="Calibri"/>
              </w:rPr>
              <w:t xml:space="preserve">Relação de </w:t>
            </w:r>
            <w:proofErr w:type="spellStart"/>
            <w:r>
              <w:rPr>
                <w:rFonts w:eastAsia="Calibri"/>
              </w:rPr>
              <w:t>User</w:t>
            </w:r>
            <w:proofErr w:type="spellEnd"/>
            <w:r>
              <w:rPr>
                <w:rFonts w:eastAsia="Calibri"/>
              </w:rPr>
              <w:t xml:space="preserve"> Stories</w:t>
            </w:r>
          </w:p>
        </w:tc>
      </w:tr>
      <w:tr w:rsidR="008E4B77" w14:paraId="356C7FFA" w14:textId="77777777">
        <w:trPr>
          <w:trHeight w:val="380"/>
        </w:trPr>
        <w:tc>
          <w:tcPr>
            <w:tcW w:w="7654" w:type="dxa"/>
            <w:gridSpan w:val="3"/>
            <w:vAlign w:val="center"/>
          </w:tcPr>
          <w:p w14:paraId="1F87BD0E" w14:textId="77777777" w:rsidR="008E4B77" w:rsidRDefault="00C170D6">
            <w:pPr>
              <w:spacing w:before="60" w:after="60" w:line="240" w:lineRule="auto"/>
              <w:rPr>
                <w:rFonts w:ascii="Calibri" w:eastAsia="Calibri" w:hAnsi="Calibri"/>
              </w:rPr>
            </w:pPr>
            <w:bookmarkStart w:id="13" w:name="_Hlk96282481"/>
            <w:bookmarkEnd w:id="13"/>
            <w:r>
              <w:rPr>
                <w:rFonts w:eastAsia="Calibri"/>
                <w:b/>
                <w:bCs/>
              </w:rPr>
              <w:t>FEATURE PBI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</w:tc>
      </w:tr>
      <w:tr w:rsidR="008E4B77" w14:paraId="4DA30666" w14:textId="77777777">
        <w:tc>
          <w:tcPr>
            <w:tcW w:w="1181" w:type="dxa"/>
            <w:vMerge w:val="restart"/>
            <w:vAlign w:val="center"/>
          </w:tcPr>
          <w:p w14:paraId="1E767503" w14:textId="77777777" w:rsidR="008E4B77" w:rsidRDefault="00C170D6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USER </w:t>
            </w:r>
          </w:p>
          <w:p w14:paraId="4173A9BD" w14:textId="77777777" w:rsidR="008E4B77" w:rsidRDefault="00C170D6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STORY 1</w:t>
            </w:r>
          </w:p>
          <w:p w14:paraId="0D43939A" w14:textId="77777777" w:rsidR="008E4B77" w:rsidRDefault="008E4B77">
            <w:pPr>
              <w:spacing w:before="60" w:after="60" w:line="240" w:lineRule="auto"/>
              <w:rPr>
                <w:rFonts w:ascii="Calibri" w:eastAsia="Calibri" w:hAnsi="Calibri"/>
              </w:rPr>
            </w:pPr>
          </w:p>
        </w:tc>
        <w:tc>
          <w:tcPr>
            <w:tcW w:w="6473" w:type="dxa"/>
            <w:gridSpan w:val="2"/>
          </w:tcPr>
          <w:p w14:paraId="7482298C" w14:textId="77777777" w:rsidR="008E4B77" w:rsidRDefault="00C170D6">
            <w:pPr>
              <w:spacing w:before="60" w:after="60" w:line="240" w:lineRule="auto"/>
              <w:ind w:left="134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COMO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4080DF50" w14:textId="77777777" w:rsidR="008E4B77" w:rsidRDefault="00C170D6">
            <w:pPr>
              <w:spacing w:before="60" w:after="60" w:line="240" w:lineRule="auto"/>
              <w:ind w:left="134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POSSO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2B03D8DB" w14:textId="77777777" w:rsidR="008E4B77" w:rsidRDefault="00C170D6">
            <w:pPr>
              <w:spacing w:before="60" w:after="60" w:line="240" w:lineRule="auto"/>
              <w:ind w:left="360" w:hanging="181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PARA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</w:tc>
      </w:tr>
      <w:tr w:rsidR="008E4B77" w14:paraId="2E6AFA19" w14:textId="77777777">
        <w:tc>
          <w:tcPr>
            <w:tcW w:w="1181" w:type="dxa"/>
            <w:vMerge/>
            <w:vAlign w:val="center"/>
          </w:tcPr>
          <w:p w14:paraId="023963C8" w14:textId="77777777" w:rsidR="008E4B77" w:rsidRDefault="008E4B77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1119" w:type="dxa"/>
          </w:tcPr>
          <w:p w14:paraId="6EB59245" w14:textId="77777777" w:rsidR="008E4B77" w:rsidRDefault="00C170D6">
            <w:pPr>
              <w:spacing w:before="60" w:after="60" w:line="240" w:lineRule="auto"/>
              <w:ind w:left="96" w:hanging="41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CRITÉRIO </w:t>
            </w:r>
          </w:p>
          <w:p w14:paraId="46B95E20" w14:textId="77777777" w:rsidR="008E4B77" w:rsidRDefault="00C170D6">
            <w:pPr>
              <w:spacing w:before="60" w:after="60" w:line="240" w:lineRule="auto"/>
              <w:ind w:left="96" w:hanging="41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DE </w:t>
            </w:r>
          </w:p>
          <w:p w14:paraId="505CC22C" w14:textId="77777777" w:rsidR="008E4B77" w:rsidRDefault="00C170D6">
            <w:pPr>
              <w:spacing w:before="60" w:after="60" w:line="240" w:lineRule="auto"/>
              <w:ind w:left="96" w:hanging="41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1191F5F1" w14:textId="77777777" w:rsidR="008E4B77" w:rsidRDefault="00C170D6">
            <w:pPr>
              <w:spacing w:before="60" w:after="60" w:line="240" w:lineRule="auto"/>
              <w:ind w:left="168"/>
              <w:rPr>
                <w:color w:val="00B0F0"/>
              </w:rPr>
            </w:pPr>
            <w:r>
              <w:rPr>
                <w:rFonts w:eastAsia="Calibri"/>
                <w:b/>
                <w:bCs/>
              </w:rPr>
              <w:t>DADO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b/>
                <w:bCs/>
              </w:rPr>
              <w:t>QUE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2794DDDE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QUANDO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151053C9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ENTÃO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</w:tc>
      </w:tr>
      <w:tr w:rsidR="008E4B77" w14:paraId="0154001E" w14:textId="77777777">
        <w:tc>
          <w:tcPr>
            <w:tcW w:w="1181" w:type="dxa"/>
            <w:vMerge/>
            <w:vAlign w:val="center"/>
          </w:tcPr>
          <w:p w14:paraId="59094DC6" w14:textId="77777777" w:rsidR="008E4B77" w:rsidRDefault="008E4B77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1119" w:type="dxa"/>
          </w:tcPr>
          <w:p w14:paraId="54F983B7" w14:textId="77777777" w:rsidR="008E4B77" w:rsidRDefault="00C170D6">
            <w:pPr>
              <w:spacing w:before="60" w:after="60" w:line="240" w:lineRule="auto"/>
              <w:ind w:left="96" w:hanging="41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CRITÉRIO </w:t>
            </w:r>
          </w:p>
          <w:p w14:paraId="033ED4B5" w14:textId="77777777" w:rsidR="008E4B77" w:rsidRDefault="00C170D6">
            <w:pPr>
              <w:spacing w:before="60" w:after="60" w:line="240" w:lineRule="auto"/>
              <w:ind w:left="96" w:hanging="41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DE </w:t>
            </w:r>
          </w:p>
          <w:p w14:paraId="1C72D356" w14:textId="77777777" w:rsidR="008E4B77" w:rsidRDefault="00C170D6">
            <w:pPr>
              <w:spacing w:before="60" w:after="60" w:line="240" w:lineRule="auto"/>
              <w:ind w:left="96" w:hanging="41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ACEITE 2</w:t>
            </w:r>
          </w:p>
        </w:tc>
        <w:tc>
          <w:tcPr>
            <w:tcW w:w="5354" w:type="dxa"/>
          </w:tcPr>
          <w:p w14:paraId="7C224AD4" w14:textId="77777777" w:rsidR="008E4B77" w:rsidRDefault="00C170D6">
            <w:pPr>
              <w:spacing w:before="60" w:after="60" w:line="240" w:lineRule="auto"/>
              <w:ind w:left="168"/>
              <w:rPr>
                <w:color w:val="00B0F0"/>
              </w:rPr>
            </w:pPr>
            <w:r>
              <w:rPr>
                <w:rFonts w:eastAsia="Calibri"/>
                <w:b/>
                <w:bCs/>
              </w:rPr>
              <w:t>DADO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b/>
                <w:bCs/>
              </w:rPr>
              <w:t>QUE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4A9DADE3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QUANDO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1E24B582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ENTÃO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</w:tc>
      </w:tr>
      <w:tr w:rsidR="008E4B77" w14:paraId="03823F9B" w14:textId="77777777">
        <w:tc>
          <w:tcPr>
            <w:tcW w:w="1181" w:type="dxa"/>
            <w:vMerge w:val="restart"/>
            <w:vAlign w:val="center"/>
          </w:tcPr>
          <w:p w14:paraId="0E9521BE" w14:textId="77777777" w:rsidR="008E4B77" w:rsidRDefault="00C170D6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USER </w:t>
            </w:r>
          </w:p>
          <w:p w14:paraId="0A3C3B43" w14:textId="77777777" w:rsidR="008E4B77" w:rsidRDefault="00C170D6">
            <w:pPr>
              <w:spacing w:before="60" w:after="6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 xml:space="preserve">STORY 2 </w:t>
            </w:r>
          </w:p>
          <w:p w14:paraId="43BA3206" w14:textId="77777777" w:rsidR="008E4B77" w:rsidRDefault="008E4B77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473" w:type="dxa"/>
            <w:gridSpan w:val="2"/>
          </w:tcPr>
          <w:p w14:paraId="591DE69C" w14:textId="77777777" w:rsidR="008E4B77" w:rsidRDefault="00C170D6">
            <w:pPr>
              <w:spacing w:before="60" w:after="60" w:line="240" w:lineRule="auto"/>
              <w:ind w:left="134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COMO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6B24C955" w14:textId="77777777" w:rsidR="008E4B77" w:rsidRDefault="00C170D6">
            <w:pPr>
              <w:spacing w:before="60" w:after="60" w:line="240" w:lineRule="auto"/>
              <w:ind w:left="134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POSSO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7D4CB9D6" w14:textId="77777777" w:rsidR="008E4B77" w:rsidRDefault="00C170D6">
            <w:pPr>
              <w:spacing w:before="60" w:after="60" w:line="240" w:lineRule="auto"/>
              <w:ind w:left="134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PARA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</w:tc>
      </w:tr>
      <w:tr w:rsidR="008E4B77" w14:paraId="7E77475A" w14:textId="77777777">
        <w:tc>
          <w:tcPr>
            <w:tcW w:w="1181" w:type="dxa"/>
            <w:vMerge/>
          </w:tcPr>
          <w:p w14:paraId="36CED056" w14:textId="77777777" w:rsidR="008E4B77" w:rsidRDefault="008E4B77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1119" w:type="dxa"/>
          </w:tcPr>
          <w:p w14:paraId="371B4178" w14:textId="77777777" w:rsidR="008E4B77" w:rsidRDefault="00C170D6">
            <w:pPr>
              <w:spacing w:before="60" w:after="60" w:line="240" w:lineRule="auto"/>
              <w:ind w:left="42" w:firstLine="13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CRITÉRIO </w:t>
            </w:r>
          </w:p>
          <w:p w14:paraId="2BAB6459" w14:textId="77777777" w:rsidR="008E4B77" w:rsidRDefault="00C170D6">
            <w:pPr>
              <w:spacing w:before="60" w:after="60" w:line="240" w:lineRule="auto"/>
              <w:ind w:left="42" w:firstLine="13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DE </w:t>
            </w:r>
          </w:p>
          <w:p w14:paraId="6935764F" w14:textId="77777777" w:rsidR="008E4B77" w:rsidRDefault="00C170D6">
            <w:pPr>
              <w:spacing w:before="60" w:after="60" w:line="240" w:lineRule="auto"/>
              <w:ind w:left="42" w:firstLine="13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43089595" w14:textId="77777777" w:rsidR="008E4B77" w:rsidRDefault="00C170D6">
            <w:pPr>
              <w:spacing w:before="60" w:after="60" w:line="240" w:lineRule="auto"/>
              <w:ind w:left="168"/>
              <w:rPr>
                <w:color w:val="00B0F0"/>
              </w:rPr>
            </w:pPr>
            <w:r>
              <w:rPr>
                <w:rFonts w:eastAsia="Calibri"/>
                <w:b/>
                <w:bCs/>
              </w:rPr>
              <w:t>DADO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b/>
                <w:bCs/>
              </w:rPr>
              <w:t>QUE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3B5F49A6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QUANDO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51993AF2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ENTÃO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</w:tc>
      </w:tr>
      <w:tr w:rsidR="008E4B77" w14:paraId="75C72745" w14:textId="77777777">
        <w:tc>
          <w:tcPr>
            <w:tcW w:w="1181" w:type="dxa"/>
            <w:vMerge/>
          </w:tcPr>
          <w:p w14:paraId="40F9480C" w14:textId="77777777" w:rsidR="008E4B77" w:rsidRDefault="008E4B77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1119" w:type="dxa"/>
          </w:tcPr>
          <w:p w14:paraId="364DD40B" w14:textId="77777777" w:rsidR="008E4B77" w:rsidRDefault="00C170D6">
            <w:pPr>
              <w:spacing w:before="60" w:after="60" w:line="240" w:lineRule="auto"/>
              <w:ind w:left="42" w:firstLine="13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CRITÉRIO </w:t>
            </w:r>
          </w:p>
          <w:p w14:paraId="62CC821C" w14:textId="77777777" w:rsidR="008E4B77" w:rsidRDefault="00C170D6">
            <w:pPr>
              <w:spacing w:before="60" w:after="60" w:line="240" w:lineRule="auto"/>
              <w:ind w:left="42" w:firstLine="13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DE </w:t>
            </w:r>
          </w:p>
          <w:p w14:paraId="5AA85D63" w14:textId="77777777" w:rsidR="008E4B77" w:rsidRDefault="00C170D6">
            <w:pPr>
              <w:spacing w:before="60" w:after="60" w:line="240" w:lineRule="auto"/>
              <w:ind w:left="42" w:firstLine="13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ACEITE 2</w:t>
            </w:r>
          </w:p>
        </w:tc>
        <w:tc>
          <w:tcPr>
            <w:tcW w:w="5354" w:type="dxa"/>
          </w:tcPr>
          <w:p w14:paraId="08138A6A" w14:textId="77777777" w:rsidR="008E4B77" w:rsidRDefault="00C170D6">
            <w:pPr>
              <w:spacing w:before="60" w:after="60" w:line="240" w:lineRule="auto"/>
              <w:ind w:left="168"/>
              <w:rPr>
                <w:color w:val="00B0F0"/>
              </w:rPr>
            </w:pPr>
            <w:r>
              <w:rPr>
                <w:rFonts w:eastAsia="Calibri"/>
                <w:b/>
                <w:bCs/>
              </w:rPr>
              <w:t>DADO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b/>
                <w:bCs/>
              </w:rPr>
              <w:t>QUE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70B1CA1D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QUANDO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  <w:p w14:paraId="6FA3B0EB" w14:textId="77777777" w:rsidR="008E4B77" w:rsidRDefault="00C170D6">
            <w:pPr>
              <w:spacing w:before="60" w:after="60" w:line="240" w:lineRule="auto"/>
              <w:ind w:left="168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>ENTÃO</w:t>
            </w:r>
            <w:r>
              <w:rPr>
                <w:rFonts w:eastAsia="Calibri"/>
              </w:rPr>
              <w:t xml:space="preserve">: </w:t>
            </w:r>
            <w:r>
              <w:rPr>
                <w:rFonts w:eastAsia="Calibri"/>
                <w:color w:val="00B0F0"/>
              </w:rPr>
              <w:t>completar ...</w:t>
            </w:r>
          </w:p>
        </w:tc>
      </w:tr>
    </w:tbl>
    <w:p w14:paraId="743A84AA" w14:textId="77777777" w:rsidR="008E4B77" w:rsidRDefault="00C170D6">
      <w:pPr>
        <w:pStyle w:val="Legenda"/>
        <w:spacing w:before="120"/>
      </w:pPr>
      <w:bookmarkStart w:id="14" w:name="_Hlk96268510"/>
      <w:bookmarkStart w:id="15" w:name="_Toc96283781"/>
      <w:bookmarkStart w:id="16" w:name="_Toc96268061"/>
      <w:bookmarkEnd w:id="1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7F40"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Aceite. Fonte: AGUIAR, F. 2018.</w:t>
      </w:r>
      <w:bookmarkEnd w:id="15"/>
      <w:bookmarkEnd w:id="16"/>
    </w:p>
    <w:p w14:paraId="04005EAE" w14:textId="77777777" w:rsidR="008E4B77" w:rsidRDefault="008E4B77">
      <w:pPr>
        <w:pStyle w:val="CorpodeTexto"/>
        <w:ind w:left="708"/>
      </w:pPr>
    </w:p>
    <w:p w14:paraId="1D3CE280" w14:textId="77777777" w:rsidR="008E4B77" w:rsidRDefault="008E4B77"/>
    <w:p w14:paraId="43C9FF33" w14:textId="77777777" w:rsidR="008E4B77" w:rsidRDefault="00C170D6">
      <w:r>
        <w:br w:type="page"/>
      </w:r>
    </w:p>
    <w:p w14:paraId="375011EF" w14:textId="77777777" w:rsidR="008E4B77" w:rsidRDefault="00C170D6">
      <w:pPr>
        <w:pStyle w:val="Ttulo1"/>
      </w:pPr>
      <w:bookmarkStart w:id="17" w:name="_Toc96283773"/>
      <w:r>
        <w:lastRenderedPageBreak/>
        <w:t>ARTEFATO 6: Diagrama Entidade-Relacionamento (DER)</w:t>
      </w:r>
      <w:bookmarkEnd w:id="17"/>
    </w:p>
    <w:p w14:paraId="15CCBF77" w14:textId="77777777" w:rsidR="008E4B77" w:rsidRDefault="008E4B77"/>
    <w:p w14:paraId="6AD9F033" w14:textId="77777777" w:rsidR="008E4B77" w:rsidRDefault="00C170D6">
      <w:pPr>
        <w:ind w:left="360"/>
        <w:rPr>
          <w:color w:val="00B0F0"/>
        </w:rPr>
      </w:pPr>
      <w:r>
        <w:rPr>
          <w:color w:val="00B0F0"/>
        </w:rPr>
        <w:t>Um Diagrama Entidade-Relacionamento (</w:t>
      </w:r>
      <w:r>
        <w:rPr>
          <w:b/>
          <w:bCs/>
          <w:color w:val="00B0F0"/>
        </w:rPr>
        <w:t>DER</w:t>
      </w:r>
      <w:r>
        <w:rPr>
          <w:color w:val="00B0F0"/>
        </w:rPr>
        <w:t>) ilustra como “entidades” (como p. ex.: pessoas, objetos ou conceitos), se relacionam dentro de um sistema.</w:t>
      </w:r>
    </w:p>
    <w:p w14:paraId="45E0C8AB" w14:textId="77777777" w:rsidR="008E4B77" w:rsidRDefault="00C170D6">
      <w:pPr>
        <w:ind w:left="360"/>
        <w:rPr>
          <w:color w:val="00B0F0"/>
        </w:rPr>
      </w:pPr>
      <w:r>
        <w:rPr>
          <w:color w:val="00B0F0"/>
        </w:rPr>
        <w:t>A figura a seguir apresenta uma instância exemplo, como padrão para entrega.</w:t>
      </w:r>
    </w:p>
    <w:p w14:paraId="5B7F1093" w14:textId="77777777" w:rsidR="008E4B77" w:rsidRDefault="008E4B77">
      <w:pPr>
        <w:ind w:left="360"/>
      </w:pP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8E4B77" w14:paraId="3D72DE64" w14:textId="77777777">
        <w:trPr>
          <w:trHeight w:val="375"/>
        </w:trPr>
        <w:tc>
          <w:tcPr>
            <w:tcW w:w="8494" w:type="dxa"/>
            <w:vAlign w:val="center"/>
          </w:tcPr>
          <w:p w14:paraId="34ABCA0B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 xml:space="preserve">ARTEFATO 6: </w:t>
            </w:r>
            <w:r>
              <w:rPr>
                <w:rFonts w:eastAsia="Calibri"/>
              </w:rPr>
              <w:t>Diagrama Entidade-Relacionamento (DER)</w:t>
            </w:r>
          </w:p>
        </w:tc>
      </w:tr>
      <w:tr w:rsidR="008E4B77" w14:paraId="08D7F54F" w14:textId="77777777">
        <w:trPr>
          <w:trHeight w:val="375"/>
        </w:trPr>
        <w:tc>
          <w:tcPr>
            <w:tcW w:w="8494" w:type="dxa"/>
            <w:vAlign w:val="center"/>
          </w:tcPr>
          <w:p w14:paraId="7ACA665C" w14:textId="77777777" w:rsidR="008E4B77" w:rsidRDefault="008E4B7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41C5D4ED" w14:textId="77777777" w:rsidR="008E4B77" w:rsidRDefault="00C170D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258B8A82" wp14:editId="754D532C">
                  <wp:extent cx="3876040" cy="4741545"/>
                  <wp:effectExtent l="0" t="0" r="0" b="0"/>
                  <wp:docPr id="4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26627" t="19350" r="27636" b="11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040" cy="47415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808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66B87" w14:textId="77777777" w:rsidR="008E4B77" w:rsidRDefault="008E4B7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5FEA9451" w14:textId="77777777" w:rsidR="008E4B77" w:rsidRDefault="00C170D6">
      <w:pPr>
        <w:pStyle w:val="Legenda"/>
        <w:spacing w:before="120"/>
      </w:pPr>
      <w:bookmarkStart w:id="18" w:name="_Toc96283782"/>
      <w:bookmarkStart w:id="19" w:name="_Toc9626703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7F40">
        <w:rPr>
          <w:noProof/>
        </w:rPr>
        <w:t>6</w:t>
      </w:r>
      <w:r>
        <w:fldChar w:fldCharType="end"/>
      </w:r>
      <w:r>
        <w:t xml:space="preserve"> – Exemplo: DER construído com de engenharia reversa (MySQL Workbench).</w:t>
      </w:r>
      <w:bookmarkEnd w:id="18"/>
      <w:bookmarkEnd w:id="19"/>
    </w:p>
    <w:p w14:paraId="4548BF3E" w14:textId="77777777" w:rsidR="008E4B77" w:rsidRDefault="008E4B77"/>
    <w:p w14:paraId="12DD82DF" w14:textId="77777777" w:rsidR="008E4B77" w:rsidRDefault="008E4B77"/>
    <w:p w14:paraId="56F25437" w14:textId="77777777" w:rsidR="008E4B77" w:rsidRDefault="00C170D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995AC75" w14:textId="77777777" w:rsidR="008E4B77" w:rsidRDefault="00C170D6">
      <w:pPr>
        <w:pStyle w:val="Ttulo1"/>
      </w:pPr>
      <w:bookmarkStart w:id="20" w:name="_Toc96283774"/>
      <w:r>
        <w:lastRenderedPageBreak/>
        <w:t>ARTEFATO 7: Diagrama de Classes</w:t>
      </w:r>
      <w:bookmarkEnd w:id="20"/>
    </w:p>
    <w:p w14:paraId="6E05BC40" w14:textId="77777777" w:rsidR="008E4B77" w:rsidRDefault="008E4B77"/>
    <w:p w14:paraId="6D13C27B" w14:textId="77777777" w:rsidR="008E4B77" w:rsidRDefault="00C170D6">
      <w:pPr>
        <w:ind w:left="360"/>
        <w:rPr>
          <w:color w:val="00B0F0"/>
        </w:rPr>
      </w:pPr>
      <w:r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2A18E3CB" w14:textId="77777777" w:rsidR="008E4B77" w:rsidRDefault="00C170D6">
      <w:pPr>
        <w:ind w:left="360"/>
        <w:rPr>
          <w:color w:val="00B0F0"/>
        </w:rPr>
      </w:pPr>
      <w:r>
        <w:rPr>
          <w:b/>
          <w:bCs/>
          <w:color w:val="00B0F0"/>
        </w:rPr>
        <w:t>Importante</w:t>
      </w:r>
      <w:r>
        <w:rPr>
          <w:color w:val="00B0F0"/>
        </w:rPr>
        <w:t xml:space="preserve">: </w:t>
      </w:r>
    </w:p>
    <w:p w14:paraId="17E7A702" w14:textId="77777777" w:rsidR="008E4B77" w:rsidRDefault="00C170D6">
      <w:pPr>
        <w:pStyle w:val="PargrafodaLista"/>
        <w:numPr>
          <w:ilvl w:val="0"/>
          <w:numId w:val="2"/>
        </w:numPr>
        <w:rPr>
          <w:color w:val="00B0F0"/>
        </w:rPr>
      </w:pPr>
      <w:r>
        <w:rPr>
          <w:color w:val="00B0F0"/>
        </w:rPr>
        <w:t xml:space="preserve">Esta seção é opcional apenas se o produto de software não for orientado a objetos. </w:t>
      </w:r>
    </w:p>
    <w:p w14:paraId="2CFEBD69" w14:textId="77777777" w:rsidR="008E4B77" w:rsidRDefault="00C170D6">
      <w:pPr>
        <w:pStyle w:val="PargrafodaLista"/>
        <w:numPr>
          <w:ilvl w:val="0"/>
          <w:numId w:val="2"/>
        </w:numPr>
        <w:rPr>
          <w:color w:val="00B0F0"/>
        </w:rPr>
      </w:pPr>
      <w:r>
        <w:rPr>
          <w:color w:val="00B0F0"/>
        </w:rPr>
        <w:t>A equipe deve combinar com a banca de professores todos os artefatos de especificação.</w:t>
      </w:r>
    </w:p>
    <w:p w14:paraId="43B53C23" w14:textId="77777777" w:rsidR="008E4B77" w:rsidRDefault="00C170D6">
      <w:pPr>
        <w:ind w:left="360"/>
        <w:rPr>
          <w:color w:val="00B0F0"/>
        </w:rPr>
      </w:pPr>
      <w:r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8E4B77" w14:paraId="5A3354E3" w14:textId="77777777">
        <w:trPr>
          <w:trHeight w:val="375"/>
        </w:trPr>
        <w:tc>
          <w:tcPr>
            <w:tcW w:w="8494" w:type="dxa"/>
            <w:vAlign w:val="center"/>
          </w:tcPr>
          <w:p w14:paraId="1AD0E023" w14:textId="77777777" w:rsidR="008E4B77" w:rsidRDefault="00C170D6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bCs/>
              </w:rPr>
              <w:t xml:space="preserve">ARTEFATO 7: </w:t>
            </w:r>
            <w:r>
              <w:rPr>
                <w:rFonts w:eastAsia="Calibri"/>
              </w:rPr>
              <w:t>Diagrama de Classes</w:t>
            </w:r>
          </w:p>
        </w:tc>
      </w:tr>
      <w:tr w:rsidR="008E4B77" w14:paraId="4F8D48DB" w14:textId="77777777">
        <w:trPr>
          <w:trHeight w:val="375"/>
        </w:trPr>
        <w:tc>
          <w:tcPr>
            <w:tcW w:w="8494" w:type="dxa"/>
            <w:vAlign w:val="center"/>
          </w:tcPr>
          <w:p w14:paraId="7E4C6ED0" w14:textId="77777777" w:rsidR="008E4B77" w:rsidRDefault="008E4B7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55442669" w14:textId="77777777" w:rsidR="008E4B77" w:rsidRDefault="00C170D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27CB6CC" wp14:editId="757D74AA">
                  <wp:extent cx="4245610" cy="4921250"/>
                  <wp:effectExtent l="0" t="0" r="0" b="0"/>
                  <wp:docPr id="49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r="9630" b="59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610" cy="492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265EF" w14:textId="77777777" w:rsidR="008E4B77" w:rsidRDefault="008E4B7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7A30DAE3" w14:textId="77777777" w:rsidR="008E4B77" w:rsidRDefault="00C170D6">
      <w:pPr>
        <w:pStyle w:val="Legenda"/>
        <w:spacing w:before="120"/>
      </w:pPr>
      <w:bookmarkStart w:id="21" w:name="_Toc96283783"/>
      <w:bookmarkStart w:id="22" w:name="_Toc9627716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4D7F40">
        <w:rPr>
          <w:noProof/>
        </w:rPr>
        <w:t>7</w:t>
      </w:r>
      <w:r>
        <w:fldChar w:fldCharType="end"/>
      </w:r>
      <w:r>
        <w:t xml:space="preserve"> – Exemplo: Diagrama de Classes.</w:t>
      </w:r>
      <w:bookmarkEnd w:id="21"/>
      <w:bookmarkEnd w:id="22"/>
    </w:p>
    <w:p w14:paraId="3F4A34CB" w14:textId="77777777" w:rsidR="008E4B77" w:rsidRDefault="008E4B77">
      <w:pPr>
        <w:pStyle w:val="CorpodeTexto"/>
      </w:pPr>
    </w:p>
    <w:p w14:paraId="1CD8332E" w14:textId="77777777" w:rsidR="008E4B77" w:rsidRDefault="00C170D6">
      <w:pPr>
        <w:pStyle w:val="Ttulo1"/>
      </w:pPr>
      <w:bookmarkStart w:id="23" w:name="_Toc96283775"/>
      <w:r>
        <w:t>ARTEFATO 8: Demais Diagramas</w:t>
      </w:r>
      <w:bookmarkEnd w:id="23"/>
      <w:r>
        <w:t xml:space="preserve"> </w:t>
      </w:r>
    </w:p>
    <w:p w14:paraId="2D30209D" w14:textId="77777777" w:rsidR="008E4B77" w:rsidRDefault="008E4B77"/>
    <w:p w14:paraId="2A5FE3A7" w14:textId="77777777" w:rsidR="008E4B77" w:rsidRDefault="00C170D6">
      <w:pPr>
        <w:ind w:left="708"/>
        <w:rPr>
          <w:color w:val="00B0F0"/>
        </w:rPr>
      </w:pPr>
      <w:r>
        <w:rPr>
          <w:color w:val="00B0F0"/>
        </w:rPr>
        <w:t xml:space="preserve">Demais diagramas são opcionais. </w:t>
      </w:r>
    </w:p>
    <w:p w14:paraId="3BAD557C" w14:textId="77777777" w:rsidR="008E4B77" w:rsidRDefault="00C170D6">
      <w:pPr>
        <w:ind w:left="708"/>
        <w:rPr>
          <w:color w:val="00B0F0"/>
        </w:rPr>
      </w:pPr>
      <w:r>
        <w:rPr>
          <w:color w:val="00B0F0"/>
        </w:rPr>
        <w:t>Fica aberta para que as equipes, caso desejem, adicionem outros diagramas da UML para especificar o produto de software.</w:t>
      </w:r>
    </w:p>
    <w:p w14:paraId="03B54B65" w14:textId="77777777" w:rsidR="008E4B77" w:rsidRDefault="00C170D6">
      <w:pPr>
        <w:ind w:left="360"/>
        <w:rPr>
          <w:color w:val="00B0F0"/>
        </w:rPr>
      </w:pPr>
      <w:r>
        <w:rPr>
          <w:b/>
          <w:bCs/>
          <w:color w:val="00B0F0"/>
        </w:rPr>
        <w:t>Importante</w:t>
      </w:r>
      <w:r>
        <w:rPr>
          <w:color w:val="00B0F0"/>
        </w:rPr>
        <w:t xml:space="preserve">: </w:t>
      </w:r>
    </w:p>
    <w:p w14:paraId="5D1A10E5" w14:textId="77777777" w:rsidR="008E4B77" w:rsidRDefault="00C170D6">
      <w:pPr>
        <w:pStyle w:val="PargrafodaLista"/>
        <w:numPr>
          <w:ilvl w:val="0"/>
          <w:numId w:val="2"/>
        </w:numPr>
        <w:rPr>
          <w:color w:val="00B0F0"/>
        </w:rPr>
      </w:pPr>
      <w:r>
        <w:rPr>
          <w:color w:val="00B0F0"/>
        </w:rPr>
        <w:t xml:space="preserve">Esta seção é opcional apenas se o produto de software não for orientado a objetos. </w:t>
      </w:r>
    </w:p>
    <w:p w14:paraId="4C070BAA" w14:textId="77777777" w:rsidR="008E4B77" w:rsidRDefault="00C170D6">
      <w:pPr>
        <w:pStyle w:val="PargrafodaLista"/>
        <w:numPr>
          <w:ilvl w:val="0"/>
          <w:numId w:val="2"/>
        </w:numPr>
        <w:rPr>
          <w:color w:val="00B0F0"/>
        </w:rPr>
      </w:pPr>
      <w:r>
        <w:rPr>
          <w:color w:val="00B0F0"/>
        </w:rPr>
        <w:t xml:space="preserve">A equipe deve combinar com a banca de professores todos os artefatos de especificação </w:t>
      </w:r>
    </w:p>
    <w:p w14:paraId="455756DE" w14:textId="77777777" w:rsidR="008E4B77" w:rsidRDefault="008E4B77"/>
    <w:p w14:paraId="42AC61E2" w14:textId="77777777" w:rsidR="008E4B77" w:rsidRDefault="008E4B77"/>
    <w:p w14:paraId="6A33EFC5" w14:textId="77777777" w:rsidR="008E4B77" w:rsidRDefault="008E4B77"/>
    <w:p w14:paraId="65823C25" w14:textId="77777777" w:rsidR="008E4B77" w:rsidRDefault="00C170D6">
      <w:pPr>
        <w:pStyle w:val="Ttulo1"/>
      </w:pPr>
      <w:bookmarkStart w:id="24" w:name="_Toc96283776"/>
      <w:r>
        <w:t>REFERÊNCIA BIBLIOGRÁFICAS</w:t>
      </w:r>
      <w:bookmarkEnd w:id="24"/>
    </w:p>
    <w:p w14:paraId="504A40A4" w14:textId="77777777" w:rsidR="008E4B77" w:rsidRDefault="008E4B77"/>
    <w:p w14:paraId="4B9EAE51" w14:textId="77777777" w:rsidR="008E4B77" w:rsidRDefault="00C170D6">
      <w:r>
        <w:t xml:space="preserve">AGUIAR, F.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 </w:t>
      </w:r>
      <w:proofErr w:type="spellStart"/>
      <w:r>
        <w:rPr>
          <w:b/>
          <w:bCs/>
        </w:rPr>
        <w:t>building</w:t>
      </w:r>
      <w:proofErr w:type="spellEnd"/>
      <w:r>
        <w:rPr>
          <w:b/>
          <w:bCs/>
        </w:rPr>
        <w:t xml:space="preserve">: concepção de um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 efetivo</w:t>
      </w:r>
      <w:r>
        <w:t xml:space="preserve">. 2018. Disponível em: </w:t>
      </w:r>
      <w:hyperlink r:id="rId15">
        <w:r>
          <w:rPr>
            <w:rStyle w:val="LinkdaInternet"/>
          </w:rPr>
          <w:t>https://speakerdeck.com/fabiogr/product-backlog-building</w:t>
        </w:r>
      </w:hyperlink>
      <w:r>
        <w:t>. Acesso em: 10 fevereiro 2022.</w:t>
      </w:r>
    </w:p>
    <w:p w14:paraId="219231FE" w14:textId="77777777" w:rsidR="008E4B77" w:rsidRDefault="00C170D6">
      <w:r>
        <w:t xml:space="preserve">AGUIAR, F. </w:t>
      </w:r>
      <w:proofErr w:type="spellStart"/>
      <w:r>
        <w:rPr>
          <w:b/>
          <w:bCs/>
        </w:rPr>
        <w:t>PBB_Canvas</w:t>
      </w:r>
      <w:proofErr w:type="spellEnd"/>
      <w:r>
        <w:rPr>
          <w:b/>
          <w:bCs/>
        </w:rPr>
        <w:t xml:space="preserve"> Template</w:t>
      </w:r>
      <w:r>
        <w:t xml:space="preserve">. 2018. Disponível em: </w:t>
      </w:r>
      <w:hyperlink r:id="rId16">
        <w:r>
          <w:rPr>
            <w:rStyle w:val="LinkdaInternet"/>
          </w:rPr>
          <w:t>http://www.productbacklogbuilding.com/canvas/PBB_Canvas.pdf</w:t>
        </w:r>
      </w:hyperlink>
      <w:r>
        <w:t>. Acesso em 10 de fevereiro de 2022.</w:t>
      </w:r>
    </w:p>
    <w:p w14:paraId="0094AB94" w14:textId="77777777" w:rsidR="008E4B77" w:rsidRDefault="00C170D6">
      <w:r>
        <w:t xml:space="preserve">SCHWABER, K.; SUTHERLAND, J. </w:t>
      </w:r>
      <w:r>
        <w:rPr>
          <w:b/>
          <w:bCs/>
        </w:rPr>
        <w:t>Guia do SCRUM - o guia definitivo para o Scrum: as regras do jogo</w:t>
      </w:r>
      <w:r>
        <w:t xml:space="preserve">. 2020. Disponível em: </w:t>
      </w:r>
      <w:hyperlink r:id="rId17">
        <w:r>
          <w:rPr>
            <w:rStyle w:val="LinkdaInternet"/>
          </w:rPr>
          <w:t>https://scrumguides.org/docs/scrumguide/v2020/2020-Scrum-Guide-Portuguese-European.pdf</w:t>
        </w:r>
      </w:hyperlink>
      <w:r>
        <w:t>. Acesso em: 10 fevereiro 2022.</w:t>
      </w:r>
      <w:r>
        <w:br/>
      </w:r>
      <w:bookmarkEnd w:id="10"/>
    </w:p>
    <w:sectPr w:rsidR="008E4B7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2530" w14:textId="77777777" w:rsidR="0039463C" w:rsidRDefault="0039463C">
      <w:pPr>
        <w:spacing w:after="0" w:line="240" w:lineRule="auto"/>
      </w:pPr>
      <w:r>
        <w:separator/>
      </w:r>
    </w:p>
  </w:endnote>
  <w:endnote w:type="continuationSeparator" w:id="0">
    <w:p w14:paraId="040B981F" w14:textId="77777777" w:rsidR="0039463C" w:rsidRDefault="0039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8273" w14:textId="0F4E7365" w:rsidR="008E4B77" w:rsidRDefault="00C170D6">
    <w:pPr>
      <w:pStyle w:val="Rodap"/>
    </w:pPr>
    <w:r>
      <w:t>Especificação de Projeto</w:t>
    </w:r>
    <w:r>
      <w:tab/>
      <w:t>ERP para</w:t>
    </w:r>
    <w:r w:rsidR="000A628D">
      <w:t xml:space="preserve"> farmácias em</w:t>
    </w:r>
    <w:r>
      <w:t xml:space="preserve"> clínica</w:t>
    </w:r>
    <w:r w:rsidR="000A628D">
      <w:t>s</w:t>
    </w:r>
    <w:r>
      <w:tab/>
    </w: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F684" w14:textId="77777777" w:rsidR="0039463C" w:rsidRDefault="0039463C">
      <w:pPr>
        <w:spacing w:after="0" w:line="240" w:lineRule="auto"/>
      </w:pPr>
      <w:r>
        <w:separator/>
      </w:r>
    </w:p>
  </w:footnote>
  <w:footnote w:type="continuationSeparator" w:id="0">
    <w:p w14:paraId="496128F4" w14:textId="77777777" w:rsidR="0039463C" w:rsidRDefault="00394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95" w:type="dxa"/>
      <w:tblLayout w:type="fixed"/>
      <w:tblLook w:val="04A0" w:firstRow="1" w:lastRow="0" w:firstColumn="1" w:lastColumn="0" w:noHBand="0" w:noVBand="1"/>
    </w:tblPr>
    <w:tblGrid>
      <w:gridCol w:w="1004"/>
      <w:gridCol w:w="7491"/>
    </w:tblGrid>
    <w:tr w:rsidR="008E4B77" w14:paraId="19169B02" w14:textId="77777777">
      <w:tc>
        <w:tcPr>
          <w:tcW w:w="1004" w:type="dxa"/>
          <w:tcBorders>
            <w:top w:val="nil"/>
            <w:left w:val="nil"/>
            <w:bottom w:val="nil"/>
            <w:right w:val="nil"/>
          </w:tcBorders>
        </w:tcPr>
        <w:p w14:paraId="5195C4EB" w14:textId="77777777" w:rsidR="008E4B77" w:rsidRDefault="00C170D6">
          <w:pPr>
            <w:pStyle w:val="Cabealho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inline distT="0" distB="0" distL="0" distR="0" wp14:anchorId="1DA449A5" wp14:editId="42AA01DA">
                <wp:extent cx="500380" cy="777875"/>
                <wp:effectExtent l="0" t="0" r="0" b="0"/>
                <wp:docPr id="50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magem 1" descr="Uma imagem contendo Logo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80" cy="77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0" w:type="dxa"/>
          <w:tcBorders>
            <w:top w:val="nil"/>
            <w:left w:val="nil"/>
            <w:bottom w:val="nil"/>
            <w:right w:val="nil"/>
          </w:tcBorders>
        </w:tcPr>
        <w:p w14:paraId="79B05072" w14:textId="77777777" w:rsidR="008E4B77" w:rsidRDefault="00C170D6">
          <w:pPr>
            <w:spacing w:after="0" w:line="240" w:lineRule="auto"/>
            <w:jc w:val="right"/>
            <w:rPr>
              <w:sz w:val="18"/>
              <w:szCs w:val="18"/>
            </w:rPr>
          </w:pPr>
          <w:r>
            <w:rPr>
              <w:rFonts w:eastAsia="Calibri"/>
              <w:sz w:val="18"/>
              <w:szCs w:val="18"/>
            </w:rPr>
            <w:t>BACHARELADO EM SISTEMAS DE INFORMAÇÃO</w:t>
          </w:r>
        </w:p>
        <w:p w14:paraId="7C0B26E3" w14:textId="77777777" w:rsidR="008E4B77" w:rsidRDefault="00C170D6">
          <w:pPr>
            <w:spacing w:after="0" w:line="240" w:lineRule="auto"/>
            <w:jc w:val="right"/>
            <w:rPr>
              <w:sz w:val="18"/>
              <w:szCs w:val="18"/>
            </w:rPr>
          </w:pPr>
          <w:r>
            <w:rPr>
              <w:rFonts w:eastAsia="Calibri"/>
              <w:sz w:val="18"/>
              <w:szCs w:val="18"/>
            </w:rPr>
            <w:t xml:space="preserve">ESPECIFICAÇÃO DE PROJETO </w:t>
          </w:r>
        </w:p>
        <w:p w14:paraId="52DFCDDF" w14:textId="77777777" w:rsidR="008E4B77" w:rsidRDefault="00C170D6">
          <w:pPr>
            <w:spacing w:after="0" w:line="240" w:lineRule="auto"/>
            <w:jc w:val="right"/>
            <w:rPr>
              <w:sz w:val="18"/>
              <w:szCs w:val="18"/>
            </w:rPr>
          </w:pPr>
          <w:r>
            <w:rPr>
              <w:rFonts w:eastAsia="Calibri"/>
              <w:sz w:val="18"/>
              <w:szCs w:val="18"/>
            </w:rPr>
            <w:t>VERSÃO 1.0 – 2022-1S</w:t>
          </w:r>
        </w:p>
        <w:p w14:paraId="6EE9C424" w14:textId="77777777" w:rsidR="008E4B77" w:rsidRDefault="008E4B77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13454E02" w14:textId="77777777" w:rsidR="008E4B77" w:rsidRDefault="008E4B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A8E"/>
    <w:multiLevelType w:val="multilevel"/>
    <w:tmpl w:val="2298A96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A34FAC"/>
    <w:multiLevelType w:val="multilevel"/>
    <w:tmpl w:val="97F8781C"/>
    <w:lvl w:ilvl="0">
      <w:start w:val="1"/>
      <w:numFmt w:val="decimal"/>
      <w:pStyle w:val="Ttulo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9E31DC"/>
    <w:multiLevelType w:val="multilevel"/>
    <w:tmpl w:val="FD7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40"/>
    <w:rsid w:val="0002718A"/>
    <w:rsid w:val="000A628D"/>
    <w:rsid w:val="000E1D77"/>
    <w:rsid w:val="001668FD"/>
    <w:rsid w:val="001A06A4"/>
    <w:rsid w:val="001F5F72"/>
    <w:rsid w:val="002963DC"/>
    <w:rsid w:val="0036423A"/>
    <w:rsid w:val="0039463C"/>
    <w:rsid w:val="003C3AB4"/>
    <w:rsid w:val="003E0E2F"/>
    <w:rsid w:val="004960A6"/>
    <w:rsid w:val="004B11C1"/>
    <w:rsid w:val="004D7F40"/>
    <w:rsid w:val="004F0898"/>
    <w:rsid w:val="004F54A5"/>
    <w:rsid w:val="00566144"/>
    <w:rsid w:val="005B2F32"/>
    <w:rsid w:val="00652F39"/>
    <w:rsid w:val="006654EA"/>
    <w:rsid w:val="00685AED"/>
    <w:rsid w:val="00703FF0"/>
    <w:rsid w:val="00767352"/>
    <w:rsid w:val="00845B9A"/>
    <w:rsid w:val="0088740F"/>
    <w:rsid w:val="008922C1"/>
    <w:rsid w:val="0089764E"/>
    <w:rsid w:val="008C6D41"/>
    <w:rsid w:val="008E0A01"/>
    <w:rsid w:val="008E4B77"/>
    <w:rsid w:val="008F7A0F"/>
    <w:rsid w:val="00912305"/>
    <w:rsid w:val="0091676A"/>
    <w:rsid w:val="0096667D"/>
    <w:rsid w:val="009B0376"/>
    <w:rsid w:val="009B2812"/>
    <w:rsid w:val="00A05F71"/>
    <w:rsid w:val="00A36111"/>
    <w:rsid w:val="00A822F0"/>
    <w:rsid w:val="00AC0BE7"/>
    <w:rsid w:val="00AD47DB"/>
    <w:rsid w:val="00B062CA"/>
    <w:rsid w:val="00B071D3"/>
    <w:rsid w:val="00B52577"/>
    <w:rsid w:val="00B95C04"/>
    <w:rsid w:val="00BB06C6"/>
    <w:rsid w:val="00BD4289"/>
    <w:rsid w:val="00BD479A"/>
    <w:rsid w:val="00BE34EF"/>
    <w:rsid w:val="00C170D6"/>
    <w:rsid w:val="00C24EA0"/>
    <w:rsid w:val="00C90BD6"/>
    <w:rsid w:val="00CD4722"/>
    <w:rsid w:val="00D97A7D"/>
    <w:rsid w:val="00DB19A3"/>
    <w:rsid w:val="00E42A1E"/>
    <w:rsid w:val="00EC0F04"/>
    <w:rsid w:val="00F56EBE"/>
    <w:rsid w:val="00F7777E"/>
    <w:rsid w:val="00FA1660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32A1"/>
  <w15:docId w15:val="{D62FDF63-9634-4CBC-A927-A77BC4DB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1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E16B3"/>
  </w:style>
  <w:style w:type="character" w:customStyle="1" w:styleId="RodapChar">
    <w:name w:val="Rodapé Char"/>
    <w:basedOn w:val="Fontepargpadro"/>
    <w:link w:val="Rodap"/>
    <w:uiPriority w:val="99"/>
    <w:qFormat/>
    <w:rsid w:val="0021748F"/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qFormat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qFormat/>
    <w:rsid w:val="00714DB9"/>
    <w:rPr>
      <w:b/>
      <w:bCs/>
    </w:rPr>
  </w:style>
  <w:style w:type="character" w:customStyle="1" w:styleId="CitaoChar">
    <w:name w:val="Citação Char"/>
    <w:basedOn w:val="Fontepargpadro"/>
    <w:link w:val="Citao"/>
    <w:uiPriority w:val="29"/>
    <w:qFormat/>
    <w:rsid w:val="00A61B27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1B27"/>
    <w:rPr>
      <w:i/>
      <w:iCs/>
      <w:color w:val="3B3838" w:themeColor="background2" w:themeShade="40"/>
    </w:rPr>
  </w:style>
  <w:style w:type="character" w:customStyle="1" w:styleId="LinkdaInternet">
    <w:name w:val="Link da Internet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8697F"/>
    <w:rPr>
      <w:color w:val="605E5C"/>
      <w:shd w:val="clear" w:color="auto" w:fill="E1DFDD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209A6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209A6"/>
    <w:rPr>
      <w:vertAlign w:val="superscript"/>
    </w:r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7647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7647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76475"/>
    <w:rPr>
      <w:b/>
      <w:bCs/>
      <w:sz w:val="20"/>
      <w:szCs w:val="20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0">
    <w:name w:val="Body Text"/>
    <w:basedOn w:val="Normal"/>
    <w:pPr>
      <w:spacing w:after="140" w:line="276" w:lineRule="auto"/>
    </w:pPr>
  </w:style>
  <w:style w:type="paragraph" w:styleId="Lista">
    <w:name w:val="List"/>
    <w:basedOn w:val="Corpodetexto0"/>
    <w:rPr>
      <w:rFonts w:cs="Arial"/>
    </w:r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paragraph" w:customStyle="1" w:styleId="Default">
    <w:name w:val="Default"/>
    <w:qFormat/>
    <w:rsid w:val="00F33AF6"/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34C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000000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F244C7"/>
    <w:pPr>
      <w:spacing w:before="120" w:after="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7647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F76475"/>
    <w:rPr>
      <w:b/>
      <w:bCs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F33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roductbacklogbuilding.com/canvas/PBB_Canva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speakerdeck.com/fabiogr/product-backlog-build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ma\Desktop\BSI-Especificacao_do_Projeto_-_Template_para_entreg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BSI-Especificacao_do_Projeto_-_Template_para_entrega.dotx</Template>
  <TotalTime>389</TotalTime>
  <Pages>10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Utilização da Nota Qualificada</vt:lpstr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Andre Martins</dc:creator>
  <dc:description/>
  <cp:lastModifiedBy>André Luiz Lopes Martins</cp:lastModifiedBy>
  <cp:revision>16</cp:revision>
  <dcterms:created xsi:type="dcterms:W3CDTF">2022-03-11T00:53:00Z</dcterms:created>
  <dcterms:modified xsi:type="dcterms:W3CDTF">2022-04-07T23:46:00Z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