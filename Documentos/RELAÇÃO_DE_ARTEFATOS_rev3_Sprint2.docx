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67087" w14:textId="77777777" w:rsidR="008E4B77" w:rsidRDefault="008E4B77"/>
    <w:p w14:paraId="67E7C927" w14:textId="77777777" w:rsidR="008E4B77" w:rsidRDefault="008E4B77">
      <w:pPr>
        <w:jc w:val="center"/>
      </w:pPr>
    </w:p>
    <w:p w14:paraId="421CBC67" w14:textId="77777777" w:rsidR="008E4B77" w:rsidRDefault="00C170D6">
      <w:pPr>
        <w:spacing w:after="120"/>
        <w:jc w:val="center"/>
        <w:rPr>
          <w:sz w:val="40"/>
          <w:szCs w:val="40"/>
        </w:rPr>
      </w:pPr>
      <w:r>
        <w:rPr>
          <w:sz w:val="40"/>
          <w:szCs w:val="40"/>
        </w:rPr>
        <w:t>André Martins</w:t>
      </w:r>
    </w:p>
    <w:p w14:paraId="63749016" w14:textId="77777777" w:rsidR="008E4B77" w:rsidRDefault="00C170D6">
      <w:pPr>
        <w:spacing w:after="120"/>
        <w:jc w:val="center"/>
        <w:rPr>
          <w:sz w:val="40"/>
          <w:szCs w:val="40"/>
        </w:rPr>
      </w:pPr>
      <w:r>
        <w:rPr>
          <w:sz w:val="40"/>
          <w:szCs w:val="40"/>
        </w:rPr>
        <w:t>Carlos E. Goulart</w:t>
      </w:r>
    </w:p>
    <w:p w14:paraId="09C87F93" w14:textId="77777777" w:rsidR="008E4B77" w:rsidRDefault="008E4B77"/>
    <w:p w14:paraId="6BD2ED3C" w14:textId="77777777" w:rsidR="008E4B77" w:rsidRDefault="008E4B77"/>
    <w:p w14:paraId="15E417E7" w14:textId="77777777" w:rsidR="008E4B77" w:rsidRDefault="008E4B77">
      <w:pPr>
        <w:jc w:val="center"/>
        <w:rPr>
          <w:sz w:val="40"/>
          <w:szCs w:val="40"/>
        </w:rPr>
      </w:pPr>
    </w:p>
    <w:p w14:paraId="6A75AB31" w14:textId="77777777" w:rsidR="008E4B77" w:rsidRDefault="008E4B77">
      <w:pPr>
        <w:jc w:val="center"/>
        <w:rPr>
          <w:sz w:val="40"/>
          <w:szCs w:val="40"/>
        </w:rPr>
      </w:pPr>
    </w:p>
    <w:p w14:paraId="3F35726F" w14:textId="77777777" w:rsidR="008E4B77" w:rsidRDefault="00C170D6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RELAÇÃO DE ARTEFATOS </w:t>
      </w:r>
    </w:p>
    <w:p w14:paraId="0073DAEE" w14:textId="77777777" w:rsidR="008E4B77" w:rsidRDefault="00C170D6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ESPECIFICAÇÃO DO PROJETO </w:t>
      </w:r>
    </w:p>
    <w:p w14:paraId="558C377A" w14:textId="77777777" w:rsidR="00C46308" w:rsidRDefault="00C170D6">
      <w:pPr>
        <w:jc w:val="center"/>
        <w:rPr>
          <w:sz w:val="32"/>
          <w:szCs w:val="32"/>
        </w:rPr>
      </w:pPr>
      <w:r>
        <w:rPr>
          <w:sz w:val="32"/>
          <w:szCs w:val="32"/>
        </w:rPr>
        <w:t>ERP para clínica</w:t>
      </w:r>
      <w:r w:rsidR="00C46308">
        <w:rPr>
          <w:sz w:val="32"/>
          <w:szCs w:val="32"/>
        </w:rPr>
        <w:t xml:space="preserve">s </w:t>
      </w:r>
    </w:p>
    <w:p w14:paraId="77A27E53" w14:textId="7B37A479" w:rsidR="008E4B77" w:rsidRDefault="00C46308">
      <w:pPr>
        <w:jc w:val="center"/>
        <w:rPr>
          <w:sz w:val="32"/>
          <w:szCs w:val="32"/>
        </w:rPr>
      </w:pPr>
      <w:r>
        <w:rPr>
          <w:sz w:val="32"/>
          <w:szCs w:val="32"/>
        </w:rPr>
        <w:t>de pequeno e médio porte</w:t>
      </w:r>
    </w:p>
    <w:p w14:paraId="20ADB962" w14:textId="541D0CCE" w:rsidR="00BC0B25" w:rsidRDefault="00BC0B25">
      <w:pPr>
        <w:jc w:val="center"/>
      </w:pPr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CliniLog</w:t>
      </w:r>
      <w:proofErr w:type="spellEnd"/>
      <w:r>
        <w:rPr>
          <w:sz w:val="32"/>
          <w:szCs w:val="32"/>
        </w:rPr>
        <w:t>)</w:t>
      </w:r>
    </w:p>
    <w:p w14:paraId="2228979F" w14:textId="07DEBFA3" w:rsidR="008E4B77" w:rsidRDefault="00C170D6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6F29E9C0" w14:textId="62DA5F89" w:rsidR="00E374CD" w:rsidRDefault="00E374CD">
      <w:pPr>
        <w:jc w:val="center"/>
        <w:rPr>
          <w:sz w:val="40"/>
          <w:szCs w:val="40"/>
        </w:rPr>
      </w:pPr>
    </w:p>
    <w:p w14:paraId="3BAE6E37" w14:textId="603FA4E9" w:rsidR="00E374CD" w:rsidRDefault="00E374CD">
      <w:pPr>
        <w:jc w:val="center"/>
        <w:rPr>
          <w:sz w:val="40"/>
          <w:szCs w:val="40"/>
        </w:rPr>
      </w:pPr>
    </w:p>
    <w:p w14:paraId="4A558CD9" w14:textId="6E8FF5B1" w:rsidR="00E374CD" w:rsidRDefault="00E374CD">
      <w:pPr>
        <w:jc w:val="center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50165" distB="50165" distL="118745" distR="113665" simplePos="0" relativeHeight="5" behindDoc="0" locked="0" layoutInCell="0" allowOverlap="1" wp14:anchorId="6286F91F" wp14:editId="207B28F5">
                <wp:simplePos x="0" y="0"/>
                <wp:positionH relativeFrom="column">
                  <wp:posOffset>3075305</wp:posOffset>
                </wp:positionH>
                <wp:positionV relativeFrom="paragraph">
                  <wp:posOffset>296991</wp:posOffset>
                </wp:positionV>
                <wp:extent cx="2639060" cy="1734820"/>
                <wp:effectExtent l="0" t="0" r="9525" b="1905"/>
                <wp:wrapSquare wrapText="bothSides"/>
                <wp:docPr id="1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060" cy="173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F15E9E8" w14:textId="77777777" w:rsidR="008E4B77" w:rsidRDefault="00C170D6">
                            <w:pPr>
                              <w:pStyle w:val="Contedodoquadro"/>
                            </w:pPr>
                            <w:r>
                              <w:t xml:space="preserve">Trabalho apresentado como requisito parcial para a disciplina de </w:t>
                            </w:r>
                            <w:r>
                              <w:rPr>
                                <w:b/>
                                <w:bCs/>
                              </w:rPr>
                              <w:t>Projeto Final I: Especificação e Design</w:t>
                            </w:r>
                            <w:r>
                              <w:t>, do curso de Bacharelado em Sistemas de Informação, da PUCPR.</w:t>
                            </w:r>
                          </w:p>
                          <w:p w14:paraId="56BB175C" w14:textId="77777777" w:rsidR="008E4B77" w:rsidRDefault="008E4B77">
                            <w:pPr>
                              <w:pStyle w:val="Contedodoquadro"/>
                            </w:pPr>
                          </w:p>
                          <w:p w14:paraId="627C1975" w14:textId="77777777" w:rsidR="008E4B77" w:rsidRDefault="00C170D6">
                            <w:pPr>
                              <w:pStyle w:val="Contedodoquadro"/>
                            </w:pPr>
                            <w:r>
                              <w:t>Orientadoras:</w:t>
                            </w:r>
                          </w:p>
                          <w:p w14:paraId="4DE99311" w14:textId="77777777" w:rsidR="008E4B77" w:rsidRDefault="00C170D6">
                            <w:pPr>
                              <w:pStyle w:val="Contedodoquadro"/>
                            </w:pPr>
                            <w:r>
                              <w:t>Prof</w:t>
                            </w:r>
                            <w:r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Joselaine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Valaski</w:t>
                            </w:r>
                            <w:proofErr w:type="spellEnd"/>
                          </w:p>
                          <w:p w14:paraId="14BBCCCB" w14:textId="77777777" w:rsidR="008E4B77" w:rsidRDefault="00C170D6">
                            <w:pPr>
                              <w:pStyle w:val="Contedodoquadro"/>
                            </w:pPr>
                            <w:r>
                              <w:t>Prof</w:t>
                            </w:r>
                            <w:r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>. Cristina Verçosa P. B. de Souza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6286F91F" id="Caixa de Texto 2" o:spid="_x0000_s1026" style="position:absolute;left:0;text-align:left;margin-left:242.15pt;margin-top:23.4pt;width:207.8pt;height:136.6pt;z-index:5;visibility:visible;mso-wrap-style:square;mso-height-percent:200;mso-wrap-distance-left:9.35pt;mso-wrap-distance-top:3.95pt;mso-wrap-distance-right:8.95pt;mso-wrap-distance-bottom:3.95pt;mso-position-horizontal:absolute;mso-position-horizontal-relative:text;mso-position-vertical:absolute;mso-position-vertical-relative:text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" o:allowincell="f" stroked="f">
                <v:textbox style="mso-fit-shape-to-text:t">
                  <w:txbxContent>
                    <w:p w14:paraId="0F15E9E8" w14:textId="77777777" w:rsidR="008E4B77" w:rsidRDefault="00C170D6">
                      <w:pPr>
                        <w:pStyle w:val="Contedodoquadro"/>
                      </w:pPr>
                      <w:r>
                        <w:t xml:space="preserve">Trabalho apresentado como requisito parcial para a disciplina de </w:t>
                      </w:r>
                      <w:r>
                        <w:rPr>
                          <w:b/>
                          <w:bCs/>
                        </w:rPr>
                        <w:t>Projeto Final I: Especificação e Design</w:t>
                      </w:r>
                      <w:r>
                        <w:t>, do curso de Bacharelado em Sistemas de Informação, da PUCPR.</w:t>
                      </w:r>
                    </w:p>
                    <w:p w14:paraId="56BB175C" w14:textId="77777777" w:rsidR="008E4B77" w:rsidRDefault="008E4B77">
                      <w:pPr>
                        <w:pStyle w:val="Contedodoquadro"/>
                      </w:pPr>
                    </w:p>
                    <w:p w14:paraId="627C1975" w14:textId="77777777" w:rsidR="008E4B77" w:rsidRDefault="00C170D6">
                      <w:pPr>
                        <w:pStyle w:val="Contedodoquadro"/>
                      </w:pPr>
                      <w:r>
                        <w:t>Orientadoras:</w:t>
                      </w:r>
                    </w:p>
                    <w:p w14:paraId="4DE99311" w14:textId="77777777" w:rsidR="008E4B77" w:rsidRDefault="00C170D6">
                      <w:pPr>
                        <w:pStyle w:val="Contedodoquadro"/>
                      </w:pPr>
                      <w:r>
                        <w:t>Prof</w:t>
                      </w:r>
                      <w:r>
                        <w:rPr>
                          <w:vertAlign w:val="superscript"/>
                        </w:rPr>
                        <w:t>a</w:t>
                      </w:r>
                      <w:r>
                        <w:t xml:space="preserve">. </w:t>
                      </w:r>
                      <w:proofErr w:type="spellStart"/>
                      <w:r>
                        <w:t>Joselaine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Valaski</w:t>
                      </w:r>
                      <w:proofErr w:type="spellEnd"/>
                    </w:p>
                    <w:p w14:paraId="14BBCCCB" w14:textId="77777777" w:rsidR="008E4B77" w:rsidRDefault="00C170D6">
                      <w:pPr>
                        <w:pStyle w:val="Contedodoquadro"/>
                      </w:pPr>
                      <w:r>
                        <w:t>Prof</w:t>
                      </w:r>
                      <w:r>
                        <w:rPr>
                          <w:vertAlign w:val="superscript"/>
                        </w:rPr>
                        <w:t>a</w:t>
                      </w:r>
                      <w:r>
                        <w:t>. Cristina Verçosa P. B. de Souza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A4D7798" w14:textId="674F1E25" w:rsidR="008E4B77" w:rsidRDefault="008E4B77">
      <w:pPr>
        <w:jc w:val="center"/>
        <w:rPr>
          <w:sz w:val="40"/>
          <w:szCs w:val="40"/>
        </w:rPr>
      </w:pPr>
    </w:p>
    <w:p w14:paraId="58F1CAF9" w14:textId="06B92994" w:rsidR="008E4B77" w:rsidRDefault="008E4B77">
      <w:pPr>
        <w:jc w:val="center"/>
        <w:rPr>
          <w:sz w:val="40"/>
          <w:szCs w:val="40"/>
        </w:rPr>
      </w:pPr>
    </w:p>
    <w:p w14:paraId="4F049A9B" w14:textId="47073A49" w:rsidR="008E4B77" w:rsidRDefault="008E4B77">
      <w:pPr>
        <w:jc w:val="center"/>
        <w:rPr>
          <w:sz w:val="40"/>
          <w:szCs w:val="40"/>
        </w:rPr>
      </w:pPr>
    </w:p>
    <w:p w14:paraId="7EAC1894" w14:textId="426BE859" w:rsidR="008E4B77" w:rsidRDefault="008E4B77">
      <w:pPr>
        <w:jc w:val="center"/>
        <w:rPr>
          <w:sz w:val="40"/>
          <w:szCs w:val="40"/>
        </w:rPr>
      </w:pPr>
    </w:p>
    <w:p w14:paraId="2B37D1AA" w14:textId="3080E543" w:rsidR="008E4B77" w:rsidRDefault="008E4B77">
      <w:pPr>
        <w:jc w:val="center"/>
        <w:rPr>
          <w:sz w:val="40"/>
          <w:szCs w:val="40"/>
        </w:rPr>
      </w:pPr>
    </w:p>
    <w:p w14:paraId="17732FD1" w14:textId="77777777" w:rsidR="008E4B77" w:rsidRDefault="008E4B77"/>
    <w:p w14:paraId="38FE1C39" w14:textId="0A5733C2" w:rsidR="008E4B77" w:rsidRDefault="008E4B77">
      <w:pPr>
        <w:jc w:val="center"/>
      </w:pPr>
    </w:p>
    <w:p w14:paraId="4E695425" w14:textId="39CDF1E6" w:rsidR="00E374CD" w:rsidRDefault="00E374CD">
      <w:pPr>
        <w:jc w:val="center"/>
      </w:pPr>
    </w:p>
    <w:p w14:paraId="158AF40E" w14:textId="7258EDAE" w:rsidR="00E374CD" w:rsidRDefault="00E374CD">
      <w:pPr>
        <w:jc w:val="center"/>
      </w:pPr>
    </w:p>
    <w:p w14:paraId="2EBA4DF8" w14:textId="3C4DE328" w:rsidR="00E374CD" w:rsidRDefault="00E374CD">
      <w:pPr>
        <w:jc w:val="center"/>
      </w:pPr>
    </w:p>
    <w:p w14:paraId="13105AFD" w14:textId="757F4D23" w:rsidR="00E374CD" w:rsidRDefault="00E374CD">
      <w:pPr>
        <w:jc w:val="center"/>
      </w:pPr>
    </w:p>
    <w:p w14:paraId="2FBF1E85" w14:textId="52028FE2" w:rsidR="00E374CD" w:rsidRDefault="00E374CD">
      <w:pPr>
        <w:jc w:val="center"/>
      </w:pPr>
    </w:p>
    <w:p w14:paraId="4756BA73" w14:textId="653BB673" w:rsidR="00E374CD" w:rsidRDefault="00E374CD">
      <w:pPr>
        <w:jc w:val="center"/>
      </w:pPr>
    </w:p>
    <w:p w14:paraId="3ED35077" w14:textId="4BC2B448" w:rsidR="00E374CD" w:rsidRDefault="00E374CD">
      <w:pPr>
        <w:jc w:val="center"/>
      </w:pPr>
    </w:p>
    <w:p w14:paraId="078D927F" w14:textId="77777777" w:rsidR="008E4B77" w:rsidRDefault="00C170D6">
      <w:pPr>
        <w:jc w:val="center"/>
      </w:pPr>
      <w:r>
        <w:t>Curitiba</w:t>
      </w:r>
    </w:p>
    <w:p w14:paraId="5D39D92B" w14:textId="0B3F97BE" w:rsidR="00E374CD" w:rsidRDefault="00C170D6">
      <w:pPr>
        <w:jc w:val="center"/>
      </w:pPr>
      <w:r>
        <w:t>2022</w:t>
      </w:r>
    </w:p>
    <w:sdt>
      <w:sdtP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  <w:id w:val="-1323417234"/>
        <w:docPartObj>
          <w:docPartGallery w:val="Table of Contents"/>
          <w:docPartUnique/>
        </w:docPartObj>
      </w:sdtPr>
      <w:sdtEndPr>
        <w:rPr>
          <w:rFonts w:eastAsiaTheme="minorEastAsia" w:cs="Times New Roman"/>
          <w:sz w:val="24"/>
          <w:szCs w:val="24"/>
        </w:rPr>
      </w:sdtEndPr>
      <w:sdtContent>
        <w:p w14:paraId="01F72EC6" w14:textId="38DB8526" w:rsidR="006038F0" w:rsidRDefault="006038F0">
          <w:pPr>
            <w:pStyle w:val="CabealhodoSumrio"/>
          </w:pPr>
          <w:r>
            <w:t>Sumário</w:t>
          </w:r>
        </w:p>
        <w:p w14:paraId="680AD3E7" w14:textId="341ADF2B" w:rsidR="008C5AAE" w:rsidRDefault="006038F0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745966" w:history="1">
            <w:r w:rsidR="008C5AAE" w:rsidRPr="00AA2BA7">
              <w:rPr>
                <w:rStyle w:val="Hyperlink"/>
                <w:noProof/>
              </w:rPr>
              <w:t>ARTEFATO 1: Quadro “3 Objetivos”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_Toc104745966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3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0270207C" w14:textId="73BF69E0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67" w:history="1">
            <w:r w:rsidR="008C5AAE" w:rsidRPr="00AA2BA7">
              <w:rPr>
                <w:rStyle w:val="Hyperlink"/>
                <w:noProof/>
              </w:rPr>
              <w:t>ARTEFATO 2: Quadro “é – não é – faz – não faz”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_Toc104745967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4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229AE72D" w14:textId="3DC3F113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68" w:history="1">
            <w:r w:rsidR="008C5AAE" w:rsidRPr="00AA2BA7">
              <w:rPr>
                <w:rStyle w:val="Hyperlink"/>
                <w:noProof/>
              </w:rPr>
              <w:t>ARTEFATO 3: Quadro “Visão de Produto”.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_Toc104745968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5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2BA370AF" w14:textId="0432BA33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69" w:history="1">
            <w:r w:rsidR="008C5AAE" w:rsidRPr="00AA2BA7">
              <w:rPr>
                <w:rStyle w:val="Hyperlink"/>
                <w:noProof/>
              </w:rPr>
              <w:t>ARTEFATO 4: Canvas PBB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_Toc104745969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6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3826B10E" w14:textId="211545A3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0" w:history="1">
            <w:r w:rsidR="008C5AAE" w:rsidRPr="00AA2BA7">
              <w:rPr>
                <w:rStyle w:val="Hyperlink"/>
                <w:noProof/>
              </w:rPr>
              <w:t>ARTEFATO 5: Relação de User Stories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_Toc104745970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7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3F634ADD" w14:textId="6BAB4CC9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1" w:history="1">
            <w:r w:rsidR="008C5AAE" w:rsidRPr="00AA2BA7">
              <w:rPr>
                <w:rStyle w:val="Hyperlink"/>
                <w:noProof/>
              </w:rPr>
              <w:t>ARTEFATO 6: Diagrama Entidade-Relacionamento (DER)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_Toc104745971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11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5F3BE5E3" w14:textId="36CCA455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2" w:history="1">
            <w:r w:rsidR="008C5AAE" w:rsidRPr="00AA2BA7">
              <w:rPr>
                <w:rStyle w:val="Hyperlink"/>
                <w:noProof/>
              </w:rPr>
              <w:t>ARTEFATO 7: Diagrama de Classes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_Toc104745972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12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17EF1AFF" w14:textId="2EE55B11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3" w:history="1">
            <w:r w:rsidR="008C5AAE" w:rsidRPr="00AA2BA7">
              <w:rPr>
                <w:rStyle w:val="Hyperlink"/>
                <w:noProof/>
              </w:rPr>
              <w:t>ARTEFATO 8: Demais Diagramas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_Toc104745973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13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4AEB60D5" w14:textId="0FE32D2E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4" w:history="1">
            <w:r w:rsidR="008C5AAE" w:rsidRPr="00AA2BA7">
              <w:rPr>
                <w:rStyle w:val="Hyperlink"/>
                <w:noProof/>
              </w:rPr>
              <w:t>ARTEFATO 9: Controle De Versão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_Toc104745974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14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42EEAE0F" w14:textId="716D4594" w:rsidR="008C5AAE" w:rsidRDefault="004E7957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5" w:history="1">
            <w:r w:rsidR="008C5AAE" w:rsidRPr="00AA2BA7">
              <w:rPr>
                <w:rStyle w:val="Hyperlink"/>
                <w:noProof/>
              </w:rPr>
              <w:t>Sprint 1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_Toc104745975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14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599857C1" w14:textId="69777DEE" w:rsidR="008C5AAE" w:rsidRDefault="004E7957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6" w:history="1">
            <w:r w:rsidR="008C5AAE" w:rsidRPr="00AA2BA7">
              <w:rPr>
                <w:rStyle w:val="Hyperlink"/>
                <w:noProof/>
              </w:rPr>
              <w:t>Sprint 2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_Toc104745976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14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446B6CF1" w14:textId="141D99E4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7" w:history="1">
            <w:r w:rsidR="008C5AAE" w:rsidRPr="00AA2BA7">
              <w:rPr>
                <w:rStyle w:val="Hyperlink"/>
                <w:noProof/>
              </w:rPr>
              <w:t>ARTEFATO 10: Gerenciamento De Projeto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_Toc104745977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15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683F2D9E" w14:textId="16345501" w:rsidR="008C5AAE" w:rsidRDefault="004E7957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8" w:history="1">
            <w:r w:rsidR="008C5AAE" w:rsidRPr="00AA2BA7">
              <w:rPr>
                <w:rStyle w:val="Hyperlink"/>
                <w:noProof/>
              </w:rPr>
              <w:t>Sprint 1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_Toc104745978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15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5AC5FEF5" w14:textId="701A8B9E" w:rsidR="008C5AAE" w:rsidRDefault="004E7957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79" w:history="1">
            <w:r w:rsidR="008C5AAE" w:rsidRPr="00AA2BA7">
              <w:rPr>
                <w:rStyle w:val="Hyperlink"/>
                <w:noProof/>
              </w:rPr>
              <w:t>Sprint 2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_Toc104745979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19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78D2E0CE" w14:textId="6AB0316C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80" w:history="1">
            <w:r w:rsidR="008C5AAE" w:rsidRPr="00AA2BA7">
              <w:rPr>
                <w:rStyle w:val="Hyperlink"/>
                <w:noProof/>
              </w:rPr>
              <w:t>ARTEFATO 11: Product Increment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_Toc104745980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22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4D073CF1" w14:textId="3D6BA6FE" w:rsidR="008C5AAE" w:rsidRDefault="004E7957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745981" w:history="1">
            <w:r w:rsidR="008C5AAE" w:rsidRPr="00AA2BA7">
              <w:rPr>
                <w:rStyle w:val="Hyperlink"/>
                <w:noProof/>
              </w:rPr>
              <w:t>REFERÊNCIA BIBLIOGRÁFICAS</w:t>
            </w:r>
            <w:r w:rsidR="008C5AAE">
              <w:rPr>
                <w:noProof/>
                <w:webHidden/>
              </w:rPr>
              <w:tab/>
            </w:r>
            <w:r w:rsidR="008C5AAE">
              <w:rPr>
                <w:noProof/>
                <w:webHidden/>
              </w:rPr>
              <w:fldChar w:fldCharType="begin"/>
            </w:r>
            <w:r w:rsidR="008C5AAE">
              <w:rPr>
                <w:noProof/>
                <w:webHidden/>
              </w:rPr>
              <w:instrText xml:space="preserve"> PAGEREF _Toc104745981 \h </w:instrText>
            </w:r>
            <w:r w:rsidR="008C5AAE">
              <w:rPr>
                <w:noProof/>
                <w:webHidden/>
              </w:rPr>
            </w:r>
            <w:r w:rsidR="008C5AAE">
              <w:rPr>
                <w:noProof/>
                <w:webHidden/>
              </w:rPr>
              <w:fldChar w:fldCharType="separate"/>
            </w:r>
            <w:r w:rsidR="008C5AAE">
              <w:rPr>
                <w:noProof/>
                <w:webHidden/>
              </w:rPr>
              <w:t>22</w:t>
            </w:r>
            <w:r w:rsidR="008C5AAE">
              <w:rPr>
                <w:noProof/>
                <w:webHidden/>
              </w:rPr>
              <w:fldChar w:fldCharType="end"/>
            </w:r>
          </w:hyperlink>
        </w:p>
        <w:p w14:paraId="02CA25BE" w14:textId="29B9B801" w:rsidR="006038F0" w:rsidRDefault="006038F0">
          <w:r>
            <w:rPr>
              <w:b/>
              <w:bCs/>
            </w:rPr>
            <w:fldChar w:fldCharType="end"/>
          </w:r>
        </w:p>
      </w:sdtContent>
    </w:sdt>
    <w:p w14:paraId="1959E0EF" w14:textId="77777777" w:rsidR="008E4B77" w:rsidRDefault="008E4B77">
      <w:pPr>
        <w:pStyle w:val="ndicedeilustraes"/>
        <w:tabs>
          <w:tab w:val="right" w:leader="dot" w:pos="8494"/>
        </w:tabs>
      </w:pPr>
    </w:p>
    <w:p w14:paraId="2816FDEE" w14:textId="77777777" w:rsidR="008E4B77" w:rsidRDefault="00C170D6">
      <w:pPr>
        <w:pStyle w:val="CabealhodoSumrio"/>
      </w:pPr>
      <w:r>
        <w:t>ÍNDICE DE ILUSTRAÇÕES</w:t>
      </w:r>
    </w:p>
    <w:p w14:paraId="15185A6C" w14:textId="77777777" w:rsidR="008E4B77" w:rsidRDefault="008E4B77">
      <w:pPr>
        <w:pStyle w:val="ndicedeilustraes"/>
        <w:tabs>
          <w:tab w:val="right" w:leader="dot" w:pos="8494"/>
        </w:tabs>
      </w:pPr>
    </w:p>
    <w:p w14:paraId="2E1D01F0" w14:textId="73F32DC2" w:rsidR="003D1FB2" w:rsidRDefault="00C170D6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fldChar w:fldCharType="begin"/>
      </w:r>
      <w:r>
        <w:rPr>
          <w:rStyle w:val="Vnculodendice"/>
        </w:rPr>
        <w:instrText>TOC \c "Figura"</w:instrText>
      </w:r>
      <w:r>
        <w:rPr>
          <w:rStyle w:val="Vnculodendice"/>
        </w:rPr>
        <w:fldChar w:fldCharType="separate"/>
      </w:r>
      <w:r w:rsidR="003D1FB2">
        <w:rPr>
          <w:noProof/>
        </w:rPr>
        <w:t>Figura 1 – Quadro “3 Objetivos”.</w:t>
      </w:r>
      <w:r w:rsidR="003D1FB2">
        <w:rPr>
          <w:noProof/>
        </w:rPr>
        <w:tab/>
      </w:r>
      <w:r w:rsidR="003D1FB2">
        <w:rPr>
          <w:noProof/>
        </w:rPr>
        <w:fldChar w:fldCharType="begin"/>
      </w:r>
      <w:r w:rsidR="003D1FB2">
        <w:rPr>
          <w:noProof/>
        </w:rPr>
        <w:instrText xml:space="preserve"> PAGEREF _Toc101459509 \h </w:instrText>
      </w:r>
      <w:r w:rsidR="003D1FB2">
        <w:rPr>
          <w:noProof/>
        </w:rPr>
      </w:r>
      <w:r w:rsidR="003D1FB2">
        <w:rPr>
          <w:noProof/>
        </w:rPr>
        <w:fldChar w:fldCharType="separate"/>
      </w:r>
      <w:r w:rsidR="000A1A4A">
        <w:rPr>
          <w:noProof/>
        </w:rPr>
        <w:t>3</w:t>
      </w:r>
      <w:r w:rsidR="003D1FB2">
        <w:rPr>
          <w:noProof/>
        </w:rPr>
        <w:fldChar w:fldCharType="end"/>
      </w:r>
    </w:p>
    <w:p w14:paraId="29E021D1" w14:textId="5BAD7644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2 – Quadro “é – não é – faz – não faz”.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_Toc101459510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4</w:t>
      </w:r>
      <w:r>
        <w:rPr>
          <w:noProof/>
        </w:rPr>
        <w:fldChar w:fldCharType="end"/>
      </w:r>
    </w:p>
    <w:p w14:paraId="167E094C" w14:textId="7628ED30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3 – Quadro “Visão de Produto”. Fonte: AGUIAR, F. 2018.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_Toc101459511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5</w:t>
      </w:r>
      <w:r>
        <w:rPr>
          <w:noProof/>
        </w:rPr>
        <w:fldChar w:fldCharType="end"/>
      </w:r>
    </w:p>
    <w:p w14:paraId="7C376F30" w14:textId="3E894205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 w:rsidRPr="001A5EC8">
        <w:rPr>
          <w:noProof/>
          <w:lang w:val="en-US"/>
        </w:rPr>
        <w:t xml:space="preserve">Figura </w:t>
      </w:r>
      <w:r>
        <w:rPr>
          <w:noProof/>
        </w:rPr>
        <w:t>4</w:t>
      </w:r>
      <w:r w:rsidRPr="001A5EC8">
        <w:rPr>
          <w:noProof/>
          <w:lang w:val="en-US"/>
        </w:rPr>
        <w:t xml:space="preserve"> – Canvas PBB: "Product Backlog Building". </w:t>
      </w:r>
      <w:r>
        <w:rPr>
          <w:noProof/>
        </w:rPr>
        <w:t>Fonte: AGUIAR, F. 2018.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_Toc101459512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6</w:t>
      </w:r>
      <w:r>
        <w:rPr>
          <w:noProof/>
        </w:rPr>
        <w:fldChar w:fldCharType="end"/>
      </w:r>
    </w:p>
    <w:p w14:paraId="75B188AF" w14:textId="2295F6D5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5 - User Stories e Critérios de Aceite. Fonte: AGUIAR, F. 2018.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_Toc101459513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8</w:t>
      </w:r>
      <w:r>
        <w:rPr>
          <w:noProof/>
        </w:rPr>
        <w:fldChar w:fldCharType="end"/>
      </w:r>
    </w:p>
    <w:p w14:paraId="36D59258" w14:textId="05D96534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6 –DER construído com de engenharia reversa (MySQL Workbench).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_Toc101459514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9</w:t>
      </w:r>
      <w:r>
        <w:rPr>
          <w:noProof/>
        </w:rPr>
        <w:fldChar w:fldCharType="end"/>
      </w:r>
    </w:p>
    <w:p w14:paraId="3A5BFBAE" w14:textId="6EF4F5A5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7 –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_Toc101459515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10</w:t>
      </w:r>
      <w:r>
        <w:rPr>
          <w:noProof/>
        </w:rPr>
        <w:fldChar w:fldCharType="end"/>
      </w:r>
    </w:p>
    <w:p w14:paraId="75D32783" w14:textId="51D22E42" w:rsidR="003D1FB2" w:rsidRDefault="003D1FB2">
      <w:pPr>
        <w:pStyle w:val="ndicedeilustraes"/>
        <w:tabs>
          <w:tab w:val="right" w:leader="dot" w:pos="8494"/>
        </w:tabs>
        <w:rPr>
          <w:noProof/>
        </w:rPr>
      </w:pPr>
      <w:r>
        <w:rPr>
          <w:noProof/>
        </w:rPr>
        <w:t>Figura 8 – Diagrama de Caso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_Toc101459516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11</w:t>
      </w:r>
      <w:r>
        <w:rPr>
          <w:noProof/>
        </w:rPr>
        <w:fldChar w:fldCharType="end"/>
      </w:r>
    </w:p>
    <w:p w14:paraId="36BDAF1A" w14:textId="409FBC9C" w:rsidR="008E4B77" w:rsidRDefault="00C170D6">
      <w:pPr>
        <w:pStyle w:val="ndicedeilustraes"/>
        <w:tabs>
          <w:tab w:val="right" w:leader="dot" w:pos="8494"/>
        </w:tabs>
        <w:rPr>
          <w:lang w:eastAsia="pt-BR"/>
        </w:rPr>
      </w:pPr>
      <w:r>
        <w:rPr>
          <w:rStyle w:val="Vnculodendice"/>
        </w:rPr>
        <w:fldChar w:fldCharType="end"/>
      </w:r>
    </w:p>
    <w:p w14:paraId="25F344CD" w14:textId="77777777" w:rsidR="008E4B77" w:rsidRDefault="00C170D6">
      <w:r>
        <w:br w:type="page"/>
      </w:r>
    </w:p>
    <w:p w14:paraId="00A32379" w14:textId="77777777" w:rsidR="008E4B77" w:rsidRDefault="00C170D6">
      <w:pPr>
        <w:pStyle w:val="Ttulo1"/>
      </w:pPr>
      <w:bookmarkStart w:id="0" w:name="_Toc95732948"/>
      <w:bookmarkStart w:id="1" w:name="_Toc104745966"/>
      <w:r>
        <w:lastRenderedPageBreak/>
        <w:t>ARTEFATO 1: Quadro “3 Objetivos”</w:t>
      </w:r>
      <w:bookmarkEnd w:id="0"/>
      <w:bookmarkEnd w:id="1"/>
    </w:p>
    <w:p w14:paraId="0D9498E0" w14:textId="77777777" w:rsidR="008E4B77" w:rsidRDefault="00C170D6">
      <w:pPr>
        <w:pStyle w:val="CorpodeTexto0"/>
      </w:pPr>
      <w:r>
        <w:t xml:space="preserve"> </w:t>
      </w:r>
    </w:p>
    <w:tbl>
      <w:tblPr>
        <w:tblStyle w:val="Tabelacomgrade"/>
        <w:tblW w:w="6379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1310"/>
        <w:gridCol w:w="5069"/>
      </w:tblGrid>
      <w:tr w:rsidR="008E4B77" w14:paraId="1E9E7861" w14:textId="77777777">
        <w:trPr>
          <w:trHeight w:val="381"/>
        </w:trPr>
        <w:tc>
          <w:tcPr>
            <w:tcW w:w="6378" w:type="dxa"/>
            <w:gridSpan w:val="2"/>
            <w:vAlign w:val="center"/>
          </w:tcPr>
          <w:p w14:paraId="18B97A88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ARTEFATO 1</w:t>
            </w:r>
            <w:r>
              <w:rPr>
                <w:rFonts w:eastAsia="Calibri"/>
              </w:rPr>
              <w:t>: Quadro “3 Objetivos”</w:t>
            </w:r>
          </w:p>
        </w:tc>
      </w:tr>
      <w:tr w:rsidR="008E4B77" w14:paraId="13FFC3CB" w14:textId="77777777">
        <w:trPr>
          <w:trHeight w:val="416"/>
        </w:trPr>
        <w:tc>
          <w:tcPr>
            <w:tcW w:w="6378" w:type="dxa"/>
            <w:gridSpan w:val="2"/>
            <w:vAlign w:val="center"/>
          </w:tcPr>
          <w:p w14:paraId="407CEF93" w14:textId="65299B09" w:rsidR="008E4B77" w:rsidRPr="00276426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NOME DO PRODUTO</w:t>
            </w:r>
            <w:r>
              <w:rPr>
                <w:rFonts w:eastAsia="Calibri"/>
              </w:rPr>
              <w:t>:</w:t>
            </w:r>
            <w:r>
              <w:rPr>
                <w:rFonts w:eastAsia="Calibri"/>
                <w:b/>
                <w:bCs/>
              </w:rPr>
              <w:t xml:space="preserve"> </w:t>
            </w:r>
            <w:proofErr w:type="spellStart"/>
            <w:r w:rsidR="00276426">
              <w:rPr>
                <w:rFonts w:eastAsia="Calibri"/>
                <w:sz w:val="20"/>
                <w:szCs w:val="20"/>
              </w:rPr>
              <w:t>CliniLog</w:t>
            </w:r>
            <w:proofErr w:type="spellEnd"/>
          </w:p>
        </w:tc>
      </w:tr>
      <w:tr w:rsidR="008E4B77" w14:paraId="199467D5" w14:textId="77777777">
        <w:trPr>
          <w:trHeight w:val="422"/>
        </w:trPr>
        <w:tc>
          <w:tcPr>
            <w:tcW w:w="1310" w:type="dxa"/>
            <w:vAlign w:val="center"/>
          </w:tcPr>
          <w:p w14:paraId="5606F566" w14:textId="77777777" w:rsidR="008E4B77" w:rsidRDefault="00C170D6">
            <w:pPr>
              <w:jc w:val="center"/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OBJETIVOS</w:t>
            </w:r>
          </w:p>
        </w:tc>
        <w:tc>
          <w:tcPr>
            <w:tcW w:w="5068" w:type="dxa"/>
            <w:vAlign w:val="center"/>
          </w:tcPr>
          <w:p w14:paraId="64011BCD" w14:textId="77777777" w:rsidR="008E4B77" w:rsidRDefault="00C170D6">
            <w:pPr>
              <w:jc w:val="center"/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DESCRIÇÃO</w:t>
            </w:r>
          </w:p>
        </w:tc>
      </w:tr>
      <w:tr w:rsidR="008E4B77" w14:paraId="4848221D" w14:textId="77777777">
        <w:tc>
          <w:tcPr>
            <w:tcW w:w="1310" w:type="dxa"/>
            <w:vAlign w:val="center"/>
          </w:tcPr>
          <w:p w14:paraId="6D60207B" w14:textId="77777777" w:rsidR="008E4B77" w:rsidRDefault="00C170D6">
            <w:pPr>
              <w:jc w:val="center"/>
            </w:pPr>
            <w:r>
              <w:rPr>
                <w:rFonts w:eastAsia="Calibri"/>
              </w:rPr>
              <w:t>1</w:t>
            </w:r>
          </w:p>
        </w:tc>
        <w:tc>
          <w:tcPr>
            <w:tcW w:w="5068" w:type="dxa"/>
            <w:vAlign w:val="center"/>
          </w:tcPr>
          <w:p w14:paraId="1BCB012D" w14:textId="74FA0204" w:rsidR="008E4B77" w:rsidRDefault="0002718A">
            <w:r>
              <w:rPr>
                <w:rFonts w:eastAsia="Calibri"/>
              </w:rPr>
              <w:t>Melhorar o g</w:t>
            </w:r>
            <w:r w:rsidR="00C170D6">
              <w:rPr>
                <w:rFonts w:eastAsia="Calibri"/>
              </w:rPr>
              <w:t xml:space="preserve">erenciamento de </w:t>
            </w:r>
            <w:r w:rsidR="00C46308">
              <w:rPr>
                <w:rFonts w:eastAsia="Calibri"/>
              </w:rPr>
              <w:t>recursos</w:t>
            </w:r>
            <w:r w:rsidR="001F5F72">
              <w:rPr>
                <w:rFonts w:eastAsia="Calibri"/>
              </w:rPr>
              <w:t xml:space="preserve"> para clínicas de pequeno e médio porte</w:t>
            </w:r>
          </w:p>
          <w:p w14:paraId="55F8E3CD" w14:textId="77777777" w:rsidR="008E4B77" w:rsidRDefault="008E4B77"/>
        </w:tc>
      </w:tr>
      <w:tr w:rsidR="008E4B77" w14:paraId="02D99027" w14:textId="77777777">
        <w:tc>
          <w:tcPr>
            <w:tcW w:w="1310" w:type="dxa"/>
            <w:vAlign w:val="center"/>
          </w:tcPr>
          <w:p w14:paraId="125188EE" w14:textId="77777777" w:rsidR="008E4B77" w:rsidRDefault="00C170D6">
            <w:pPr>
              <w:jc w:val="center"/>
            </w:pPr>
            <w:r>
              <w:rPr>
                <w:rFonts w:eastAsia="Calibri"/>
              </w:rPr>
              <w:t>2</w:t>
            </w:r>
          </w:p>
        </w:tc>
        <w:tc>
          <w:tcPr>
            <w:tcW w:w="5068" w:type="dxa"/>
            <w:vAlign w:val="center"/>
          </w:tcPr>
          <w:p w14:paraId="5CFED67F" w14:textId="57F843D4" w:rsidR="008E4B77" w:rsidRDefault="0002718A">
            <w:r>
              <w:rPr>
                <w:rFonts w:eastAsia="Calibri"/>
              </w:rPr>
              <w:t>Facilitar m</w:t>
            </w:r>
            <w:r w:rsidR="00C170D6">
              <w:rPr>
                <w:rFonts w:eastAsia="Calibri"/>
              </w:rPr>
              <w:t xml:space="preserve">anutenção de </w:t>
            </w:r>
            <w:r>
              <w:rPr>
                <w:rFonts w:eastAsia="Calibri"/>
              </w:rPr>
              <w:t>e</w:t>
            </w:r>
            <w:r w:rsidR="00C170D6">
              <w:rPr>
                <w:rFonts w:eastAsia="Calibri"/>
              </w:rPr>
              <w:t>stoque com controle de reposição</w:t>
            </w:r>
            <w:r w:rsidR="001F5F72">
              <w:rPr>
                <w:rFonts w:eastAsia="Calibri"/>
              </w:rPr>
              <w:t xml:space="preserve"> de produtos</w:t>
            </w:r>
          </w:p>
          <w:p w14:paraId="37779D47" w14:textId="77777777" w:rsidR="008E4B77" w:rsidRDefault="008E4B77"/>
        </w:tc>
      </w:tr>
      <w:tr w:rsidR="008E4B77" w14:paraId="1B969710" w14:textId="77777777">
        <w:tc>
          <w:tcPr>
            <w:tcW w:w="1310" w:type="dxa"/>
            <w:vAlign w:val="center"/>
          </w:tcPr>
          <w:p w14:paraId="6F7BD619" w14:textId="77777777" w:rsidR="008E4B77" w:rsidRDefault="00C170D6">
            <w:pPr>
              <w:jc w:val="center"/>
            </w:pPr>
            <w:r>
              <w:rPr>
                <w:rFonts w:eastAsia="Calibri"/>
              </w:rPr>
              <w:t>3</w:t>
            </w:r>
          </w:p>
        </w:tc>
        <w:tc>
          <w:tcPr>
            <w:tcW w:w="5068" w:type="dxa"/>
            <w:vAlign w:val="center"/>
          </w:tcPr>
          <w:p w14:paraId="7CD1642F" w14:textId="64AD99AC" w:rsidR="008E4B77" w:rsidRDefault="0002718A">
            <w:r>
              <w:rPr>
                <w:rFonts w:eastAsia="Calibri"/>
              </w:rPr>
              <w:t>Fazer r</w:t>
            </w:r>
            <w:r w:rsidR="00C170D6">
              <w:rPr>
                <w:rFonts w:eastAsia="Calibri"/>
              </w:rPr>
              <w:t xml:space="preserve">astreio completo dos </w:t>
            </w:r>
            <w:r w:rsidR="00C46308">
              <w:rPr>
                <w:rFonts w:eastAsia="Calibri"/>
              </w:rPr>
              <w:t>produtos</w:t>
            </w:r>
          </w:p>
          <w:p w14:paraId="07FD4D99" w14:textId="77777777" w:rsidR="008E4B77" w:rsidRDefault="008E4B77"/>
        </w:tc>
      </w:tr>
    </w:tbl>
    <w:p w14:paraId="7B2E084A" w14:textId="77777777" w:rsidR="008E4B77" w:rsidRDefault="00C170D6">
      <w:pPr>
        <w:pStyle w:val="Legenda"/>
        <w:spacing w:before="120"/>
      </w:pPr>
      <w:bookmarkStart w:id="2" w:name="_Toc10145950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1</w:t>
      </w:r>
      <w:r>
        <w:fldChar w:fldCharType="end"/>
      </w:r>
      <w:r>
        <w:t xml:space="preserve"> – Quadro “3 Objetivos”.</w:t>
      </w:r>
      <w:bookmarkStart w:id="3" w:name="_Hlk96282040"/>
      <w:bookmarkEnd w:id="2"/>
      <w:bookmarkEnd w:id="3"/>
    </w:p>
    <w:p w14:paraId="30010A07" w14:textId="77777777" w:rsidR="008E4B77" w:rsidRDefault="008E4B77">
      <w:pPr>
        <w:ind w:left="708"/>
      </w:pPr>
    </w:p>
    <w:p w14:paraId="32EA6DDC" w14:textId="77777777" w:rsidR="008E4B77" w:rsidRDefault="008E4B77">
      <w:pPr>
        <w:ind w:left="708"/>
      </w:pPr>
    </w:p>
    <w:p w14:paraId="6685570D" w14:textId="77777777" w:rsidR="008E4B77" w:rsidRDefault="00C170D6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4698E87" w14:textId="77777777" w:rsidR="008E4B77" w:rsidRDefault="00C170D6">
      <w:pPr>
        <w:pStyle w:val="Ttulo1"/>
      </w:pPr>
      <w:bookmarkStart w:id="4" w:name="_Toc104745967"/>
      <w:r>
        <w:lastRenderedPageBreak/>
        <w:t>ARTEFATO 2: Quadro “é – não é – faz – não faz”</w:t>
      </w:r>
      <w:bookmarkEnd w:id="4"/>
    </w:p>
    <w:p w14:paraId="008D8DBD" w14:textId="77777777" w:rsidR="008E4B77" w:rsidRDefault="008E4B77">
      <w:pPr>
        <w:ind w:left="708"/>
      </w:pPr>
    </w:p>
    <w:tbl>
      <w:tblPr>
        <w:tblStyle w:val="Tabelacomgrade"/>
        <w:tblW w:w="5950" w:type="dxa"/>
        <w:tblInd w:w="1416" w:type="dxa"/>
        <w:tblLayout w:type="fixed"/>
        <w:tblLook w:val="04A0" w:firstRow="1" w:lastRow="0" w:firstColumn="1" w:lastColumn="0" w:noHBand="0" w:noVBand="1"/>
      </w:tblPr>
      <w:tblGrid>
        <w:gridCol w:w="2832"/>
        <w:gridCol w:w="3118"/>
      </w:tblGrid>
      <w:tr w:rsidR="008E4B77" w14:paraId="33D7AADA" w14:textId="77777777">
        <w:trPr>
          <w:trHeight w:val="386"/>
        </w:trPr>
        <w:tc>
          <w:tcPr>
            <w:tcW w:w="5949" w:type="dxa"/>
            <w:gridSpan w:val="2"/>
            <w:vAlign w:val="center"/>
          </w:tcPr>
          <w:p w14:paraId="51834415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ARTEFATO 2</w:t>
            </w:r>
            <w:r>
              <w:rPr>
                <w:rFonts w:eastAsia="Calibri"/>
              </w:rPr>
              <w:t>: Quadro “é – não é – faz – não faz”</w:t>
            </w:r>
          </w:p>
        </w:tc>
      </w:tr>
      <w:tr w:rsidR="008E4B77" w14:paraId="004E48E2" w14:textId="77777777">
        <w:trPr>
          <w:trHeight w:val="419"/>
        </w:trPr>
        <w:tc>
          <w:tcPr>
            <w:tcW w:w="5949" w:type="dxa"/>
            <w:gridSpan w:val="2"/>
            <w:vAlign w:val="center"/>
          </w:tcPr>
          <w:p w14:paraId="73C24E99" w14:textId="77777777" w:rsidR="008E4B77" w:rsidRDefault="00C170D6">
            <w:r>
              <w:rPr>
                <w:rFonts w:eastAsia="Calibri"/>
                <w:b/>
                <w:bCs/>
              </w:rPr>
              <w:t>NOME DO PRODUTO</w:t>
            </w:r>
            <w:r>
              <w:rPr>
                <w:rFonts w:eastAsia="Calibri"/>
              </w:rPr>
              <w:t>:</w:t>
            </w:r>
          </w:p>
        </w:tc>
      </w:tr>
      <w:tr w:rsidR="008E4B77" w14:paraId="2A900F6E" w14:textId="77777777">
        <w:trPr>
          <w:trHeight w:val="1687"/>
        </w:trPr>
        <w:tc>
          <w:tcPr>
            <w:tcW w:w="2832" w:type="dxa"/>
          </w:tcPr>
          <w:p w14:paraId="564EBEF9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É</w:t>
            </w:r>
          </w:p>
          <w:p w14:paraId="26012B21" w14:textId="77777777" w:rsidR="008E4B77" w:rsidRDefault="008E4B77"/>
          <w:p w14:paraId="15E05C98" w14:textId="2510A12E" w:rsidR="008E4B77" w:rsidRDefault="00652F39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Sistema web </w:t>
            </w:r>
          </w:p>
          <w:p w14:paraId="5B4CF142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31D05A1A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ERP</w:t>
            </w:r>
          </w:p>
          <w:p w14:paraId="211D6B38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20C4E30C" w14:textId="77777777" w:rsidR="008E4B77" w:rsidRDefault="008E4B77" w:rsidP="001F5F72">
            <w:pPr>
              <w:rPr>
                <w:rFonts w:ascii="Calibri" w:eastAsia="Calibri" w:hAnsi="Calibri"/>
              </w:rPr>
            </w:pPr>
          </w:p>
        </w:tc>
        <w:tc>
          <w:tcPr>
            <w:tcW w:w="3117" w:type="dxa"/>
          </w:tcPr>
          <w:p w14:paraId="3C47199B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Não é</w:t>
            </w:r>
          </w:p>
          <w:p w14:paraId="0EAE10E9" w14:textId="77777777" w:rsidR="008E4B77" w:rsidRDefault="008E4B77"/>
          <w:p w14:paraId="3FF92ACD" w14:textId="2DFEF001" w:rsidR="008E4B77" w:rsidRDefault="00652F39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Não é </w:t>
            </w:r>
            <w:r w:rsidR="00C170D6">
              <w:rPr>
                <w:rFonts w:eastAsia="Calibri"/>
              </w:rPr>
              <w:t xml:space="preserve">Aplicativo </w:t>
            </w:r>
            <w:r>
              <w:rPr>
                <w:rFonts w:eastAsia="Calibri"/>
              </w:rPr>
              <w:t>Móvel</w:t>
            </w:r>
          </w:p>
          <w:p w14:paraId="54EBE0C0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1E12E2E6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CRM</w:t>
            </w:r>
          </w:p>
          <w:p w14:paraId="55975B22" w14:textId="77777777" w:rsidR="008E4B77" w:rsidRDefault="008E4B77"/>
        </w:tc>
      </w:tr>
      <w:tr w:rsidR="008E4B77" w14:paraId="390D7E38" w14:textId="77777777">
        <w:trPr>
          <w:trHeight w:val="2109"/>
        </w:trPr>
        <w:tc>
          <w:tcPr>
            <w:tcW w:w="2832" w:type="dxa"/>
          </w:tcPr>
          <w:p w14:paraId="73ACADE6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Faz</w:t>
            </w:r>
          </w:p>
          <w:p w14:paraId="42984093" w14:textId="77777777" w:rsidR="008E4B77" w:rsidRDefault="008E4B77"/>
          <w:p w14:paraId="65F21028" w14:textId="6BADE325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Gerenciamento de Medicamentos e Produtos</w:t>
            </w:r>
          </w:p>
          <w:p w14:paraId="1262B6AF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70071D7B" w14:textId="4FD92745" w:rsidR="008E4B77" w:rsidRDefault="00BB06C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Gerenciamento</w:t>
            </w:r>
            <w:r w:rsidR="00C170D6">
              <w:rPr>
                <w:rFonts w:eastAsia="Calibri"/>
              </w:rPr>
              <w:t xml:space="preserve"> das movimentações e consumos</w:t>
            </w:r>
          </w:p>
          <w:p w14:paraId="5C02E394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75E1942E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Rastreio de Medicamentos e produtos</w:t>
            </w:r>
          </w:p>
          <w:p w14:paraId="69FEACBB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6A35843B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Controle de Usuário</w:t>
            </w:r>
          </w:p>
          <w:p w14:paraId="221EC6C5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11BC264C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Controle Financeiro</w:t>
            </w:r>
          </w:p>
          <w:p w14:paraId="7A15E3F5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34D7309B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Avisa reabastecimento</w:t>
            </w:r>
          </w:p>
          <w:p w14:paraId="3E7074DD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7B4011DB" w14:textId="5A6F3AAC" w:rsidR="008E4B77" w:rsidRDefault="00C170D6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Controle de Atendimentos </w:t>
            </w:r>
            <w:r w:rsidR="00A05F71">
              <w:rPr>
                <w:rFonts w:eastAsia="Calibri"/>
              </w:rPr>
              <w:t>dos</w:t>
            </w:r>
            <w:r>
              <w:rPr>
                <w:rFonts w:eastAsia="Calibri"/>
              </w:rPr>
              <w:t xml:space="preserve"> Pacientes</w:t>
            </w:r>
          </w:p>
          <w:p w14:paraId="5C6B3A69" w14:textId="18ACACA2" w:rsidR="00A05F71" w:rsidRDefault="00A05F71">
            <w:pPr>
              <w:rPr>
                <w:rFonts w:eastAsia="Calibri"/>
              </w:rPr>
            </w:pPr>
          </w:p>
          <w:p w14:paraId="33677834" w14:textId="4D65D261" w:rsidR="00A05F71" w:rsidRDefault="00A05F71">
            <w:pPr>
              <w:rPr>
                <w:rFonts w:ascii="Calibri" w:eastAsia="Calibri" w:hAnsi="Calibri"/>
              </w:rPr>
            </w:pPr>
          </w:p>
          <w:p w14:paraId="63F9FB03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081F970F" w14:textId="77777777" w:rsidR="008E4B77" w:rsidRDefault="008E4B77"/>
        </w:tc>
        <w:tc>
          <w:tcPr>
            <w:tcW w:w="3117" w:type="dxa"/>
          </w:tcPr>
          <w:p w14:paraId="3EF2BC51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Não faz</w:t>
            </w:r>
          </w:p>
          <w:p w14:paraId="012F4D2A" w14:textId="77777777" w:rsidR="008E4B77" w:rsidRDefault="008E4B77"/>
          <w:p w14:paraId="0EB000A7" w14:textId="1ED7EB20" w:rsidR="008E4B77" w:rsidRDefault="00C170D6">
            <w:r>
              <w:rPr>
                <w:rFonts w:eastAsia="Calibri"/>
              </w:rPr>
              <w:t>Integração com sistema SNGPC</w:t>
            </w:r>
            <w:r w:rsidR="00BB06C6">
              <w:rPr>
                <w:rFonts w:eastAsia="Calibri"/>
              </w:rPr>
              <w:t xml:space="preserve"> </w:t>
            </w:r>
            <w:r w:rsidR="001F5F72">
              <w:rPr>
                <w:rFonts w:eastAsia="Calibri"/>
              </w:rPr>
              <w:t>(Vigilância</w:t>
            </w:r>
            <w:r w:rsidR="00BB06C6">
              <w:rPr>
                <w:rFonts w:eastAsia="Calibri"/>
              </w:rPr>
              <w:t xml:space="preserve"> Sanitária)</w:t>
            </w:r>
          </w:p>
          <w:p w14:paraId="1115C995" w14:textId="77777777" w:rsidR="008E4B77" w:rsidRDefault="008E4B77"/>
          <w:p w14:paraId="0BE31FFA" w14:textId="77777777" w:rsidR="008E4B77" w:rsidRDefault="00C170D6">
            <w:r>
              <w:rPr>
                <w:rFonts w:eastAsia="Calibri"/>
              </w:rPr>
              <w:t>Integração com SEFAZ</w:t>
            </w:r>
          </w:p>
          <w:p w14:paraId="234E768D" w14:textId="77777777" w:rsidR="008E4B77" w:rsidRDefault="008E4B77"/>
          <w:p w14:paraId="1426CE50" w14:textId="24B9BF0C" w:rsidR="008E4B77" w:rsidRDefault="00C170D6">
            <w:r>
              <w:rPr>
                <w:rFonts w:eastAsia="Calibri"/>
              </w:rPr>
              <w:t>Geração de XML</w:t>
            </w:r>
            <w:r w:rsidR="001F5F72">
              <w:rPr>
                <w:rFonts w:eastAsia="Calibri"/>
              </w:rPr>
              <w:t xml:space="preserve"> para nota fiscal</w:t>
            </w:r>
          </w:p>
          <w:p w14:paraId="2FC58F0B" w14:textId="77777777" w:rsidR="008E4B77" w:rsidRDefault="008E4B77"/>
          <w:p w14:paraId="490D6F20" w14:textId="77777777" w:rsidR="008E4B77" w:rsidRDefault="00C170D6">
            <w:r>
              <w:rPr>
                <w:rFonts w:eastAsia="Calibri"/>
              </w:rPr>
              <w:t>Controle de RH</w:t>
            </w:r>
          </w:p>
          <w:p w14:paraId="236D03D1" w14:textId="77777777" w:rsidR="008E4B77" w:rsidRDefault="008E4B77"/>
          <w:p w14:paraId="28383B59" w14:textId="19E4F25C" w:rsidR="008E4B77" w:rsidRDefault="004D7F40">
            <w:r>
              <w:rPr>
                <w:rFonts w:eastAsia="Calibri"/>
              </w:rPr>
              <w:t xml:space="preserve">Gestão de </w:t>
            </w:r>
            <w:r w:rsidR="00C170D6">
              <w:rPr>
                <w:rFonts w:eastAsia="Calibri"/>
              </w:rPr>
              <w:t>Limpeza</w:t>
            </w:r>
            <w:r>
              <w:rPr>
                <w:rFonts w:eastAsia="Calibri"/>
              </w:rPr>
              <w:t xml:space="preserve"> de Áreas</w:t>
            </w:r>
          </w:p>
          <w:p w14:paraId="104997AE" w14:textId="77777777" w:rsidR="008E4B77" w:rsidRDefault="008E4B77"/>
          <w:p w14:paraId="724CB996" w14:textId="77777777" w:rsidR="008E4B77" w:rsidRDefault="00C170D6">
            <w:r>
              <w:rPr>
                <w:rFonts w:eastAsia="Calibri"/>
              </w:rPr>
              <w:t>Segurança do Trabalho</w:t>
            </w:r>
          </w:p>
          <w:p w14:paraId="0478A55C" w14:textId="77777777" w:rsidR="008E4B77" w:rsidRDefault="008E4B77"/>
          <w:p w14:paraId="236C6343" w14:textId="77777777" w:rsidR="008E4B77" w:rsidRDefault="00C170D6">
            <w:r>
              <w:rPr>
                <w:rFonts w:eastAsia="Calibri"/>
              </w:rPr>
              <w:t>Segurança Patrimonial</w:t>
            </w:r>
          </w:p>
          <w:p w14:paraId="1028B498" w14:textId="77777777" w:rsidR="008E4B77" w:rsidRDefault="008E4B77"/>
          <w:p w14:paraId="04A4E7FD" w14:textId="77777777" w:rsidR="008E4B77" w:rsidRDefault="00C170D6">
            <w:r>
              <w:rPr>
                <w:rFonts w:eastAsia="Calibri"/>
              </w:rPr>
              <w:t>Ordens de Serviço de Manutenção</w:t>
            </w:r>
          </w:p>
          <w:p w14:paraId="4564944D" w14:textId="77777777" w:rsidR="008E4B77" w:rsidRDefault="008E4B77"/>
          <w:p w14:paraId="3E9A1B13" w14:textId="77777777" w:rsidR="008E4B77" w:rsidRDefault="00C170D6">
            <w:r>
              <w:rPr>
                <w:rFonts w:eastAsia="Calibri"/>
              </w:rPr>
              <w:t>Integração com Plano de Saúde</w:t>
            </w:r>
          </w:p>
        </w:tc>
      </w:tr>
    </w:tbl>
    <w:p w14:paraId="55B00DC6" w14:textId="77777777" w:rsidR="008E4B77" w:rsidRDefault="00C170D6">
      <w:pPr>
        <w:pStyle w:val="Legenda"/>
        <w:spacing w:before="120"/>
      </w:pPr>
      <w:bookmarkStart w:id="5" w:name="_Toc10145951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2</w:t>
      </w:r>
      <w:r>
        <w:fldChar w:fldCharType="end"/>
      </w:r>
      <w:r>
        <w:t xml:space="preserve"> – Quadro “é – não é – faz – não faz”.</w:t>
      </w:r>
      <w:bookmarkStart w:id="6" w:name="_Hlk96282064"/>
      <w:bookmarkEnd w:id="5"/>
      <w:bookmarkEnd w:id="6"/>
    </w:p>
    <w:p w14:paraId="5E0D4031" w14:textId="77777777" w:rsidR="008E4B77" w:rsidRDefault="00C170D6">
      <w:pPr>
        <w:rPr>
          <w:b/>
          <w:bCs/>
        </w:rPr>
      </w:pPr>
      <w:r>
        <w:br w:type="page"/>
      </w:r>
    </w:p>
    <w:p w14:paraId="3D647AC8" w14:textId="77777777" w:rsidR="008E4B77" w:rsidRDefault="00C170D6">
      <w:pPr>
        <w:pStyle w:val="Ttulo1"/>
      </w:pPr>
      <w:bookmarkStart w:id="7" w:name="_Toc104745968"/>
      <w:r>
        <w:lastRenderedPageBreak/>
        <w:t>ARTEFATO 3: Quadro “Visão de Produto”.</w:t>
      </w:r>
      <w:bookmarkEnd w:id="7"/>
    </w:p>
    <w:p w14:paraId="52C72279" w14:textId="77777777" w:rsidR="008E4B77" w:rsidRDefault="008E4B77">
      <w:pPr>
        <w:ind w:left="708"/>
      </w:pPr>
    </w:p>
    <w:tbl>
      <w:tblPr>
        <w:tblStyle w:val="Tabelacomgrade"/>
        <w:tblW w:w="6237" w:type="dxa"/>
        <w:tblInd w:w="1129" w:type="dxa"/>
        <w:tblLayout w:type="fixed"/>
        <w:tblLook w:val="04A0" w:firstRow="1" w:lastRow="0" w:firstColumn="1" w:lastColumn="0" w:noHBand="0" w:noVBand="1"/>
      </w:tblPr>
      <w:tblGrid>
        <w:gridCol w:w="2693"/>
        <w:gridCol w:w="3544"/>
      </w:tblGrid>
      <w:tr w:rsidR="008E4B77" w14:paraId="6E75CC8A" w14:textId="77777777">
        <w:trPr>
          <w:trHeight w:val="361"/>
        </w:trPr>
        <w:tc>
          <w:tcPr>
            <w:tcW w:w="6236" w:type="dxa"/>
            <w:gridSpan w:val="2"/>
            <w:vAlign w:val="center"/>
          </w:tcPr>
          <w:p w14:paraId="3C82514D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ARTEFATO 3</w:t>
            </w:r>
            <w:r>
              <w:rPr>
                <w:rFonts w:eastAsia="Calibri"/>
              </w:rPr>
              <w:t>: Quadro “Visão de Produto”</w:t>
            </w:r>
          </w:p>
        </w:tc>
      </w:tr>
      <w:tr w:rsidR="008E4B77" w14:paraId="59017C7E" w14:textId="77777777">
        <w:trPr>
          <w:trHeight w:val="410"/>
        </w:trPr>
        <w:tc>
          <w:tcPr>
            <w:tcW w:w="6236" w:type="dxa"/>
            <w:gridSpan w:val="2"/>
            <w:vAlign w:val="center"/>
          </w:tcPr>
          <w:p w14:paraId="3834B49B" w14:textId="0EFA19C0" w:rsidR="008E4B77" w:rsidRDefault="00C170D6">
            <w:r>
              <w:rPr>
                <w:rFonts w:eastAsia="Calibri"/>
                <w:b/>
                <w:bCs/>
              </w:rPr>
              <w:t>NOME DO PRODUTO</w:t>
            </w:r>
            <w:r>
              <w:rPr>
                <w:rFonts w:eastAsia="Calibri"/>
              </w:rPr>
              <w:t xml:space="preserve">: </w:t>
            </w:r>
            <w:proofErr w:type="spellStart"/>
            <w:r w:rsidR="00E842F8">
              <w:rPr>
                <w:rFonts w:eastAsia="Calibri"/>
                <w:sz w:val="20"/>
                <w:szCs w:val="20"/>
              </w:rPr>
              <w:t>CliniLog</w:t>
            </w:r>
            <w:proofErr w:type="spellEnd"/>
          </w:p>
        </w:tc>
      </w:tr>
      <w:tr w:rsidR="008E4B77" w14:paraId="47AE701A" w14:textId="77777777">
        <w:tc>
          <w:tcPr>
            <w:tcW w:w="2693" w:type="dxa"/>
            <w:vAlign w:val="center"/>
          </w:tcPr>
          <w:p w14:paraId="2911D3FA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CLIENTE-ALVO</w:t>
            </w:r>
          </w:p>
        </w:tc>
        <w:tc>
          <w:tcPr>
            <w:tcW w:w="3543" w:type="dxa"/>
            <w:vAlign w:val="center"/>
          </w:tcPr>
          <w:p w14:paraId="2BFDEE5F" w14:textId="2679A519" w:rsidR="008E4B77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Clínicas</w:t>
            </w:r>
            <w:r w:rsidR="001F5F72">
              <w:rPr>
                <w:rFonts w:eastAsia="Calibri"/>
              </w:rPr>
              <w:t xml:space="preserve"> de médio e pequeno porte</w:t>
            </w:r>
          </w:p>
        </w:tc>
      </w:tr>
      <w:tr w:rsidR="008E4B77" w14:paraId="25082CEB" w14:textId="77777777">
        <w:tc>
          <w:tcPr>
            <w:tcW w:w="2693" w:type="dxa"/>
            <w:vAlign w:val="center"/>
          </w:tcPr>
          <w:p w14:paraId="0A0F7B20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CATEGORIA SEGMENTO</w:t>
            </w:r>
          </w:p>
        </w:tc>
        <w:tc>
          <w:tcPr>
            <w:tcW w:w="3543" w:type="dxa"/>
            <w:vAlign w:val="center"/>
          </w:tcPr>
          <w:p w14:paraId="0EF340C3" w14:textId="2C77CD62" w:rsidR="008E4B77" w:rsidRDefault="00652F39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Sistema web</w:t>
            </w:r>
            <w:r w:rsidR="00C170D6">
              <w:rPr>
                <w:rFonts w:eastAsia="Calibri"/>
              </w:rPr>
              <w:t xml:space="preserve"> para gestão de clínicas</w:t>
            </w:r>
          </w:p>
        </w:tc>
      </w:tr>
      <w:tr w:rsidR="008E4B77" w14:paraId="257BCEC8" w14:textId="77777777">
        <w:tc>
          <w:tcPr>
            <w:tcW w:w="2693" w:type="dxa"/>
            <w:vAlign w:val="center"/>
          </w:tcPr>
          <w:p w14:paraId="45AFF010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BENEFÍCIO-CHAVE</w:t>
            </w:r>
          </w:p>
        </w:tc>
        <w:tc>
          <w:tcPr>
            <w:tcW w:w="3543" w:type="dxa"/>
            <w:vAlign w:val="center"/>
          </w:tcPr>
          <w:p w14:paraId="2FB8574E" w14:textId="77777777" w:rsidR="00166792" w:rsidRPr="00166792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Ter o controle fácil e rápido </w:t>
            </w:r>
            <w:r w:rsidR="00166792">
              <w:rPr>
                <w:rFonts w:eastAsia="Calibri"/>
              </w:rPr>
              <w:t xml:space="preserve">de diferentes setores </w:t>
            </w:r>
            <w:r>
              <w:rPr>
                <w:rFonts w:eastAsia="Calibri"/>
              </w:rPr>
              <w:t>em sua clínica</w:t>
            </w:r>
          </w:p>
          <w:p w14:paraId="0999749A" w14:textId="192E6712" w:rsidR="008E4B77" w:rsidRDefault="00166792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A</w:t>
            </w:r>
            <w:r w:rsidR="00C170D6">
              <w:rPr>
                <w:rFonts w:eastAsia="Calibri"/>
              </w:rPr>
              <w:t>cesso online e offline com servidor local</w:t>
            </w:r>
          </w:p>
          <w:p w14:paraId="5F1AE2CD" w14:textId="4D968C2E" w:rsidR="004B11C1" w:rsidRPr="004B11C1" w:rsidRDefault="00C170D6" w:rsidP="004B11C1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Controle de Pacientes integrado ao estoque</w:t>
            </w:r>
          </w:p>
        </w:tc>
      </w:tr>
      <w:tr w:rsidR="008E4B77" w14:paraId="3FC1231C" w14:textId="77777777">
        <w:tc>
          <w:tcPr>
            <w:tcW w:w="2693" w:type="dxa"/>
            <w:vAlign w:val="center"/>
          </w:tcPr>
          <w:p w14:paraId="11D1C33A" w14:textId="77777777" w:rsidR="008E4B77" w:rsidRPr="000A628D" w:rsidRDefault="00C170D6">
            <w:pPr>
              <w:rPr>
                <w:rFonts w:eastAsia="Calibri"/>
                <w:b/>
                <w:bCs/>
              </w:rPr>
            </w:pPr>
            <w:r w:rsidRPr="000A628D">
              <w:rPr>
                <w:rFonts w:eastAsia="Calibri"/>
                <w:b/>
                <w:bCs/>
              </w:rPr>
              <w:t>DIFERENCIADO-CHAVE</w:t>
            </w:r>
          </w:p>
          <w:p w14:paraId="19B88F3F" w14:textId="00C74E5F" w:rsidR="00652F39" w:rsidRDefault="00652F39">
            <w:pPr>
              <w:rPr>
                <w:rFonts w:ascii="Calibri" w:eastAsia="Calibri" w:hAnsi="Calibri"/>
                <w:b/>
                <w:bCs/>
              </w:rPr>
            </w:pPr>
          </w:p>
        </w:tc>
        <w:tc>
          <w:tcPr>
            <w:tcW w:w="3543" w:type="dxa"/>
            <w:vAlign w:val="center"/>
          </w:tcPr>
          <w:p w14:paraId="7547CA02" w14:textId="5FB931D1" w:rsidR="008E4B77" w:rsidRPr="000A628D" w:rsidRDefault="004B11C1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Facilidade </w:t>
            </w:r>
            <w:r w:rsidR="00832B58">
              <w:rPr>
                <w:rFonts w:eastAsia="Calibri"/>
              </w:rPr>
              <w:t>na</w:t>
            </w:r>
            <w:r>
              <w:rPr>
                <w:rFonts w:eastAsia="Calibri"/>
              </w:rPr>
              <w:t xml:space="preserve"> gestão de </w:t>
            </w:r>
            <w:r w:rsidR="00832B58">
              <w:rPr>
                <w:rFonts w:eastAsia="Calibri"/>
              </w:rPr>
              <w:t>produtos e pessoas</w:t>
            </w:r>
            <w:r>
              <w:rPr>
                <w:rFonts w:eastAsia="Calibri"/>
              </w:rPr>
              <w:t xml:space="preserve"> em clínicas de pequeno e médio porte</w:t>
            </w:r>
            <w:r w:rsidR="00832B58">
              <w:rPr>
                <w:rFonts w:eastAsia="Calibri"/>
              </w:rPr>
              <w:t>, desde estoque integrado ao prontuário até setor financeiro</w:t>
            </w:r>
            <w:r>
              <w:rPr>
                <w:rFonts w:eastAsia="Calibri"/>
              </w:rPr>
              <w:t>.</w:t>
            </w:r>
          </w:p>
          <w:p w14:paraId="69857407" w14:textId="71337518" w:rsidR="0036423A" w:rsidRPr="0089764E" w:rsidRDefault="0036423A" w:rsidP="00832B58">
            <w:pPr>
              <w:ind w:left="396"/>
              <w:rPr>
                <w:rFonts w:ascii="Calibri" w:eastAsia="Calibri" w:hAnsi="Calibri"/>
              </w:rPr>
            </w:pPr>
          </w:p>
        </w:tc>
      </w:tr>
      <w:tr w:rsidR="008E4B77" w14:paraId="6712AEFD" w14:textId="77777777">
        <w:tc>
          <w:tcPr>
            <w:tcW w:w="2693" w:type="dxa"/>
            <w:vAlign w:val="center"/>
          </w:tcPr>
          <w:p w14:paraId="6F6CB898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META VALOR.</w:t>
            </w:r>
          </w:p>
        </w:tc>
        <w:tc>
          <w:tcPr>
            <w:tcW w:w="3543" w:type="dxa"/>
            <w:vAlign w:val="center"/>
          </w:tcPr>
          <w:p w14:paraId="38F28DBD" w14:textId="4DE60488" w:rsidR="008E4B77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Melhor</w:t>
            </w:r>
            <w:r w:rsidR="0036423A">
              <w:rPr>
                <w:rFonts w:eastAsia="Calibri"/>
              </w:rPr>
              <w:t>i</w:t>
            </w:r>
            <w:r>
              <w:rPr>
                <w:rFonts w:eastAsia="Calibri"/>
              </w:rPr>
              <w:t xml:space="preserve">a </w:t>
            </w:r>
            <w:r w:rsidR="00832B58">
              <w:rPr>
                <w:rFonts w:eastAsia="Calibri"/>
              </w:rPr>
              <w:t>n</w:t>
            </w:r>
            <w:r>
              <w:rPr>
                <w:rFonts w:eastAsia="Calibri"/>
              </w:rPr>
              <w:t xml:space="preserve">o controle de </w:t>
            </w:r>
            <w:r w:rsidR="00832B58">
              <w:rPr>
                <w:rFonts w:eastAsia="Calibri"/>
              </w:rPr>
              <w:t>recursos da clínica</w:t>
            </w:r>
          </w:p>
          <w:p w14:paraId="4C346280" w14:textId="56B9688F" w:rsidR="008E4B77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Reduz custos </w:t>
            </w:r>
            <w:r w:rsidR="00B931A3">
              <w:rPr>
                <w:rFonts w:eastAsia="Calibri"/>
              </w:rPr>
              <w:t xml:space="preserve">e atrasos </w:t>
            </w:r>
            <w:r>
              <w:rPr>
                <w:rFonts w:eastAsia="Calibri"/>
              </w:rPr>
              <w:t>com reabastecimento preventivo</w:t>
            </w:r>
          </w:p>
          <w:p w14:paraId="596732BF" w14:textId="7A782D46" w:rsidR="008E4B77" w:rsidRDefault="00B071D3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Melhoria </w:t>
            </w:r>
            <w:r w:rsidR="00832B58">
              <w:rPr>
                <w:rFonts w:eastAsia="Calibri"/>
              </w:rPr>
              <w:t>no</w:t>
            </w:r>
            <w:r>
              <w:rPr>
                <w:rFonts w:eastAsia="Calibri"/>
              </w:rPr>
              <w:t xml:space="preserve"> c</w:t>
            </w:r>
            <w:r w:rsidR="00C170D6">
              <w:rPr>
                <w:rFonts w:eastAsia="Calibri"/>
              </w:rPr>
              <w:t xml:space="preserve">ontrole de </w:t>
            </w:r>
            <w:r>
              <w:rPr>
                <w:rFonts w:eastAsia="Calibri"/>
              </w:rPr>
              <w:t>prontuários</w:t>
            </w:r>
            <w:r w:rsidR="00845B9A">
              <w:rPr>
                <w:rFonts w:eastAsia="Calibri"/>
              </w:rPr>
              <w:t xml:space="preserve"> e pagamentos</w:t>
            </w:r>
          </w:p>
        </w:tc>
      </w:tr>
    </w:tbl>
    <w:p w14:paraId="52D00570" w14:textId="68824B3F" w:rsidR="008E4B77" w:rsidRDefault="00C170D6">
      <w:pPr>
        <w:pStyle w:val="Legenda"/>
        <w:spacing w:before="120"/>
      </w:pPr>
      <w:bookmarkStart w:id="8" w:name="_Toc10145951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3</w:t>
      </w:r>
      <w:r>
        <w:fldChar w:fldCharType="end"/>
      </w:r>
      <w:r>
        <w:t xml:space="preserve"> – Quadro “Visão de Produto”. Fonte: AGUIAR, F. 2018.</w:t>
      </w:r>
      <w:bookmarkEnd w:id="8"/>
    </w:p>
    <w:p w14:paraId="7CA5814C" w14:textId="48E91BDA" w:rsidR="00BE34EF" w:rsidRPr="00BE34EF" w:rsidRDefault="00BE34EF" w:rsidP="00BE34EF">
      <w:pPr>
        <w:jc w:val="center"/>
        <w:rPr>
          <w:rFonts w:ascii="Calibri" w:eastAsiaTheme="majorEastAsia" w:hAnsi="Calibri" w:cs="Calibri"/>
          <w:b/>
          <w:bCs/>
          <w:sz w:val="18"/>
          <w:szCs w:val="18"/>
        </w:rPr>
      </w:pPr>
      <w:r w:rsidRPr="00BE34EF">
        <w:rPr>
          <w:rFonts w:ascii="Calibri" w:eastAsiaTheme="majorEastAsia" w:hAnsi="Calibri" w:cs="Calibri"/>
          <w:b/>
          <w:bCs/>
          <w:sz w:val="18"/>
          <w:szCs w:val="18"/>
        </w:rPr>
        <w:br w:type="page"/>
      </w:r>
    </w:p>
    <w:p w14:paraId="1C53F9FB" w14:textId="41F70A93" w:rsidR="008E4B77" w:rsidRDefault="008E4B77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0B9EB204" w14:textId="5D4A5590" w:rsidR="008E4B77" w:rsidRDefault="004C63AB">
      <w:pPr>
        <w:pStyle w:val="Ttulo1"/>
      </w:pPr>
      <w:bookmarkStart w:id="9" w:name="_Toc104745969"/>
      <w:r>
        <w:rPr>
          <w:noProof/>
        </w:rPr>
        <mc:AlternateContent>
          <mc:Choice Requires="wps">
            <w:drawing>
              <wp:anchor distT="0" distB="0" distL="0" distR="0" simplePos="0" relativeHeight="251816960" behindDoc="0" locked="0" layoutInCell="0" allowOverlap="1" wp14:anchorId="2F0323BB" wp14:editId="7AD8F4B8">
                <wp:simplePos x="0" y="0"/>
                <wp:positionH relativeFrom="column">
                  <wp:posOffset>2803054</wp:posOffset>
                </wp:positionH>
                <wp:positionV relativeFrom="paragraph">
                  <wp:posOffset>1498243</wp:posOffset>
                </wp:positionV>
                <wp:extent cx="470263" cy="77833"/>
                <wp:effectExtent l="0" t="0" r="6350" b="0"/>
                <wp:wrapNone/>
                <wp:docPr id="88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77833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B7FE795" w14:textId="79EB0EB2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323BB" id="_x0000_t202" coordsize="21600,21600" o:spt="202" path="m,l,21600r21600,l21600,xe">
                <v:stroke joinstyle="miter"/>
                <v:path gradientshapeok="t" o:connecttype="rect"/>
              </v:shapetype>
              <v:shape id="Quadro de texto 21" o:spid="_x0000_s1027" type="#_x0000_t202" style="position:absolute;margin-left:220.7pt;margin-top:117.95pt;width:37.05pt;height:6.15pt;z-index:2518169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" o:allowincell="f" fillcolor="#dee7e5" stroked="f" strokeweight="0">
                <v:textbox inset="0,0,0,0">
                  <w:txbxContent>
                    <w:p w14:paraId="3B7FE795" w14:textId="79EB0EB2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Pacientes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9008" behindDoc="0" locked="0" layoutInCell="0" allowOverlap="1" wp14:anchorId="522AF65A" wp14:editId="79DB7617">
                <wp:simplePos x="0" y="0"/>
                <wp:positionH relativeFrom="column">
                  <wp:posOffset>3717349</wp:posOffset>
                </wp:positionH>
                <wp:positionV relativeFrom="paragraph">
                  <wp:posOffset>1469067</wp:posOffset>
                </wp:positionV>
                <wp:extent cx="403860" cy="180127"/>
                <wp:effectExtent l="0" t="0" r="0" b="0"/>
                <wp:wrapNone/>
                <wp:docPr id="89" name="Q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18012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A066D23" w14:textId="3BC12ADA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Acompanhar desenvolvimento de pacientes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AF65A" id="Quadro de texto 16" o:spid="_x0000_s1028" type="#_x0000_t202" style="position:absolute;margin-left:292.7pt;margin-top:115.65pt;width:31.8pt;height:14.2pt;z-index:2518190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" o:allowincell="f" fillcolor="#dde8cb" stroked="f" strokeweight="0">
                <v:textbox inset="0,0,0,0">
                  <w:txbxContent>
                    <w:p w14:paraId="4A066D23" w14:textId="3BC12ADA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Acompanhar desenvolvimento de pacientes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" behindDoc="0" locked="0" layoutInCell="0" allowOverlap="1" wp14:anchorId="2FF8E82D" wp14:editId="04FA1C4E">
                <wp:simplePos x="0" y="0"/>
                <wp:positionH relativeFrom="column">
                  <wp:posOffset>1860626</wp:posOffset>
                </wp:positionH>
                <wp:positionV relativeFrom="paragraph">
                  <wp:posOffset>1760271</wp:posOffset>
                </wp:positionV>
                <wp:extent cx="404232" cy="125730"/>
                <wp:effectExtent l="0" t="0" r="0" b="7620"/>
                <wp:wrapNone/>
                <wp:docPr id="18" name="Q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232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EFCEA47" w14:textId="2E84B21F" w:rsidR="008E4B77" w:rsidRDefault="00A3611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Fazer controle</w:t>
                            </w:r>
                            <w:r w:rsidR="00C170D6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de 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>procedimentos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F8E82D" id="_x0000_s1029" type="#_x0000_t202" style="position:absolute;margin-left:146.5pt;margin-top:138.6pt;width:31.85pt;height:9.9pt;z-index:3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" o:allowincell="f" fillcolor="#dde8cb" stroked="f" strokeweight="0">
                <v:textbox inset="0,0,0,0">
                  <w:txbxContent>
                    <w:p w14:paraId="1EFCEA47" w14:textId="2E84B21F" w:rsidR="008E4B77" w:rsidRDefault="00A3611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Fazer controle</w:t>
                      </w:r>
                      <w:r w:rsidR="00C170D6">
                        <w:rPr>
                          <w:sz w:val="8"/>
                          <w:szCs w:val="8"/>
                        </w:rPr>
                        <w:t xml:space="preserve"> </w:t>
                      </w:r>
                      <w:r>
                        <w:rPr>
                          <w:sz w:val="8"/>
                          <w:szCs w:val="8"/>
                        </w:rPr>
                        <w:t xml:space="preserve">de </w:t>
                      </w:r>
                      <w:r w:rsidR="005B2F32">
                        <w:rPr>
                          <w:sz w:val="8"/>
                          <w:szCs w:val="8"/>
                        </w:rPr>
                        <w:t>procedimentos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0" locked="0" layoutInCell="0" allowOverlap="1" wp14:anchorId="50553F51" wp14:editId="4B0F79EC">
                <wp:simplePos x="0" y="0"/>
                <wp:positionH relativeFrom="column">
                  <wp:posOffset>1887784</wp:posOffset>
                </wp:positionH>
                <wp:positionV relativeFrom="paragraph">
                  <wp:posOffset>1476228</wp:posOffset>
                </wp:positionV>
                <wp:extent cx="337457" cy="214085"/>
                <wp:effectExtent l="0" t="0" r="5715" b="0"/>
                <wp:wrapNone/>
                <wp:docPr id="60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457" cy="21408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FE7A08E" w14:textId="5AD7DA8B" w:rsidR="008C6D41" w:rsidRDefault="008C6D41" w:rsidP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Registrar movimentações e consumos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3F51" id="Quadro de texto 10" o:spid="_x0000_s1030" type="#_x0000_t202" style="position:absolute;margin-left:148.65pt;margin-top:116.25pt;width:26.55pt;height:16.85pt;z-index:2516695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2FE7A08E" w14:textId="5AD7DA8B" w:rsidR="008C6D41" w:rsidRDefault="008C6D41" w:rsidP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Registrar movimentações e consumos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696" behindDoc="0" locked="0" layoutInCell="0" allowOverlap="1" wp14:anchorId="342B63CC" wp14:editId="0889DD08">
                <wp:simplePos x="0" y="0"/>
                <wp:positionH relativeFrom="column">
                  <wp:posOffset>980962</wp:posOffset>
                </wp:positionH>
                <wp:positionV relativeFrom="paragraph">
                  <wp:posOffset>1824935</wp:posOffset>
                </wp:positionV>
                <wp:extent cx="470263" cy="77833"/>
                <wp:effectExtent l="0" t="0" r="6350" b="0"/>
                <wp:wrapNone/>
                <wp:docPr id="64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77833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F62F267" w14:textId="5EF5CE2F" w:rsidR="00A36111" w:rsidRDefault="00A36111" w:rsidP="00A3611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Prontuários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B63CC" id="_x0000_s1031" type="#_x0000_t202" style="position:absolute;margin-left:77.25pt;margin-top:143.7pt;width:37.05pt;height:6.15pt;z-index:2516776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" o:allowincell="f" fillcolor="#dee7e5" stroked="f" strokeweight="0">
                <v:textbox inset="0,0,0,0">
                  <w:txbxContent>
                    <w:p w14:paraId="7F62F267" w14:textId="5EF5CE2F" w:rsidR="00A36111" w:rsidRDefault="00A36111" w:rsidP="00A3611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Prontuários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0" allowOverlap="1" wp14:anchorId="53C36625" wp14:editId="0591769C">
                <wp:simplePos x="0" y="0"/>
                <wp:positionH relativeFrom="column">
                  <wp:posOffset>983652</wp:posOffset>
                </wp:positionH>
                <wp:positionV relativeFrom="paragraph">
                  <wp:posOffset>1572260</wp:posOffset>
                </wp:positionV>
                <wp:extent cx="442686" cy="185420"/>
                <wp:effectExtent l="0" t="0" r="0" b="5080"/>
                <wp:wrapNone/>
                <wp:docPr id="59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86" cy="18542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1323FEE" w14:textId="6A2D17C5" w:rsidR="00BB06C6" w:rsidRDefault="00BB06C6" w:rsidP="00BB06C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</w:t>
                            </w:r>
                            <w:r w:rsidR="00DB19A3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="008C6D41">
                              <w:rPr>
                                <w:sz w:val="8"/>
                                <w:szCs w:val="8"/>
                              </w:rPr>
                              <w:t>movimentações e consumos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36625" id="_x0000_s1032" type="#_x0000_t202" style="position:absolute;margin-left:77.45pt;margin-top:123.8pt;width:34.85pt;height:14.6pt;z-index:2516674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" o:allowincell="f" fillcolor="#dee7e5" stroked="f" strokeweight="0">
                <v:textbox inset="0,0,0,0">
                  <w:txbxContent>
                    <w:p w14:paraId="21323FEE" w14:textId="6A2D17C5" w:rsidR="00BB06C6" w:rsidRDefault="00BB06C6" w:rsidP="00BB06C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</w:t>
                      </w:r>
                      <w:r w:rsidR="00DB19A3">
                        <w:rPr>
                          <w:sz w:val="8"/>
                          <w:szCs w:val="8"/>
                        </w:rPr>
                        <w:t xml:space="preserve"> </w:t>
                      </w:r>
                      <w:r w:rsidR="008C6D41">
                        <w:rPr>
                          <w:sz w:val="8"/>
                          <w:szCs w:val="8"/>
                        </w:rPr>
                        <w:t>movimentações e consumos</w:t>
                      </w:r>
                    </w:p>
                  </w:txbxContent>
                </v:textbox>
              </v:shape>
            </w:pict>
          </mc:Fallback>
        </mc:AlternateContent>
      </w:r>
      <w:r w:rsidR="00C170D6">
        <w:t>ARTEFATO 4: Canvas PBB</w:t>
      </w:r>
      <w:bookmarkStart w:id="10" w:name="_Ref95112547"/>
      <w:bookmarkEnd w:id="9"/>
    </w:p>
    <w:p w14:paraId="621FF128" w14:textId="738B522D" w:rsidR="008E4B77" w:rsidRDefault="00E70F93">
      <w:pPr>
        <w:ind w:left="360"/>
      </w:pPr>
      <w:r>
        <w:rPr>
          <w:noProof/>
        </w:rPr>
        <mc:AlternateContent>
          <mc:Choice Requires="wps">
            <w:drawing>
              <wp:anchor distT="0" distB="0" distL="0" distR="0" simplePos="0" relativeHeight="251720704" behindDoc="0" locked="0" layoutInCell="0" allowOverlap="1" wp14:anchorId="499CA3CF" wp14:editId="1C955296">
                <wp:simplePos x="0" y="0"/>
                <wp:positionH relativeFrom="column">
                  <wp:posOffset>1136225</wp:posOffset>
                </wp:positionH>
                <wp:positionV relativeFrom="paragraph">
                  <wp:posOffset>3528762</wp:posOffset>
                </wp:positionV>
                <wp:extent cx="798132" cy="743585"/>
                <wp:effectExtent l="0" t="0" r="2540" b="0"/>
                <wp:wrapNone/>
                <wp:docPr id="87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132" cy="743585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DB5FB83" w14:textId="77777777" w:rsidR="004960A6" w:rsidRDefault="004960A6" w:rsidP="004960A6">
                            <w:pPr>
                              <w:overflowPunct w:val="0"/>
                            </w:pPr>
                            <w:r w:rsidRPr="00B062CA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Gerenciador </w:t>
                            </w:r>
                            <w:r>
                              <w:rPr>
                                <w:color w:val="FFFFFF"/>
                                <w:sz w:val="8"/>
                                <w:szCs w:val="8"/>
                              </w:rPr>
                              <w:t>de Prontuários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CA3CF" id="Quadro de texto 32" o:spid="_x0000_s1033" type="#_x0000_t202" style="position:absolute;left:0;text-align:left;margin-left:89.45pt;margin-top:277.85pt;width:62.85pt;height:58.55pt;z-index:251720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" o:allowincell="f" fillcolor="#2a6099" stroked="f" strokeweight="0">
                <v:textbox inset="0,0,0,0">
                  <w:txbxContent>
                    <w:p w14:paraId="2DB5FB83" w14:textId="77777777" w:rsidR="004960A6" w:rsidRDefault="004960A6" w:rsidP="004960A6">
                      <w:pPr>
                        <w:overflowPunct w:val="0"/>
                      </w:pPr>
                      <w:r w:rsidRPr="00B062CA">
                        <w:rPr>
                          <w:color w:val="FFFFFF"/>
                          <w:sz w:val="8"/>
                          <w:szCs w:val="8"/>
                        </w:rPr>
                        <w:t xml:space="preserve">Gerenciador </w:t>
                      </w:r>
                      <w:r>
                        <w:rPr>
                          <w:color w:val="FFFFFF"/>
                          <w:sz w:val="8"/>
                          <w:szCs w:val="8"/>
                        </w:rPr>
                        <w:t>de Prontuários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" behindDoc="0" locked="0" layoutInCell="0" allowOverlap="1" wp14:anchorId="1D1A3E44" wp14:editId="0234F098">
                <wp:simplePos x="0" y="0"/>
                <wp:positionH relativeFrom="column">
                  <wp:posOffset>5462094</wp:posOffset>
                </wp:positionH>
                <wp:positionV relativeFrom="paragraph">
                  <wp:posOffset>1320535</wp:posOffset>
                </wp:positionV>
                <wp:extent cx="339090" cy="125730"/>
                <wp:effectExtent l="0" t="0" r="0" b="0"/>
                <wp:wrapNone/>
                <wp:docPr id="9" name="Q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" cy="125730"/>
                        </a:xfrm>
                        <a:prstGeom prst="rect">
                          <a:avLst/>
                        </a:prstGeom>
                        <a:solidFill>
                          <a:srgbClr val="DEE6EF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6BA1936" w14:textId="77777777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Assistente Administrativo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A3E44" id="Quadro de texto 7" o:spid="_x0000_s1034" type="#_x0000_t202" style="position:absolute;left:0;text-align:left;margin-left:430.1pt;margin-top:104pt;width:26.7pt;height:9.9pt;z-index:2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" o:allowincell="f" fillcolor="#dee6ef" stroked="f" strokeweight="0">
                <v:textbox inset="0,0,0,0">
                  <w:txbxContent>
                    <w:p w14:paraId="16BA1936" w14:textId="77777777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Assistente Administrativo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5648" behindDoc="0" locked="0" layoutInCell="0" allowOverlap="1" wp14:anchorId="277362C6" wp14:editId="104486EB">
                <wp:simplePos x="0" y="0"/>
                <wp:positionH relativeFrom="column">
                  <wp:posOffset>4991108</wp:posOffset>
                </wp:positionH>
                <wp:positionV relativeFrom="paragraph">
                  <wp:posOffset>999481</wp:posOffset>
                </wp:positionV>
                <wp:extent cx="281214" cy="125185"/>
                <wp:effectExtent l="0" t="0" r="5080" b="8255"/>
                <wp:wrapNone/>
                <wp:docPr id="63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14" cy="12518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6037F09" w14:textId="719CC683" w:rsidR="008C6D41" w:rsidRPr="00DB19A3" w:rsidRDefault="00A36111" w:rsidP="008C6D41">
                            <w:pPr>
                              <w:overflowPunct w:val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</w:t>
                            </w:r>
                            <w:r w:rsidR="00DB19A3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="008C6D41">
                              <w:rPr>
                                <w:sz w:val="8"/>
                                <w:szCs w:val="8"/>
                              </w:rPr>
                              <w:t>Contas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62C6" id="_x0000_s1035" type="#_x0000_t202" style="position:absolute;left:0;text-align:left;margin-left:393pt;margin-top:78.7pt;width:22.15pt;height:9.85pt;z-index:2516756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" o:allowincell="f" fillcolor="#dee7e5" stroked="f" strokeweight="0">
                <v:textbox inset="0,0,0,0">
                  <w:txbxContent>
                    <w:p w14:paraId="66037F09" w14:textId="719CC683" w:rsidR="008C6D41" w:rsidRPr="00DB19A3" w:rsidRDefault="00A36111" w:rsidP="008C6D41">
                      <w:pPr>
                        <w:overflowPunct w:val="0"/>
                        <w:jc w:val="center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Gerencia</w:t>
                      </w:r>
                      <w:r w:rsidR="00DB19A3">
                        <w:rPr>
                          <w:sz w:val="8"/>
                          <w:szCs w:val="8"/>
                        </w:rPr>
                        <w:t xml:space="preserve"> </w:t>
                      </w:r>
                      <w:r w:rsidR="008C6D41">
                        <w:rPr>
                          <w:sz w:val="8"/>
                          <w:szCs w:val="8"/>
                        </w:rPr>
                        <w:t>Contas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6" behindDoc="0" locked="0" layoutInCell="0" allowOverlap="1" wp14:anchorId="111FC47B" wp14:editId="5AA38807">
                <wp:simplePos x="0" y="0"/>
                <wp:positionH relativeFrom="column">
                  <wp:posOffset>5938423</wp:posOffset>
                </wp:positionH>
                <wp:positionV relativeFrom="paragraph">
                  <wp:posOffset>993291</wp:posOffset>
                </wp:positionV>
                <wp:extent cx="321945" cy="139700"/>
                <wp:effectExtent l="0" t="0" r="1905" b="0"/>
                <wp:wrapNone/>
                <wp:docPr id="32" name="Q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" cy="13970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A12643E" w14:textId="680411DD" w:rsidR="008E4B77" w:rsidRDefault="00DB19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Prestar </w:t>
                            </w:r>
                            <w:r w:rsidR="00C170D6">
                              <w:rPr>
                                <w:sz w:val="8"/>
                                <w:szCs w:val="8"/>
                              </w:rPr>
                              <w:t>Contas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FC47B" id="Quadro de texto 26" o:spid="_x0000_s1036" type="#_x0000_t202" style="position:absolute;left:0;text-align:left;margin-left:467.6pt;margin-top:78.2pt;width:25.35pt;height:11pt;z-index:4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7A12643E" w14:textId="680411DD" w:rsidR="008E4B77" w:rsidRDefault="00DB19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Prestar </w:t>
                      </w:r>
                      <w:r w:rsidR="00C170D6">
                        <w:rPr>
                          <w:sz w:val="8"/>
                          <w:szCs w:val="8"/>
                        </w:rPr>
                        <w:t>Contas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6848" behindDoc="0" locked="0" layoutInCell="0" allowOverlap="1" wp14:anchorId="750DB9F9" wp14:editId="2E5D7561">
                <wp:simplePos x="0" y="0"/>
                <wp:positionH relativeFrom="column">
                  <wp:posOffset>4939261</wp:posOffset>
                </wp:positionH>
                <wp:positionV relativeFrom="paragraph">
                  <wp:posOffset>1184275</wp:posOffset>
                </wp:positionV>
                <wp:extent cx="373318" cy="90634"/>
                <wp:effectExtent l="0" t="0" r="8255" b="5080"/>
                <wp:wrapNone/>
                <wp:docPr id="90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18" cy="90634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A25AE6C" w14:textId="381B6139" w:rsidR="004960A6" w:rsidRDefault="004960A6" w:rsidP="004960A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DB9F9" id="_x0000_s1037" type="#_x0000_t202" style="position:absolute;left:0;text-align:left;margin-left:388.9pt;margin-top:93.25pt;width:29.4pt;height:7.15pt;z-index:2517268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" o:allowincell="f" fillcolor="#dee7e5" stroked="f" strokeweight="0">
                <v:textbox inset="0,0,0,0">
                  <w:txbxContent>
                    <w:p w14:paraId="7A25AE6C" w14:textId="381B6139" w:rsidR="004960A6" w:rsidRDefault="004960A6" w:rsidP="004960A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8896" behindDoc="0" locked="0" layoutInCell="0" allowOverlap="1" wp14:anchorId="26FEBAC8" wp14:editId="0E626586">
                <wp:simplePos x="0" y="0"/>
                <wp:positionH relativeFrom="column">
                  <wp:posOffset>5901875</wp:posOffset>
                </wp:positionH>
                <wp:positionV relativeFrom="paragraph">
                  <wp:posOffset>1238161</wp:posOffset>
                </wp:positionV>
                <wp:extent cx="376636" cy="82578"/>
                <wp:effectExtent l="0" t="0" r="4445" b="0"/>
                <wp:wrapNone/>
                <wp:docPr id="92" name="Q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636" cy="8257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E0B3759" w14:textId="507F3AFA" w:rsidR="004960A6" w:rsidRDefault="004960A6" w:rsidP="004960A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Manter </w:t>
                            </w:r>
                            <w:r w:rsidR="00A05F71">
                              <w:rPr>
                                <w:sz w:val="8"/>
                                <w:szCs w:val="8"/>
                              </w:rPr>
                              <w:t>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BAC8" id="Quadro de texto 12" o:spid="_x0000_s1038" type="#_x0000_t202" style="position:absolute;left:0;text-align:left;margin-left:464.7pt;margin-top:97.5pt;width:29.65pt;height:6.5pt;z-index:2517288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" o:allowincell="f" fillcolor="#dde8cb" stroked="f" strokeweight="0">
                <v:textbox inset="0,0,0,0">
                  <w:txbxContent>
                    <w:p w14:paraId="0E0B3759" w14:textId="507F3AFA" w:rsidR="004960A6" w:rsidRDefault="004960A6" w:rsidP="004960A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Manter </w:t>
                      </w:r>
                      <w:r w:rsidR="00A05F71">
                        <w:rPr>
                          <w:sz w:val="8"/>
                          <w:szCs w:val="8"/>
                        </w:rPr>
                        <w:t>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1552" behindDoc="0" locked="0" layoutInCell="0" allowOverlap="1" wp14:anchorId="2F0CB2F2" wp14:editId="5A355C5E">
                <wp:simplePos x="0" y="0"/>
                <wp:positionH relativeFrom="column">
                  <wp:posOffset>4875513</wp:posOffset>
                </wp:positionH>
                <wp:positionV relativeFrom="paragraph">
                  <wp:posOffset>1329476</wp:posOffset>
                </wp:positionV>
                <wp:extent cx="523401" cy="218620"/>
                <wp:effectExtent l="0" t="0" r="0" b="0"/>
                <wp:wrapNone/>
                <wp:docPr id="61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01" cy="21862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EC4A12A" w14:textId="62A30850" w:rsidR="008C6D41" w:rsidRDefault="008C6D41" w:rsidP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 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>pessoas (médicos</w:t>
                            </w:r>
                            <w:r w:rsidR="00B52577">
                              <w:rPr>
                                <w:sz w:val="8"/>
                                <w:szCs w:val="8"/>
                              </w:rPr>
                              <w:t>, farmacêuticos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 xml:space="preserve"> e pacientes)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B2F2" id="_x0000_s1039" type="#_x0000_t202" style="position:absolute;left:0;text-align:left;margin-left:383.9pt;margin-top:104.7pt;width:41.2pt;height:17.2pt;z-index:2516715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" o:allowincell="f" fillcolor="#dee7e5" stroked="f" strokeweight="0">
                <v:textbox inset="0,0,0,0">
                  <w:txbxContent>
                    <w:p w14:paraId="7EC4A12A" w14:textId="62A30850" w:rsidR="008C6D41" w:rsidRDefault="008C6D41" w:rsidP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 </w:t>
                      </w:r>
                      <w:r w:rsidR="005B2F32">
                        <w:rPr>
                          <w:sz w:val="8"/>
                          <w:szCs w:val="8"/>
                        </w:rPr>
                        <w:t>pessoas (médicos</w:t>
                      </w:r>
                      <w:r w:rsidR="00B52577">
                        <w:rPr>
                          <w:sz w:val="8"/>
                          <w:szCs w:val="8"/>
                        </w:rPr>
                        <w:t>, farmacêuticos</w:t>
                      </w:r>
                      <w:r w:rsidR="005B2F32">
                        <w:rPr>
                          <w:sz w:val="8"/>
                          <w:szCs w:val="8"/>
                        </w:rPr>
                        <w:t xml:space="preserve"> e pacientes)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" behindDoc="0" locked="0" layoutInCell="0" allowOverlap="1" wp14:anchorId="069443F5" wp14:editId="40F0B4D4">
                <wp:simplePos x="0" y="0"/>
                <wp:positionH relativeFrom="column">
                  <wp:posOffset>5901639</wp:posOffset>
                </wp:positionH>
                <wp:positionV relativeFrom="paragraph">
                  <wp:posOffset>1423548</wp:posOffset>
                </wp:positionV>
                <wp:extent cx="376636" cy="82578"/>
                <wp:effectExtent l="0" t="0" r="4445" b="0"/>
                <wp:wrapNone/>
                <wp:docPr id="13" name="Q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636" cy="8257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ADB2354" w14:textId="5A3D7729" w:rsidR="008E4B77" w:rsidRDefault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Manter 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>pessoas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443F5" id="_x0000_s1040" type="#_x0000_t202" style="position:absolute;left:0;text-align:left;margin-left:464.7pt;margin-top:112.1pt;width:29.65pt;height:6.5pt;z-index:27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2ADB2354" w14:textId="5A3D7729" w:rsidR="008E4B77" w:rsidRDefault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Manter </w:t>
                      </w:r>
                      <w:r w:rsidR="005B2F32">
                        <w:rPr>
                          <w:sz w:val="8"/>
                          <w:szCs w:val="8"/>
                        </w:rPr>
                        <w:t>pessoas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" behindDoc="0" locked="0" layoutInCell="0" allowOverlap="1" wp14:anchorId="38A9620D" wp14:editId="4D6FCB20">
                <wp:simplePos x="0" y="0"/>
                <wp:positionH relativeFrom="column">
                  <wp:posOffset>5835272</wp:posOffset>
                </wp:positionH>
                <wp:positionV relativeFrom="paragraph">
                  <wp:posOffset>1607525</wp:posOffset>
                </wp:positionV>
                <wp:extent cx="491051" cy="118832"/>
                <wp:effectExtent l="0" t="0" r="4445" b="0"/>
                <wp:wrapNone/>
                <wp:docPr id="16" name="Q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051" cy="11883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440F60C" w14:textId="44B4A3E2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Rastre</w:t>
                            </w:r>
                            <w:r w:rsidR="008C6D41">
                              <w:rPr>
                                <w:sz w:val="8"/>
                                <w:szCs w:val="8"/>
                              </w:rPr>
                              <w:t>ar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9620D" id="Quadro de texto 15" o:spid="_x0000_s1041" type="#_x0000_t202" style="position:absolute;left:0;text-align:left;margin-left:459.45pt;margin-top:126.6pt;width:38.65pt;height:9.35pt;z-index:3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1440F60C" w14:textId="44B4A3E2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Rastre</w:t>
                      </w:r>
                      <w:r w:rsidR="008C6D41">
                        <w:rPr>
                          <w:sz w:val="8"/>
                          <w:szCs w:val="8"/>
                        </w:rPr>
                        <w:t>ar</w:t>
                      </w:r>
                      <w:r>
                        <w:rPr>
                          <w:sz w:val="8"/>
                          <w:szCs w:val="8"/>
                        </w:rPr>
                        <w:t xml:space="preserve">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3600" behindDoc="0" locked="0" layoutInCell="0" allowOverlap="1" wp14:anchorId="5B6F847E" wp14:editId="2A285D56">
                <wp:simplePos x="0" y="0"/>
                <wp:positionH relativeFrom="column">
                  <wp:posOffset>4991688</wp:posOffset>
                </wp:positionH>
                <wp:positionV relativeFrom="paragraph">
                  <wp:posOffset>1594089</wp:posOffset>
                </wp:positionV>
                <wp:extent cx="420946" cy="132931"/>
                <wp:effectExtent l="0" t="0" r="0" b="635"/>
                <wp:wrapNone/>
                <wp:docPr id="62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46" cy="132931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F7A11A2" w14:textId="1BCF6F05" w:rsidR="008C6D41" w:rsidRDefault="008C6D41" w:rsidP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Rastre</w:t>
                            </w:r>
                            <w:r w:rsidR="00DB19A3">
                              <w:rPr>
                                <w:sz w:val="8"/>
                                <w:szCs w:val="8"/>
                              </w:rPr>
                              <w:t>ia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F847E" id="_x0000_s1042" type="#_x0000_t202" style="position:absolute;left:0;text-align:left;margin-left:393.05pt;margin-top:125.5pt;width:33.15pt;height:10.45pt;z-index:2516736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" o:allowincell="f" fillcolor="#dee7e5" stroked="f" strokeweight="0">
                <v:textbox inset="0,0,0,0">
                  <w:txbxContent>
                    <w:p w14:paraId="2F7A11A2" w14:textId="1BCF6F05" w:rsidR="008C6D41" w:rsidRDefault="008C6D41" w:rsidP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Rastre</w:t>
                      </w:r>
                      <w:r w:rsidR="00DB19A3">
                        <w:rPr>
                          <w:sz w:val="8"/>
                          <w:szCs w:val="8"/>
                        </w:rPr>
                        <w:t>ia</w:t>
                      </w:r>
                      <w:r>
                        <w:rPr>
                          <w:sz w:val="8"/>
                          <w:szCs w:val="8"/>
                        </w:rPr>
                        <w:t xml:space="preserve">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39488" behindDoc="0" locked="0" layoutInCell="0" allowOverlap="1" wp14:anchorId="600176D2" wp14:editId="64CA56C3">
                <wp:simplePos x="0" y="0"/>
                <wp:positionH relativeFrom="column">
                  <wp:posOffset>2871659</wp:posOffset>
                </wp:positionH>
                <wp:positionV relativeFrom="paragraph">
                  <wp:posOffset>2395085</wp:posOffset>
                </wp:positionV>
                <wp:extent cx="352467" cy="253365"/>
                <wp:effectExtent l="0" t="0" r="9525" b="0"/>
                <wp:wrapNone/>
                <wp:docPr id="38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67" cy="253365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6074AAD" w14:textId="77777777" w:rsidR="00E70F93" w:rsidRDefault="00E70F93" w:rsidP="00E70F9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Descentralização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176D2" id="Quadro de texto 13" o:spid="_x0000_s1043" type="#_x0000_t202" style="position:absolute;left:0;text-align:left;margin-left:226.1pt;margin-top:188.6pt;width:27.75pt;height:19.95pt;z-index:251839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" o:allowincell="f" fillcolor="#ffd8ce" stroked="f" strokeweight="0">
                <v:textbox inset="0,0,0,0">
                  <w:txbxContent>
                    <w:p w14:paraId="56074AAD" w14:textId="77777777" w:rsidR="00E70F93" w:rsidRDefault="00E70F93" w:rsidP="00E70F9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Descentralização de prontuários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0816" behindDoc="0" locked="0" layoutInCell="0" allowOverlap="1" wp14:anchorId="2D9BCD87" wp14:editId="58F9B82E">
                <wp:simplePos x="0" y="0"/>
                <wp:positionH relativeFrom="column">
                  <wp:posOffset>3790168</wp:posOffset>
                </wp:positionH>
                <wp:positionV relativeFrom="paragraph">
                  <wp:posOffset>2401195</wp:posOffset>
                </wp:positionV>
                <wp:extent cx="424815" cy="250190"/>
                <wp:effectExtent l="0" t="0" r="0" b="0"/>
                <wp:wrapNone/>
                <wp:docPr id="33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75CDE65" w14:textId="77777777" w:rsidR="00BF0F98" w:rsidRDefault="00BF0F98" w:rsidP="00BF0F98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na implementação das regras de negócio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BCD87" id="Quadro de texto 11" o:spid="_x0000_s1044" type="#_x0000_t202" style="position:absolute;left:0;text-align:left;margin-left:298.45pt;margin-top:189.05pt;width:33.45pt;height:19.7pt;z-index:25181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675CDE65" w14:textId="77777777" w:rsidR="00BF0F98" w:rsidRDefault="00BF0F98" w:rsidP="00BF0F98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na implementação das regras de negócio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6720" behindDoc="0" locked="0" layoutInCell="0" allowOverlap="1" wp14:anchorId="1F904AA3" wp14:editId="1A10F04C">
                <wp:simplePos x="0" y="0"/>
                <wp:positionH relativeFrom="column">
                  <wp:posOffset>3301365</wp:posOffset>
                </wp:positionH>
                <wp:positionV relativeFrom="paragraph">
                  <wp:posOffset>2405662</wp:posOffset>
                </wp:positionV>
                <wp:extent cx="400957" cy="206375"/>
                <wp:effectExtent l="0" t="0" r="0" b="3175"/>
                <wp:wrapNone/>
                <wp:docPr id="27" name="Q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957" cy="20637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E81E5F0" w14:textId="77777777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 xml:space="preserve">Gerenciador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904AA3" id="Quadro de texto 22" o:spid="_x0000_s1045" type="#_x0000_t202" style="position:absolute;left:0;text-align:left;margin-left:259.95pt;margin-top:189.4pt;width:31.55pt;height:16.25pt;z-index:251806720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5E81E5F0" w14:textId="77777777" w:rsidR="00B931A3" w:rsidRDefault="00B931A3" w:rsidP="00B931A3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 xml:space="preserve">Gerenciador de Prontuários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3104" behindDoc="0" locked="0" layoutInCell="0" allowOverlap="1" wp14:anchorId="0D322850" wp14:editId="5A090AE7">
                <wp:simplePos x="0" y="0"/>
                <wp:positionH relativeFrom="column">
                  <wp:posOffset>2902286</wp:posOffset>
                </wp:positionH>
                <wp:positionV relativeFrom="paragraph">
                  <wp:posOffset>2790800</wp:posOffset>
                </wp:positionV>
                <wp:extent cx="352467" cy="253365"/>
                <wp:effectExtent l="0" t="0" r="9525" b="0"/>
                <wp:wrapNone/>
                <wp:docPr id="93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67" cy="253365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FE99BB6" w14:textId="390A7BBC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de Acompanhar desenvolvimento de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22850" id="_x0000_s1046" type="#_x0000_t202" style="position:absolute;left:0;text-align:left;margin-left:228.55pt;margin-top:219.75pt;width:27.75pt;height:19.95pt;z-index:2518231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" o:allowincell="f" fillcolor="#ffd8ce" stroked="f" strokeweight="0">
                <v:textbox inset="0,0,0,0">
                  <w:txbxContent>
                    <w:p w14:paraId="0FE99BB6" w14:textId="390A7BBC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de Acompanhar desenvolvimento de Pacientes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1056" behindDoc="0" locked="0" layoutInCell="0" allowOverlap="1" wp14:anchorId="22EABADF" wp14:editId="1A7B5FD5">
                <wp:simplePos x="0" y="0"/>
                <wp:positionH relativeFrom="column">
                  <wp:posOffset>3302854</wp:posOffset>
                </wp:positionH>
                <wp:positionV relativeFrom="paragraph">
                  <wp:posOffset>2789879</wp:posOffset>
                </wp:positionV>
                <wp:extent cx="470263" cy="152832"/>
                <wp:effectExtent l="0" t="0" r="6350" b="0"/>
                <wp:wrapNone/>
                <wp:docPr id="91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152832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DF43987" w14:textId="6BA8D189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Gerenciador de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BADF" id="_x0000_s1047" type="#_x0000_t202" style="position:absolute;left:0;text-align:left;margin-left:260.05pt;margin-top:219.7pt;width:37.05pt;height:12.05pt;z-index:2518210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0DF43987" w14:textId="6BA8D189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Gerenciador de Pacientes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5152" behindDoc="0" locked="0" layoutInCell="0" allowOverlap="1" wp14:anchorId="6C0B9819" wp14:editId="2E2640FF">
                <wp:simplePos x="0" y="0"/>
                <wp:positionH relativeFrom="column">
                  <wp:posOffset>3820421</wp:posOffset>
                </wp:positionH>
                <wp:positionV relativeFrom="paragraph">
                  <wp:posOffset>2789585</wp:posOffset>
                </wp:positionV>
                <wp:extent cx="424815" cy="264218"/>
                <wp:effectExtent l="0" t="0" r="0" b="2540"/>
                <wp:wrapNone/>
                <wp:docPr id="96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" cy="26421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01ABD56" w14:textId="5599B51A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em acompanhar o desenvolvimento clínico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9819" id="_x0000_s1048" type="#_x0000_t202" style="position:absolute;left:0;text-align:left;margin-left:300.8pt;margin-top:219.65pt;width:33.45pt;height:20.8pt;z-index:25182515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701ABD56" w14:textId="5599B51A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em acompanhar o desenvolvimento clínico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8176" behindDoc="0" locked="0" layoutInCell="0" allowOverlap="1" wp14:anchorId="07B42AA0" wp14:editId="2ECD9C2E">
                <wp:simplePos x="0" y="0"/>
                <wp:positionH relativeFrom="column">
                  <wp:posOffset>4773745</wp:posOffset>
                </wp:positionH>
                <wp:positionV relativeFrom="paragraph">
                  <wp:posOffset>2104706</wp:posOffset>
                </wp:positionV>
                <wp:extent cx="439507" cy="242570"/>
                <wp:effectExtent l="0" t="0" r="0" b="5080"/>
                <wp:wrapNone/>
                <wp:docPr id="74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507" cy="242570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44A27A6" w14:textId="7A1CE550" w:rsidR="003C3AB4" w:rsidRDefault="003C3AB4" w:rsidP="003C3AB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em acompanhar </w:t>
                            </w:r>
                            <w:r w:rsidR="00E42A1E">
                              <w:rPr>
                                <w:sz w:val="8"/>
                                <w:szCs w:val="8"/>
                              </w:rPr>
                              <w:t>um fluxo de caixa descentralizado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42AA0" id="_x0000_s1049" type="#_x0000_t202" style="position:absolute;left:0;text-align:left;margin-left:375.9pt;margin-top:165.7pt;width:34.6pt;height:19.1pt;z-index:251698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" o:allowincell="f" fillcolor="#ffd8ce" stroked="f" strokeweight="0">
                <v:textbox inset="0,0,0,0">
                  <w:txbxContent>
                    <w:p w14:paraId="444A27A6" w14:textId="7A1CE550" w:rsidR="003C3AB4" w:rsidRDefault="003C3AB4" w:rsidP="003C3AB4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em acompanhar </w:t>
                      </w:r>
                      <w:r w:rsidR="00E42A1E">
                        <w:rPr>
                          <w:sz w:val="8"/>
                          <w:szCs w:val="8"/>
                        </w:rPr>
                        <w:t>um fluxo de caixa descentralizado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9984" behindDoc="0" locked="0" layoutInCell="0" allowOverlap="1" wp14:anchorId="1275778C" wp14:editId="04DCFC59">
                <wp:simplePos x="0" y="0"/>
                <wp:positionH relativeFrom="column">
                  <wp:posOffset>5291985</wp:posOffset>
                </wp:positionH>
                <wp:positionV relativeFrom="paragraph">
                  <wp:posOffset>2239755</wp:posOffset>
                </wp:positionV>
                <wp:extent cx="311603" cy="161381"/>
                <wp:effectExtent l="0" t="0" r="0" b="0"/>
                <wp:wrapNone/>
                <wp:docPr id="70" name="Q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03" cy="161381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C24E17F" w14:textId="4BB6ACA1" w:rsidR="00912305" w:rsidRDefault="00912305" w:rsidP="00912305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>Gerenciador Financeiro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778C" id="Quadro de texto 24" o:spid="_x0000_s1050" type="#_x0000_t202" style="position:absolute;left:0;text-align:left;margin-left:416.7pt;margin-top:176.35pt;width:24.55pt;height:12.7pt;z-index:2516899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" o:allowincell="f" fillcolor="#dee7e5" stroked="f" strokeweight="0">
                <v:textbox inset="0,0,0,0">
                  <w:txbxContent>
                    <w:p w14:paraId="4C24E17F" w14:textId="4BB6ACA1" w:rsidR="00912305" w:rsidRDefault="00912305" w:rsidP="00912305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>Gerenciador Financeiro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2272" behindDoc="0" locked="0" layoutInCell="0" allowOverlap="1" wp14:anchorId="33C7B4FE" wp14:editId="21C189EC">
                <wp:simplePos x="0" y="0"/>
                <wp:positionH relativeFrom="column">
                  <wp:posOffset>5676412</wp:posOffset>
                </wp:positionH>
                <wp:positionV relativeFrom="paragraph">
                  <wp:posOffset>2259443</wp:posOffset>
                </wp:positionV>
                <wp:extent cx="621665" cy="153807"/>
                <wp:effectExtent l="0" t="0" r="6985" b="0"/>
                <wp:wrapNone/>
                <wp:docPr id="77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" cy="15380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6AECE88" w14:textId="57AE9295" w:rsidR="00E42A1E" w:rsidRDefault="00E42A1E" w:rsidP="00E42A1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gerenciamento de fluxo de caixa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7B4FE" id="_x0000_s1051" type="#_x0000_t202" style="position:absolute;left:0;text-align:left;margin-left:446.95pt;margin-top:177.9pt;width:48.95pt;height:12.1pt;z-index:2517022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56AECE88" w14:textId="57AE9295" w:rsidR="00E42A1E" w:rsidRDefault="00E42A1E" w:rsidP="00E42A1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gerenciamento de fluxo de caixa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1904" behindDoc="0" locked="0" layoutInCell="0" allowOverlap="1" wp14:anchorId="09DEA102" wp14:editId="34616513">
                <wp:simplePos x="0" y="0"/>
                <wp:positionH relativeFrom="column">
                  <wp:posOffset>4667330</wp:posOffset>
                </wp:positionH>
                <wp:positionV relativeFrom="paragraph">
                  <wp:posOffset>2405855</wp:posOffset>
                </wp:positionV>
                <wp:extent cx="624391" cy="178419"/>
                <wp:effectExtent l="0" t="0" r="4445" b="0"/>
                <wp:wrapNone/>
                <wp:docPr id="115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391" cy="178419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A5EDA29" w14:textId="71C57EF6" w:rsidR="005B2F32" w:rsidRDefault="005B2F32" w:rsidP="005B2F32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em ter controle sobre cadastro de médicos</w:t>
                            </w:r>
                            <w:r w:rsidR="00B52577">
                              <w:rPr>
                                <w:sz w:val="8"/>
                                <w:szCs w:val="8"/>
                              </w:rPr>
                              <w:t>, farmacêuticos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e pacientes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EA102" id="_x0000_s1052" type="#_x0000_t202" style="position:absolute;left:0;text-align:left;margin-left:367.5pt;margin-top:189.45pt;width:49.15pt;height:14.05pt;z-index:251771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" o:allowincell="f" fillcolor="#ffd8ce" stroked="f" strokeweight="0">
                <v:textbox inset="0,0,0,0">
                  <w:txbxContent>
                    <w:p w14:paraId="6A5EDA29" w14:textId="71C57EF6" w:rsidR="005B2F32" w:rsidRDefault="005B2F32" w:rsidP="005B2F32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em ter controle sobre cadastro de médicos</w:t>
                      </w:r>
                      <w:r w:rsidR="00B52577">
                        <w:rPr>
                          <w:sz w:val="8"/>
                          <w:szCs w:val="8"/>
                        </w:rPr>
                        <w:t>, farmacêuticos</w:t>
                      </w:r>
                      <w:r>
                        <w:rPr>
                          <w:sz w:val="8"/>
                          <w:szCs w:val="8"/>
                        </w:rPr>
                        <w:t xml:space="preserve"> e pacientes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7808" behindDoc="0" locked="0" layoutInCell="0" allowOverlap="1" wp14:anchorId="3E53CF0D" wp14:editId="6AFDAD06">
                <wp:simplePos x="0" y="0"/>
                <wp:positionH relativeFrom="column">
                  <wp:posOffset>5336961</wp:posOffset>
                </wp:positionH>
                <wp:positionV relativeFrom="paragraph">
                  <wp:posOffset>2461134</wp:posOffset>
                </wp:positionV>
                <wp:extent cx="284356" cy="207258"/>
                <wp:effectExtent l="0" t="0" r="1905" b="2540"/>
                <wp:wrapNone/>
                <wp:docPr id="113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356" cy="207258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22BB67B" w14:textId="5E59471F" w:rsidR="005B2F32" w:rsidRDefault="005B2F32" w:rsidP="005B2F32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Gerenciador de pessoas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CF0D" id="_x0000_s1053" type="#_x0000_t202" style="position:absolute;left:0;text-align:left;margin-left:420.25pt;margin-top:193.8pt;width:22.4pt;height:16.3pt;z-index:2517678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622BB67B" w14:textId="5E59471F" w:rsidR="005B2F32" w:rsidRDefault="005B2F32" w:rsidP="005B2F32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Gerenciador de pessoas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9856" behindDoc="0" locked="0" layoutInCell="0" allowOverlap="1" wp14:anchorId="453C52FF" wp14:editId="3E6464F8">
                <wp:simplePos x="0" y="0"/>
                <wp:positionH relativeFrom="column">
                  <wp:posOffset>5622016</wp:posOffset>
                </wp:positionH>
                <wp:positionV relativeFrom="paragraph">
                  <wp:posOffset>2492543</wp:posOffset>
                </wp:positionV>
                <wp:extent cx="740726" cy="146685"/>
                <wp:effectExtent l="0" t="0" r="2540" b="5715"/>
                <wp:wrapNone/>
                <wp:docPr id="114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26" cy="14668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BAC3E27" w14:textId="2CAB9AB6" w:rsidR="005B2F32" w:rsidRDefault="005B2F32" w:rsidP="005B2F32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Centralização do cadastro de médicos</w:t>
                            </w:r>
                            <w:r w:rsidR="00B52577">
                              <w:rPr>
                                <w:sz w:val="8"/>
                                <w:szCs w:val="8"/>
                              </w:rPr>
                              <w:t>, farmacêuticos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e pacientes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C52FF" id="_x0000_s1054" type="#_x0000_t202" style="position:absolute;left:0;text-align:left;margin-left:442.7pt;margin-top:196.25pt;width:58.3pt;height:11.55pt;z-index:251769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" o:allowincell="f" fillcolor="#dde8cb" stroked="f" strokeweight="0">
                <v:textbox inset="0,0,0,0">
                  <w:txbxContent>
                    <w:p w14:paraId="0BAC3E27" w14:textId="2CAB9AB6" w:rsidR="005B2F32" w:rsidRDefault="005B2F32" w:rsidP="005B2F32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Centralização do cadastro de médicos</w:t>
                      </w:r>
                      <w:r w:rsidR="00B52577">
                        <w:rPr>
                          <w:sz w:val="8"/>
                          <w:szCs w:val="8"/>
                        </w:rPr>
                        <w:t>, farmacêuticos</w:t>
                      </w:r>
                      <w:r>
                        <w:rPr>
                          <w:sz w:val="8"/>
                          <w:szCs w:val="8"/>
                        </w:rPr>
                        <w:t xml:space="preserve"> e pacientes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0224" behindDoc="0" locked="0" layoutInCell="0" allowOverlap="1" wp14:anchorId="0EB5AFBF" wp14:editId="576A1683">
                <wp:simplePos x="0" y="0"/>
                <wp:positionH relativeFrom="column">
                  <wp:posOffset>4965233</wp:posOffset>
                </wp:positionH>
                <wp:positionV relativeFrom="paragraph">
                  <wp:posOffset>2646348</wp:posOffset>
                </wp:positionV>
                <wp:extent cx="325755" cy="253818"/>
                <wp:effectExtent l="0" t="0" r="0" b="0"/>
                <wp:wrapNone/>
                <wp:docPr id="75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253818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10AD482" w14:textId="71787644" w:rsidR="00E42A1E" w:rsidRDefault="00E42A1E" w:rsidP="00E42A1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em manter todos os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5AFBF" id="_x0000_s1055" type="#_x0000_t202" style="position:absolute;left:0;text-align:left;margin-left:390.95pt;margin-top:208.35pt;width:25.65pt;height:20pt;z-index:25170022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" o:allowincell="f" fillcolor="#ffd8ce" stroked="f" strokeweight="0">
                <v:textbox inset="0,0,0,0">
                  <w:txbxContent>
                    <w:p w14:paraId="510AD482" w14:textId="71787644" w:rsidR="00E42A1E" w:rsidRDefault="00E42A1E" w:rsidP="00E42A1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em manter todos os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6128" behindDoc="0" locked="0" layoutInCell="0" allowOverlap="1" wp14:anchorId="314A1179" wp14:editId="647F3FC6">
                <wp:simplePos x="0" y="0"/>
                <wp:positionH relativeFrom="column">
                  <wp:posOffset>5386953</wp:posOffset>
                </wp:positionH>
                <wp:positionV relativeFrom="paragraph">
                  <wp:posOffset>2726753</wp:posOffset>
                </wp:positionV>
                <wp:extent cx="311603" cy="161381"/>
                <wp:effectExtent l="0" t="0" r="0" b="0"/>
                <wp:wrapNone/>
                <wp:docPr id="73" name="Q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03" cy="161381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FA85B35" w14:textId="2389A607" w:rsidR="00F56EBE" w:rsidRDefault="00F56EBE" w:rsidP="00F56EBE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 xml:space="preserve">Gerenciador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de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A1179" id="_x0000_s1056" type="#_x0000_t202" style="position:absolute;left:0;text-align:left;margin-left:424.15pt;margin-top:214.7pt;width:24.55pt;height:12.7pt;z-index:2516961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" o:allowincell="f" fillcolor="#dee7e5" stroked="f" strokeweight="0">
                <v:textbox inset="0,0,0,0">
                  <w:txbxContent>
                    <w:p w14:paraId="3FA85B35" w14:textId="2389A607" w:rsidR="00F56EBE" w:rsidRDefault="00F56EBE" w:rsidP="00F56EBE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 xml:space="preserve">Gerenciador </w:t>
                      </w:r>
                      <w:r>
                        <w:rPr>
                          <w:sz w:val="8"/>
                          <w:szCs w:val="8"/>
                        </w:rPr>
                        <w:t>de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4320" behindDoc="0" locked="0" layoutInCell="0" allowOverlap="1" wp14:anchorId="53BB1379" wp14:editId="6FFB6E57">
                <wp:simplePos x="0" y="0"/>
                <wp:positionH relativeFrom="column">
                  <wp:posOffset>5771628</wp:posOffset>
                </wp:positionH>
                <wp:positionV relativeFrom="paragraph">
                  <wp:posOffset>2728280</wp:posOffset>
                </wp:positionV>
                <wp:extent cx="590155" cy="158750"/>
                <wp:effectExtent l="0" t="0" r="635" b="0"/>
                <wp:wrapNone/>
                <wp:docPr id="78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55" cy="15875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8243A9B" w14:textId="5A61E755" w:rsidR="00E42A1E" w:rsidRDefault="00E42A1E" w:rsidP="00E42A1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gerenciamento de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1379" id="_x0000_s1057" type="#_x0000_t202" style="position:absolute;left:0;text-align:left;margin-left:454.45pt;margin-top:214.85pt;width:46.45pt;height:12.5pt;z-index:2517043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" o:allowincell="f" fillcolor="#dde8cb" stroked="f" strokeweight="0">
                <v:textbox inset="0,0,0,0">
                  <w:txbxContent>
                    <w:p w14:paraId="28243A9B" w14:textId="5A61E755" w:rsidR="00E42A1E" w:rsidRDefault="00E42A1E" w:rsidP="00E42A1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gerenciamento de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2032" behindDoc="0" locked="0" layoutInCell="0" allowOverlap="1" wp14:anchorId="66EB6FC7" wp14:editId="2A31116D">
                <wp:simplePos x="0" y="0"/>
                <wp:positionH relativeFrom="column">
                  <wp:posOffset>4864188</wp:posOffset>
                </wp:positionH>
                <wp:positionV relativeFrom="paragraph">
                  <wp:posOffset>2925142</wp:posOffset>
                </wp:positionV>
                <wp:extent cx="489040" cy="243114"/>
                <wp:effectExtent l="0" t="0" r="6350" b="5080"/>
                <wp:wrapNone/>
                <wp:docPr id="71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040" cy="243114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6AB46EA" w14:textId="125E6013" w:rsidR="00F56EBE" w:rsidRDefault="00F56EBE" w:rsidP="00F56EB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em acompanhar a logística de todos os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B6FC7" id="_x0000_s1058" type="#_x0000_t202" style="position:absolute;left:0;text-align:left;margin-left:383pt;margin-top:230.35pt;width:38.5pt;height:19.15pt;z-index:2516920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" o:allowincell="f" fillcolor="#ffd8ce" stroked="f" strokeweight="0">
                <v:textbox inset="0,0,0,0">
                  <w:txbxContent>
                    <w:p w14:paraId="66AB46EA" w14:textId="125E6013" w:rsidR="00F56EBE" w:rsidRDefault="00F56EBE" w:rsidP="00F56EB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em acompanhar a logística de todos os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" behindDoc="0" locked="0" layoutInCell="0" allowOverlap="1" wp14:anchorId="0ED42B46" wp14:editId="74D30144">
                <wp:simplePos x="0" y="0"/>
                <wp:positionH relativeFrom="column">
                  <wp:posOffset>5411727</wp:posOffset>
                </wp:positionH>
                <wp:positionV relativeFrom="paragraph">
                  <wp:posOffset>2955606</wp:posOffset>
                </wp:positionV>
                <wp:extent cx="333828" cy="201386"/>
                <wp:effectExtent l="0" t="0" r="9525" b="8255"/>
                <wp:wrapNone/>
                <wp:docPr id="25" name="Q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28" cy="201386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5FE71B8" w14:textId="180BB4A5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Rastre</w:t>
                            </w:r>
                            <w:r w:rsidR="00767352">
                              <w:rPr>
                                <w:sz w:val="8"/>
                                <w:szCs w:val="8"/>
                              </w:rPr>
                              <w:t>ador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de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2B46" id="_x0000_s1059" type="#_x0000_t202" style="position:absolute;left:0;text-align:left;margin-left:426.1pt;margin-top:232.7pt;width:26.3pt;height:15.85pt;z-index:39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" o:allowincell="f" fillcolor="#dee7e5" stroked="f" strokeweight="0">
                <v:textbox inset="0,0,0,0">
                  <w:txbxContent>
                    <w:p w14:paraId="25FE71B8" w14:textId="180BB4A5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Rastre</w:t>
                      </w:r>
                      <w:r w:rsidR="00767352">
                        <w:rPr>
                          <w:sz w:val="8"/>
                          <w:szCs w:val="8"/>
                        </w:rPr>
                        <w:t>ador</w:t>
                      </w:r>
                      <w:r>
                        <w:rPr>
                          <w:sz w:val="8"/>
                          <w:szCs w:val="8"/>
                        </w:rPr>
                        <w:t xml:space="preserve"> de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4080" behindDoc="0" locked="0" layoutInCell="0" allowOverlap="1" wp14:anchorId="2CE8C04B" wp14:editId="4400E9EC">
                <wp:simplePos x="0" y="0"/>
                <wp:positionH relativeFrom="column">
                  <wp:posOffset>5801553</wp:posOffset>
                </wp:positionH>
                <wp:positionV relativeFrom="paragraph">
                  <wp:posOffset>2922031</wp:posOffset>
                </wp:positionV>
                <wp:extent cx="517868" cy="250190"/>
                <wp:effectExtent l="0" t="0" r="0" b="0"/>
                <wp:wrapNone/>
                <wp:docPr id="72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868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6D0FF42" w14:textId="0384B84A" w:rsidR="00F56EBE" w:rsidRDefault="00F56EBE" w:rsidP="00F56EB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acompanhamento logístico de produtos medicamentos controlados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E8C04B" id="_x0000_s1060" type="#_x0000_t202" style="position:absolute;left:0;text-align:left;margin-left:456.8pt;margin-top:230.1pt;width:40.8pt;height:19.7pt;z-index:251694080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" o:allowincell="f" fillcolor="#dde8cb" stroked="f" strokeweight="0">
                <v:textbox inset="0,0,0,0">
                  <w:txbxContent>
                    <w:p w14:paraId="76D0FF42" w14:textId="0384B84A" w:rsidR="00F56EBE" w:rsidRDefault="00F56EBE" w:rsidP="00F56EB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acompanhamento logístico de produtos medicamentos controlados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0576" behindDoc="0" locked="0" layoutInCell="0" allowOverlap="1" wp14:anchorId="3934C997" wp14:editId="2B6B9F0A">
                <wp:simplePos x="0" y="0"/>
                <wp:positionH relativeFrom="column">
                  <wp:posOffset>3333603</wp:posOffset>
                </wp:positionH>
                <wp:positionV relativeFrom="paragraph">
                  <wp:posOffset>1174107</wp:posOffset>
                </wp:positionV>
                <wp:extent cx="332740" cy="75565"/>
                <wp:effectExtent l="0" t="0" r="0" b="0"/>
                <wp:wrapNone/>
                <wp:docPr id="21" name="Q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75565"/>
                        </a:xfrm>
                        <a:prstGeom prst="rect">
                          <a:avLst/>
                        </a:prstGeom>
                        <a:solidFill>
                          <a:srgbClr val="DEE6EF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09338F5" w14:textId="48689F30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Médicos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4C997" id="Quadro de texto 6" o:spid="_x0000_s1061" type="#_x0000_t202" style="position:absolute;left:0;text-align:left;margin-left:262.5pt;margin-top:92.45pt;width:26.2pt;height:5.95pt;z-index:25180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" o:allowincell="f" fillcolor="#dee6ef" stroked="f" strokeweight="0">
                <v:textbox inset="0,0,0,0">
                  <w:txbxContent>
                    <w:p w14:paraId="509338F5" w14:textId="48689F30" w:rsidR="00B931A3" w:rsidRDefault="00B931A3" w:rsidP="00B931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Médicos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2624" behindDoc="0" locked="0" layoutInCell="0" allowOverlap="1" wp14:anchorId="3FB7AE65" wp14:editId="51AC5B37">
                <wp:simplePos x="0" y="0"/>
                <wp:positionH relativeFrom="column">
                  <wp:posOffset>3717143</wp:posOffset>
                </wp:positionH>
                <wp:positionV relativeFrom="paragraph">
                  <wp:posOffset>1260173</wp:posOffset>
                </wp:positionV>
                <wp:extent cx="404232" cy="125730"/>
                <wp:effectExtent l="0" t="0" r="0" b="7620"/>
                <wp:wrapNone/>
                <wp:docPr id="22" name="Q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232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285DA67" w14:textId="77777777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Fazer controle de procedimentos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7AE65" id="_x0000_s1062" type="#_x0000_t202" style="position:absolute;left:0;text-align:left;margin-left:292.7pt;margin-top:99.25pt;width:31.85pt;height:9.9pt;z-index:25180262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2285DA67" w14:textId="77777777" w:rsidR="00B931A3" w:rsidRDefault="00B931A3" w:rsidP="00B931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Fazer controle de procedimentos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4672" behindDoc="0" locked="0" layoutInCell="0" allowOverlap="1" wp14:anchorId="5BEF4000" wp14:editId="06F39A48">
                <wp:simplePos x="0" y="0"/>
                <wp:positionH relativeFrom="column">
                  <wp:posOffset>2803525</wp:posOffset>
                </wp:positionH>
                <wp:positionV relativeFrom="paragraph">
                  <wp:posOffset>1295093</wp:posOffset>
                </wp:positionV>
                <wp:extent cx="470263" cy="77833"/>
                <wp:effectExtent l="0" t="0" r="6350" b="0"/>
                <wp:wrapNone/>
                <wp:docPr id="26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77833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667B696" w14:textId="77777777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Prontuários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F4000" id="_x0000_s1063" type="#_x0000_t202" style="position:absolute;left:0;text-align:left;margin-left:220.75pt;margin-top:102pt;width:37.05pt;height:6.15pt;z-index:2518046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" o:allowincell="f" fillcolor="#dee7e5" stroked="f" strokeweight="0">
                <v:textbox inset="0,0,0,0">
                  <w:txbxContent>
                    <w:p w14:paraId="4667B696" w14:textId="77777777" w:rsidR="00B931A3" w:rsidRDefault="00B931A3" w:rsidP="00B931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Prontuários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" behindDoc="0" locked="0" layoutInCell="0" allowOverlap="1" wp14:anchorId="0FAFCDD3" wp14:editId="31D21B8E">
                <wp:simplePos x="0" y="0"/>
                <wp:positionH relativeFrom="column">
                  <wp:posOffset>1477010</wp:posOffset>
                </wp:positionH>
                <wp:positionV relativeFrom="paragraph">
                  <wp:posOffset>1344833</wp:posOffset>
                </wp:positionV>
                <wp:extent cx="332740" cy="75565"/>
                <wp:effectExtent l="0" t="0" r="0" b="0"/>
                <wp:wrapNone/>
                <wp:docPr id="8" name="Q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75565"/>
                        </a:xfrm>
                        <a:prstGeom prst="rect">
                          <a:avLst/>
                        </a:prstGeom>
                        <a:solidFill>
                          <a:srgbClr val="DEE6EF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738133B" w14:textId="77777777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Farmacêuticos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CDD3" id="_x0000_s1064" type="#_x0000_t202" style="position:absolute;left:0;text-align:left;margin-left:116.3pt;margin-top:105.9pt;width:26.2pt;height:5.95pt;z-index:2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" o:allowincell="f" fillcolor="#dee6ef" stroked="f" strokeweight="0">
                <v:textbox inset="0,0,0,0">
                  <w:txbxContent>
                    <w:p w14:paraId="3738133B" w14:textId="77777777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Farmacêuticos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" behindDoc="0" locked="0" layoutInCell="0" allowOverlap="1" wp14:anchorId="42722160" wp14:editId="5D63763B">
                <wp:simplePos x="0" y="0"/>
                <wp:positionH relativeFrom="column">
                  <wp:posOffset>1895622</wp:posOffset>
                </wp:positionH>
                <wp:positionV relativeFrom="paragraph">
                  <wp:posOffset>1547500</wp:posOffset>
                </wp:positionV>
                <wp:extent cx="328385" cy="214085"/>
                <wp:effectExtent l="0" t="0" r="0" b="0"/>
                <wp:wrapNone/>
                <wp:docPr id="11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85" cy="21408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3D01F21" w14:textId="2E1A4156" w:rsidR="008E4B77" w:rsidRDefault="00BB06C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Manter medicamentos e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2160" id="_x0000_s1065" type="#_x0000_t202" style="position:absolute;left:0;text-align:left;margin-left:149.25pt;margin-top:121.85pt;width:25.85pt;height:16.85pt;z-index:2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" o:allowincell="f" fillcolor="#dde8cb" stroked="f" strokeweight="0">
                <v:textbox inset="0,0,0,0">
                  <w:txbxContent>
                    <w:p w14:paraId="63D01F21" w14:textId="2E1A4156" w:rsidR="008E4B77" w:rsidRDefault="00BB06C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Manter medicamentos e produtos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0" allowOverlap="1" wp14:anchorId="610E6464" wp14:editId="49C73051">
                <wp:simplePos x="0" y="0"/>
                <wp:positionH relativeFrom="column">
                  <wp:posOffset>991845</wp:posOffset>
                </wp:positionH>
                <wp:positionV relativeFrom="paragraph">
                  <wp:posOffset>1550166</wp:posOffset>
                </wp:positionV>
                <wp:extent cx="413657" cy="175986"/>
                <wp:effectExtent l="0" t="0" r="5715" b="0"/>
                <wp:wrapNone/>
                <wp:docPr id="54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657" cy="175986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8EA11FA" w14:textId="2A253459" w:rsidR="008F7A0F" w:rsidRDefault="008F7A0F" w:rsidP="008F7A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 produtos e medicamentos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E6464" id="_x0000_s1066" type="#_x0000_t202" style="position:absolute;left:0;text-align:left;margin-left:78.1pt;margin-top:122.05pt;width:32.55pt;height:13.85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" o:allowincell="f" fillcolor="#dee7e5" stroked="f" strokeweight="0">
                <v:textbox inset="0,0,0,0">
                  <w:txbxContent>
                    <w:p w14:paraId="28EA11FA" w14:textId="2A253459" w:rsidR="008F7A0F" w:rsidRDefault="008F7A0F" w:rsidP="008F7A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 produtos e medicamentos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0" allowOverlap="1" wp14:anchorId="5E6C8299" wp14:editId="6BFF7994">
                <wp:simplePos x="0" y="0"/>
                <wp:positionH relativeFrom="column">
                  <wp:posOffset>2003139</wp:posOffset>
                </wp:positionH>
                <wp:positionV relativeFrom="paragraph">
                  <wp:posOffset>2007874</wp:posOffset>
                </wp:positionV>
                <wp:extent cx="391795" cy="250190"/>
                <wp:effectExtent l="0" t="0" r="0" b="0"/>
                <wp:wrapNone/>
                <wp:docPr id="57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795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C4CB08B" w14:textId="0D5CB97E" w:rsidR="00BB06C6" w:rsidRDefault="00BB06C6" w:rsidP="00BB06C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gerenciamento de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C8299" id="_x0000_s1067" type="#_x0000_t202" style="position:absolute;left:0;text-align:left;margin-left:157.75pt;margin-top:158.1pt;width:30.85pt;height:19.7pt;z-index:25166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" o:allowincell="f" fillcolor="#dde8cb" stroked="f" strokeweight="0">
                <v:textbox inset="0,0,0,0">
                  <w:txbxContent>
                    <w:p w14:paraId="5C4CB08B" w14:textId="0D5CB97E" w:rsidR="00BB06C6" w:rsidRDefault="00BB06C6" w:rsidP="00BB06C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gerenciamento de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7" behindDoc="0" locked="0" layoutInCell="0" allowOverlap="1" wp14:anchorId="027A8BE6" wp14:editId="004BE5CA">
                <wp:simplePos x="0" y="0"/>
                <wp:positionH relativeFrom="column">
                  <wp:posOffset>1578118</wp:posOffset>
                </wp:positionH>
                <wp:positionV relativeFrom="paragraph">
                  <wp:posOffset>2043485</wp:posOffset>
                </wp:positionV>
                <wp:extent cx="312420" cy="250190"/>
                <wp:effectExtent l="0" t="0" r="0" b="0"/>
                <wp:wrapNone/>
                <wp:docPr id="23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73F2683" w14:textId="7DCAD173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Gerenciador de produtos e medicamentos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A8BE6" id="_x0000_s1068" type="#_x0000_t202" style="position:absolute;left:0;text-align:left;margin-left:124.25pt;margin-top:160.9pt;width:24.6pt;height:19.7pt;z-index:3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" o:allowincell="f" fillcolor="#dee7e5" stroked="f" strokeweight="0">
                <v:textbox inset="0,0,0,0">
                  <w:txbxContent>
                    <w:p w14:paraId="173F2683" w14:textId="7DCAD173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Gerenciador de produtos e medicamentos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8" behindDoc="0" locked="0" layoutInCell="0" allowOverlap="1" wp14:anchorId="6E8BDEE8" wp14:editId="10FDCE94">
                <wp:simplePos x="0" y="0"/>
                <wp:positionH relativeFrom="column">
                  <wp:posOffset>1102924</wp:posOffset>
                </wp:positionH>
                <wp:positionV relativeFrom="paragraph">
                  <wp:posOffset>2031071</wp:posOffset>
                </wp:positionV>
                <wp:extent cx="325755" cy="253818"/>
                <wp:effectExtent l="0" t="0" r="0" b="0"/>
                <wp:wrapNone/>
                <wp:docPr id="14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253818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2E3E200" w14:textId="1207C746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em </w:t>
                            </w:r>
                            <w:r w:rsidR="003E0E2F">
                              <w:rPr>
                                <w:sz w:val="8"/>
                                <w:szCs w:val="8"/>
                              </w:rPr>
                              <w:t>manter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todos os produtos</w:t>
                            </w:r>
                            <w:r w:rsidR="003E0E2F">
                              <w:rPr>
                                <w:sz w:val="8"/>
                                <w:szCs w:val="8"/>
                              </w:rPr>
                              <w:t xml:space="preserve">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BDEE8" id="_x0000_s1069" type="#_x0000_t202" style="position:absolute;left:0;text-align:left;margin-left:86.85pt;margin-top:159.95pt;width:25.65pt;height:20pt;z-index:28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" o:allowincell="f" fillcolor="#ffd8ce" stroked="f" strokeweight="0">
                <v:textbox inset="0,0,0,0">
                  <w:txbxContent>
                    <w:p w14:paraId="42E3E200" w14:textId="1207C746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em </w:t>
                      </w:r>
                      <w:r w:rsidR="003E0E2F">
                        <w:rPr>
                          <w:sz w:val="8"/>
                          <w:szCs w:val="8"/>
                        </w:rPr>
                        <w:t>manter</w:t>
                      </w:r>
                      <w:r>
                        <w:rPr>
                          <w:sz w:val="8"/>
                          <w:szCs w:val="8"/>
                        </w:rPr>
                        <w:t xml:space="preserve"> todos os produtos</w:t>
                      </w:r>
                      <w:r w:rsidR="003E0E2F">
                        <w:rPr>
                          <w:sz w:val="8"/>
                          <w:szCs w:val="8"/>
                        </w:rPr>
                        <w:t xml:space="preserve">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" behindDoc="0" locked="0" layoutInCell="0" allowOverlap="1" wp14:anchorId="190A41DF" wp14:editId="2831A0BC">
                <wp:simplePos x="0" y="0"/>
                <wp:positionH relativeFrom="column">
                  <wp:posOffset>1534635</wp:posOffset>
                </wp:positionH>
                <wp:positionV relativeFrom="paragraph">
                  <wp:posOffset>2682963</wp:posOffset>
                </wp:positionV>
                <wp:extent cx="400957" cy="206375"/>
                <wp:effectExtent l="0" t="0" r="0" b="3175"/>
                <wp:wrapNone/>
                <wp:docPr id="24" name="Q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957" cy="20637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EA716F8" w14:textId="7A2EF65F" w:rsidR="008E4B77" w:rsidRDefault="00AC0BE7">
                            <w:pPr>
                              <w:overflowPunct w:val="0"/>
                              <w:jc w:val="center"/>
                            </w:pPr>
                            <w:r w:rsidRPr="00AC0BE7">
                              <w:rPr>
                                <w:sz w:val="8"/>
                                <w:szCs w:val="8"/>
                              </w:rPr>
                              <w:t>Gerencia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dor</w:t>
                            </w:r>
                            <w:r w:rsidRPr="00AC0BE7">
                              <w:rPr>
                                <w:sz w:val="8"/>
                                <w:szCs w:val="8"/>
                              </w:rPr>
                              <w:t xml:space="preserve"> movimentações e consumos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0A41DF" id="_x0000_s1070" type="#_x0000_t202" style="position:absolute;left:0;text-align:left;margin-left:120.85pt;margin-top:211.25pt;width:31.55pt;height:16.25pt;z-index:38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" o:allowincell="f" fillcolor="#dee7e5" stroked="f" strokeweight="0">
                <v:textbox inset="0,0,0,0">
                  <w:txbxContent>
                    <w:p w14:paraId="7EA716F8" w14:textId="7A2EF65F" w:rsidR="008E4B77" w:rsidRDefault="00AC0BE7">
                      <w:pPr>
                        <w:overflowPunct w:val="0"/>
                        <w:jc w:val="center"/>
                      </w:pPr>
                      <w:r w:rsidRPr="00AC0BE7">
                        <w:rPr>
                          <w:sz w:val="8"/>
                          <w:szCs w:val="8"/>
                        </w:rPr>
                        <w:t>Gerencia</w:t>
                      </w:r>
                      <w:r>
                        <w:rPr>
                          <w:sz w:val="8"/>
                          <w:szCs w:val="8"/>
                        </w:rPr>
                        <w:t>dor</w:t>
                      </w:r>
                      <w:r w:rsidRPr="00AC0BE7">
                        <w:rPr>
                          <w:sz w:val="8"/>
                          <w:szCs w:val="8"/>
                        </w:rPr>
                        <w:t xml:space="preserve"> movimentações e consumos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" behindDoc="0" locked="0" layoutInCell="0" allowOverlap="1" wp14:anchorId="0B07FD80" wp14:editId="19187079">
                <wp:simplePos x="0" y="0"/>
                <wp:positionH relativeFrom="column">
                  <wp:posOffset>2034023</wp:posOffset>
                </wp:positionH>
                <wp:positionV relativeFrom="paragraph">
                  <wp:posOffset>2646171</wp:posOffset>
                </wp:positionV>
                <wp:extent cx="400806" cy="250190"/>
                <wp:effectExtent l="0" t="0" r="0" b="0"/>
                <wp:wrapNone/>
                <wp:docPr id="12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06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BD14406" w14:textId="18FE5A71" w:rsidR="008E4B77" w:rsidRDefault="00B062C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Reposição</w:t>
                            </w:r>
                            <w:r w:rsidR="00E42A1E">
                              <w:rPr>
                                <w:sz w:val="8"/>
                                <w:szCs w:val="8"/>
                              </w:rPr>
                              <w:t xml:space="preserve"> de produtos faltantes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07FD80" id="_x0000_s1071" type="#_x0000_t202" style="position:absolute;left:0;text-align:left;margin-left:160.15pt;margin-top:208.35pt;width:31.55pt;height:19.7pt;z-index:2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" o:allowincell="f" fillcolor="#dde8cb" stroked="f" strokeweight="0">
                <v:textbox inset="0,0,0,0">
                  <w:txbxContent>
                    <w:p w14:paraId="3BD14406" w14:textId="18FE5A71" w:rsidR="008E4B77" w:rsidRDefault="00B062C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Reposição</w:t>
                      </w:r>
                      <w:r w:rsidR="00E42A1E">
                        <w:rPr>
                          <w:sz w:val="8"/>
                          <w:szCs w:val="8"/>
                        </w:rPr>
                        <w:t xml:space="preserve"> de produtos faltantes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1792" behindDoc="0" locked="0" layoutInCell="0" allowOverlap="1" wp14:anchorId="2FF628D2" wp14:editId="74C1A887">
                <wp:simplePos x="0" y="0"/>
                <wp:positionH relativeFrom="column">
                  <wp:posOffset>1078041</wp:posOffset>
                </wp:positionH>
                <wp:positionV relativeFrom="paragraph">
                  <wp:posOffset>2627121</wp:posOffset>
                </wp:positionV>
                <wp:extent cx="325755" cy="330200"/>
                <wp:effectExtent l="0" t="0" r="0" b="0"/>
                <wp:wrapNone/>
                <wp:docPr id="66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330200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4D660D1" w14:textId="4674515F" w:rsidR="003E0E2F" w:rsidRDefault="003E0E2F" w:rsidP="003E0E2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Produtos e medicamentos faltantes devido à não reposição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8D2" id="_x0000_s1072" type="#_x0000_t202" style="position:absolute;left:0;text-align:left;margin-left:84.9pt;margin-top:206.85pt;width:25.65pt;height:26pt;z-index:25168179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" o:allowincell="f" fillcolor="#ffd8ce" stroked="f" strokeweight="0">
                <v:textbox inset="0,0,0,0">
                  <w:txbxContent>
                    <w:p w14:paraId="74D660D1" w14:textId="4674515F" w:rsidR="003E0E2F" w:rsidRDefault="003E0E2F" w:rsidP="003E0E2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Produtos e medicamentos faltantes devido à não reposição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85888" behindDoc="0" locked="0" layoutInCell="0" allowOverlap="1" wp14:anchorId="579B552F" wp14:editId="4629B224">
                <wp:simplePos x="0" y="0"/>
                <wp:positionH relativeFrom="column">
                  <wp:posOffset>2003458</wp:posOffset>
                </wp:positionH>
                <wp:positionV relativeFrom="paragraph">
                  <wp:posOffset>2321942</wp:posOffset>
                </wp:positionV>
                <wp:extent cx="424815" cy="250190"/>
                <wp:effectExtent l="0" t="0" r="0" b="0"/>
                <wp:wrapNone/>
                <wp:docPr id="68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394E4D8" w14:textId="05FAB15E" w:rsidR="00912305" w:rsidRDefault="00912305" w:rsidP="0091230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na implementação das regras de negócio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B552F" id="_x0000_s1073" type="#_x0000_t202" style="position:absolute;left:0;text-align:left;margin-left:157.75pt;margin-top:182.85pt;width:33.45pt;height:19.7pt;z-index:25168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5394E4D8" w14:textId="05FAB15E" w:rsidR="00912305" w:rsidRDefault="00912305" w:rsidP="0091230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na implementação das regras de negócio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83840" behindDoc="0" locked="0" layoutInCell="0" allowOverlap="1" wp14:anchorId="4D60D4BC" wp14:editId="0BD01DA7">
                <wp:simplePos x="0" y="0"/>
                <wp:positionH relativeFrom="column">
                  <wp:posOffset>1535060</wp:posOffset>
                </wp:positionH>
                <wp:positionV relativeFrom="paragraph">
                  <wp:posOffset>2348802</wp:posOffset>
                </wp:positionV>
                <wp:extent cx="400957" cy="206375"/>
                <wp:effectExtent l="0" t="0" r="0" b="3175"/>
                <wp:wrapNone/>
                <wp:docPr id="67" name="Q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957" cy="20637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9732341" w14:textId="72D4344B" w:rsidR="00912305" w:rsidRDefault="00912305" w:rsidP="00912305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 xml:space="preserve">Gerenciador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60D4BC" id="_x0000_s1074" type="#_x0000_t202" style="position:absolute;left:0;text-align:left;margin-left:120.85pt;margin-top:184.95pt;width:31.55pt;height:16.25pt;z-index:251683840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79732341" w14:textId="72D4344B" w:rsidR="00912305" w:rsidRDefault="00912305" w:rsidP="00912305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 xml:space="preserve">Gerenciador de Prontuários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87936" behindDoc="0" locked="0" layoutInCell="0" allowOverlap="1" wp14:anchorId="6A07E1B6" wp14:editId="6E3B5AEE">
                <wp:simplePos x="0" y="0"/>
                <wp:positionH relativeFrom="column">
                  <wp:posOffset>1090160</wp:posOffset>
                </wp:positionH>
                <wp:positionV relativeFrom="paragraph">
                  <wp:posOffset>2323381</wp:posOffset>
                </wp:positionV>
                <wp:extent cx="352467" cy="253365"/>
                <wp:effectExtent l="0" t="0" r="9525" b="0"/>
                <wp:wrapNone/>
                <wp:docPr id="69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67" cy="253365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A5B13F0" w14:textId="4492063F" w:rsidR="00912305" w:rsidRDefault="00E42A1E" w:rsidP="0091230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Descentralização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E1B6" id="_x0000_s1075" type="#_x0000_t202" style="position:absolute;left:0;text-align:left;margin-left:85.85pt;margin-top:182.95pt;width:27.75pt;height:19.95pt;z-index:2516879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" o:allowincell="f" fillcolor="#ffd8ce" stroked="f" strokeweight="0">
                <v:textbox inset="0,0,0,0">
                  <w:txbxContent>
                    <w:p w14:paraId="5A5B13F0" w14:textId="4492063F" w:rsidR="00912305" w:rsidRDefault="00E42A1E" w:rsidP="0091230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Descentralização de prontuários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6304" behindDoc="0" locked="0" layoutInCell="0" allowOverlap="1" wp14:anchorId="76C0B96C" wp14:editId="6FA8B33E">
                <wp:simplePos x="0" y="0"/>
                <wp:positionH relativeFrom="column">
                  <wp:posOffset>1581167</wp:posOffset>
                </wp:positionH>
                <wp:positionV relativeFrom="paragraph">
                  <wp:posOffset>3913841</wp:posOffset>
                </wp:positionV>
                <wp:extent cx="320349" cy="250190"/>
                <wp:effectExtent l="0" t="0" r="3810" b="0"/>
                <wp:wrapNone/>
                <wp:docPr id="100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349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A3D8FEA" w14:textId="64785231" w:rsidR="00BD479A" w:rsidRDefault="00BD479A" w:rsidP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Integrar com gerenciador de movimentação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C0B96C" id="Quadro de texto 35" o:spid="_x0000_s1076" type="#_x0000_t202" style="position:absolute;left:0;text-align:left;margin-left:124.5pt;margin-top:308.2pt;width:25.2pt;height:19.7pt;z-index:25174630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" o:allowincell="f" fillcolor="#dee7e5" stroked="f" strokeweight="0">
                <v:textbox inset="0,0,0,0">
                  <w:txbxContent>
                    <w:p w14:paraId="3A3D8FEA" w14:textId="64785231" w:rsidR="00BD479A" w:rsidRDefault="00BD479A" w:rsidP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Integrar com gerenciador de movimentação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4256" behindDoc="0" locked="0" layoutInCell="0" allowOverlap="1" wp14:anchorId="7ED4C777" wp14:editId="149AEF26">
                <wp:simplePos x="0" y="0"/>
                <wp:positionH relativeFrom="column">
                  <wp:posOffset>1259727</wp:posOffset>
                </wp:positionH>
                <wp:positionV relativeFrom="paragraph">
                  <wp:posOffset>3979108</wp:posOffset>
                </wp:positionV>
                <wp:extent cx="275993" cy="250190"/>
                <wp:effectExtent l="0" t="0" r="0" b="0"/>
                <wp:wrapNone/>
                <wp:docPr id="84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993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F119622" w14:textId="1CB41180" w:rsidR="00B062CA" w:rsidRDefault="00B062CA" w:rsidP="00B062C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Integrar com gerenciador de financeiro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D4C777" id="_x0000_s1077" type="#_x0000_t202" style="position:absolute;left:0;text-align:left;margin-left:99.2pt;margin-top:313.3pt;width:21.75pt;height:19.7pt;z-index:25174425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" o:allowincell="f" fillcolor="#dee7e5" stroked="f" strokeweight="0">
                <v:textbox inset="0,0,0,0">
                  <w:txbxContent>
                    <w:p w14:paraId="6F119622" w14:textId="1CB41180" w:rsidR="00B062CA" w:rsidRDefault="00B062CA" w:rsidP="00B062C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Integrar com gerenciador de financeiro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1184" behindDoc="0" locked="0" layoutInCell="0" allowOverlap="1" wp14:anchorId="2BA3CCF9" wp14:editId="00DD82BB">
                <wp:simplePos x="0" y="0"/>
                <wp:positionH relativeFrom="column">
                  <wp:posOffset>1260997</wp:posOffset>
                </wp:positionH>
                <wp:positionV relativeFrom="paragraph">
                  <wp:posOffset>3790849</wp:posOffset>
                </wp:positionV>
                <wp:extent cx="259265" cy="127635"/>
                <wp:effectExtent l="0" t="0" r="7620" b="5715"/>
                <wp:wrapNone/>
                <wp:docPr id="98" name="Q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65" cy="12763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C5E16FB" w14:textId="11804418" w:rsidR="00BD479A" w:rsidRDefault="00BD479A" w:rsidP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diagnóstico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A3CCF9" id="Quadro de texto 39" o:spid="_x0000_s1078" type="#_x0000_t202" style="position:absolute;left:0;text-align:left;margin-left:99.3pt;margin-top:298.5pt;width:20.4pt;height:10.05pt;z-index:25174118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2C5E16FB" w14:textId="11804418" w:rsidR="00BD479A" w:rsidRDefault="00BD479A" w:rsidP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diagnóstico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9136" behindDoc="0" locked="0" layoutInCell="0" allowOverlap="1" wp14:anchorId="063BD9A0" wp14:editId="413A871A">
                <wp:simplePos x="0" y="0"/>
                <wp:positionH relativeFrom="column">
                  <wp:posOffset>1204069</wp:posOffset>
                </wp:positionH>
                <wp:positionV relativeFrom="paragraph">
                  <wp:posOffset>3628390</wp:posOffset>
                </wp:positionV>
                <wp:extent cx="378733" cy="127635"/>
                <wp:effectExtent l="0" t="0" r="2540" b="5715"/>
                <wp:wrapNone/>
                <wp:docPr id="97" name="Q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33" cy="12763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4B10B68" w14:textId="04424094" w:rsidR="00BD4289" w:rsidRDefault="00BD4289" w:rsidP="00BD4289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Vincular Médico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3BD9A0" id="_x0000_s1079" type="#_x0000_t202" style="position:absolute;left:0;text-align:left;margin-left:94.8pt;margin-top:285.7pt;width:29.8pt;height:10.05pt;z-index:25173913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" o:allowincell="f" fillcolor="#dde8cb" stroked="f" strokeweight="0">
                <v:textbox inset="0,0,0,0">
                  <w:txbxContent>
                    <w:p w14:paraId="44B10B68" w14:textId="04424094" w:rsidR="00BD4289" w:rsidRDefault="00BD4289" w:rsidP="00BD4289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Vincular Médico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3232" behindDoc="0" locked="0" layoutInCell="0" allowOverlap="1" wp14:anchorId="45640CC0" wp14:editId="3E0E814A">
                <wp:simplePos x="0" y="0"/>
                <wp:positionH relativeFrom="column">
                  <wp:posOffset>1593623</wp:posOffset>
                </wp:positionH>
                <wp:positionV relativeFrom="paragraph">
                  <wp:posOffset>3629164</wp:posOffset>
                </wp:positionV>
                <wp:extent cx="295507" cy="196540"/>
                <wp:effectExtent l="0" t="0" r="9525" b="0"/>
                <wp:wrapNone/>
                <wp:docPr id="99" name="Q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507" cy="19654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EF60568" w14:textId="5B84F848" w:rsidR="00BD479A" w:rsidRDefault="00BD479A" w:rsidP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Controlar fases do atendimento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40CC0" id="_x0000_s1080" type="#_x0000_t202" style="position:absolute;left:0;text-align:left;margin-left:125.5pt;margin-top:285.75pt;width:23.25pt;height:15.5pt;z-index:2517432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" o:allowincell="f" fillcolor="#dde8cb" stroked="f" strokeweight="0">
                <v:textbox inset="0,0,0,0">
                  <w:txbxContent>
                    <w:p w14:paraId="0EF60568" w14:textId="5B84F848" w:rsidR="00BD479A" w:rsidRDefault="00BD479A" w:rsidP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Controlar fases do atendimento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0640" behindDoc="0" locked="0" layoutInCell="0" allowOverlap="1" wp14:anchorId="54239ED8" wp14:editId="7F54F146">
                <wp:simplePos x="0" y="0"/>
                <wp:positionH relativeFrom="column">
                  <wp:posOffset>2382760</wp:posOffset>
                </wp:positionH>
                <wp:positionV relativeFrom="paragraph">
                  <wp:posOffset>4065867</wp:posOffset>
                </wp:positionV>
                <wp:extent cx="312420" cy="250190"/>
                <wp:effectExtent l="0" t="0" r="0" b="0"/>
                <wp:wrapNone/>
                <wp:docPr id="79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B5A9490" w14:textId="3619CED1" w:rsidR="004F54A5" w:rsidRDefault="009B0376" w:rsidP="004F54A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>adastr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ar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="00A822F0">
                              <w:rPr>
                                <w:sz w:val="8"/>
                                <w:szCs w:val="8"/>
                              </w:rPr>
                              <w:t>por lote</w:t>
                            </w:r>
                            <w:r w:rsidR="001A06A4">
                              <w:rPr>
                                <w:sz w:val="8"/>
                                <w:szCs w:val="8"/>
                              </w:rPr>
                              <w:t xml:space="preserve"> e fornecedor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39ED8" id="_x0000_s1081" type="#_x0000_t202" style="position:absolute;left:0;text-align:left;margin-left:187.6pt;margin-top:320.15pt;width:24.6pt;height:19.7pt;z-index:25176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" o:allowincell="f" fillcolor="#dee7e5" stroked="f" strokeweight="0">
                <v:textbox inset="0,0,0,0">
                  <w:txbxContent>
                    <w:p w14:paraId="5B5A9490" w14:textId="3619CED1" w:rsidR="004F54A5" w:rsidRDefault="009B0376" w:rsidP="004F54A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</w:t>
                      </w:r>
                      <w:r w:rsidR="004F54A5">
                        <w:rPr>
                          <w:sz w:val="8"/>
                          <w:szCs w:val="8"/>
                        </w:rPr>
                        <w:t>adastr</w:t>
                      </w:r>
                      <w:r>
                        <w:rPr>
                          <w:sz w:val="8"/>
                          <w:szCs w:val="8"/>
                        </w:rPr>
                        <w:t>ar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 </w:t>
                      </w:r>
                      <w:r w:rsidR="00A822F0">
                        <w:rPr>
                          <w:sz w:val="8"/>
                          <w:szCs w:val="8"/>
                        </w:rPr>
                        <w:t>por lote</w:t>
                      </w:r>
                      <w:r w:rsidR="001A06A4">
                        <w:rPr>
                          <w:sz w:val="8"/>
                          <w:szCs w:val="8"/>
                        </w:rPr>
                        <w:t xml:space="preserve"> e fornecedor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58592" behindDoc="0" locked="0" layoutInCell="0" allowOverlap="1" wp14:anchorId="6DB7559C" wp14:editId="3F225F83">
                <wp:simplePos x="0" y="0"/>
                <wp:positionH relativeFrom="column">
                  <wp:posOffset>2364513</wp:posOffset>
                </wp:positionH>
                <wp:positionV relativeFrom="paragraph">
                  <wp:posOffset>3746992</wp:posOffset>
                </wp:positionV>
                <wp:extent cx="236585" cy="250190"/>
                <wp:effectExtent l="0" t="0" r="0" b="0"/>
                <wp:wrapNone/>
                <wp:docPr id="37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585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FC22E30" w14:textId="2813BCF9" w:rsidR="008E4B77" w:rsidRDefault="009B037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B7559C" id="_x0000_s1082" type="#_x0000_t202" style="position:absolute;left:0;text-align:left;margin-left:186.2pt;margin-top:295.05pt;width:18.65pt;height:19.7pt;z-index:25175859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" o:allowincell="f" fillcolor="#dee7e5" stroked="f" strokeweight="0">
                <v:textbox inset="0,0,0,0">
                  <w:txbxContent>
                    <w:p w14:paraId="1FC22E30" w14:textId="2813BCF9" w:rsidR="008E4B77" w:rsidRDefault="009B037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produtos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836416" behindDoc="0" locked="0" layoutInCell="0" allowOverlap="1" wp14:anchorId="3F70BC79" wp14:editId="3AC996B6">
                <wp:simplePos x="0" y="0"/>
                <wp:positionH relativeFrom="column">
                  <wp:posOffset>2821200</wp:posOffset>
                </wp:positionH>
                <wp:positionV relativeFrom="paragraph">
                  <wp:posOffset>4058302</wp:posOffset>
                </wp:positionV>
                <wp:extent cx="247231" cy="250190"/>
                <wp:effectExtent l="0" t="0" r="635" b="0"/>
                <wp:wrapNone/>
                <wp:docPr id="36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31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710EC16" w14:textId="1F4F9AB9" w:rsidR="00381A91" w:rsidRDefault="00381A91" w:rsidP="00381A9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0BC79" id="_x0000_s1083" type="#_x0000_t202" style="position:absolute;left:0;text-align:left;margin-left:222.15pt;margin-top:319.55pt;width:19.45pt;height:19.7pt;z-index:25183641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" o:allowincell="f" fillcolor="#dee7e5" stroked="f" strokeweight="0">
                <v:textbox inset="0,0,0,0">
                  <w:txbxContent>
                    <w:p w14:paraId="2710EC16" w14:textId="1F4F9AB9" w:rsidR="00381A91" w:rsidRDefault="00381A91" w:rsidP="00381A9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medicamentos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59616" behindDoc="0" locked="0" layoutInCell="0" allowOverlap="1" wp14:anchorId="59B30029" wp14:editId="46C926B9">
                <wp:simplePos x="0" y="0"/>
                <wp:positionH relativeFrom="column">
                  <wp:posOffset>2695373</wp:posOffset>
                </wp:positionH>
                <wp:positionV relativeFrom="paragraph">
                  <wp:posOffset>3751500</wp:posOffset>
                </wp:positionV>
                <wp:extent cx="410475" cy="241130"/>
                <wp:effectExtent l="0" t="0" r="8890" b="6985"/>
                <wp:wrapNone/>
                <wp:docPr id="80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75" cy="24113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982985E" w14:textId="7A592CC3" w:rsidR="004F54A5" w:rsidRDefault="009B0376" w:rsidP="004F54A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Vincular 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os </w:t>
                            </w:r>
                            <w:r w:rsidR="00A822F0">
                              <w:rPr>
                                <w:sz w:val="8"/>
                                <w:szCs w:val="8"/>
                              </w:rPr>
                              <w:t>lotes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 com produtos</w:t>
                            </w:r>
                            <w:r w:rsidR="0091676A">
                              <w:rPr>
                                <w:sz w:val="8"/>
                                <w:szCs w:val="8"/>
                              </w:rPr>
                              <w:t>, recursos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30029" id="_x0000_s1084" type="#_x0000_t202" style="position:absolute;left:0;text-align:left;margin-left:212.25pt;margin-top:295.4pt;width:32.3pt;height:19pt;z-index:2517596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" o:allowincell="f" fillcolor="#dee7e5" stroked="f" strokeweight="0">
                <v:textbox inset="0,0,0,0">
                  <w:txbxContent>
                    <w:p w14:paraId="4982985E" w14:textId="7A592CC3" w:rsidR="004F54A5" w:rsidRDefault="009B0376" w:rsidP="004F54A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Vincular 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os </w:t>
                      </w:r>
                      <w:r w:rsidR="00A822F0">
                        <w:rPr>
                          <w:sz w:val="8"/>
                          <w:szCs w:val="8"/>
                        </w:rPr>
                        <w:t>lotes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 com produtos</w:t>
                      </w:r>
                      <w:r w:rsidR="0091676A">
                        <w:rPr>
                          <w:sz w:val="8"/>
                          <w:szCs w:val="8"/>
                        </w:rPr>
                        <w:t>, recursos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 e medicamentos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57568" behindDoc="0" locked="0" layoutInCell="0" allowOverlap="1" wp14:anchorId="2A8AF410" wp14:editId="6D0C7740">
                <wp:simplePos x="0" y="0"/>
                <wp:positionH relativeFrom="column">
                  <wp:posOffset>2246172</wp:posOffset>
                </wp:positionH>
                <wp:positionV relativeFrom="paragraph">
                  <wp:posOffset>3628701</wp:posOffset>
                </wp:positionV>
                <wp:extent cx="916305" cy="746899"/>
                <wp:effectExtent l="0" t="0" r="0" b="0"/>
                <wp:wrapNone/>
                <wp:docPr id="34" name="Q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305" cy="746899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742F9EA" w14:textId="352A8508" w:rsidR="0091676A" w:rsidRDefault="004F54A5" w:rsidP="00D10C12">
                            <w:pPr>
                              <w:overflowPunct w:val="0"/>
                            </w:pPr>
                            <w:r w:rsidRPr="004F54A5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Gerenciador de </w:t>
                            </w:r>
                            <w:r w:rsidR="00D10C12">
                              <w:rPr>
                                <w:color w:val="FFFFFF"/>
                                <w:sz w:val="8"/>
                                <w:szCs w:val="8"/>
                              </w:rPr>
                              <w:t>Estoque – Sprint 2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AF410" id="Quadro de texto 29" o:spid="_x0000_s1085" type="#_x0000_t202" style="position:absolute;left:0;text-align:left;margin-left:176.85pt;margin-top:285.7pt;width:72.15pt;height:58.8pt;z-index:251757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" o:allowincell="f" fillcolor="#2a6099" stroked="f" strokeweight="0">
                <v:textbox inset="0,0,0,0">
                  <w:txbxContent>
                    <w:p w14:paraId="6742F9EA" w14:textId="352A8508" w:rsidR="0091676A" w:rsidRDefault="004F54A5" w:rsidP="00D10C12">
                      <w:pPr>
                        <w:overflowPunct w:val="0"/>
                      </w:pPr>
                      <w:r w:rsidRPr="004F54A5">
                        <w:rPr>
                          <w:color w:val="FFFFFF"/>
                          <w:sz w:val="8"/>
                          <w:szCs w:val="8"/>
                        </w:rPr>
                        <w:t xml:space="preserve">Gerenciador de </w:t>
                      </w:r>
                      <w:r w:rsidR="00D10C12">
                        <w:rPr>
                          <w:color w:val="FFFFFF"/>
                          <w:sz w:val="8"/>
                          <w:szCs w:val="8"/>
                        </w:rPr>
                        <w:t>Estoque – Sprint 2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2144" behindDoc="0" locked="0" layoutInCell="0" allowOverlap="1" wp14:anchorId="55F57904" wp14:editId="53DD6BDA">
                <wp:simplePos x="0" y="0"/>
                <wp:positionH relativeFrom="column">
                  <wp:posOffset>4622349</wp:posOffset>
                </wp:positionH>
                <wp:positionV relativeFrom="paragraph">
                  <wp:posOffset>3813810</wp:posOffset>
                </wp:positionV>
                <wp:extent cx="344886" cy="156210"/>
                <wp:effectExtent l="0" t="0" r="0" b="0"/>
                <wp:wrapNone/>
                <wp:docPr id="121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6" cy="15621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1F02094" w14:textId="7154D496" w:rsidR="00B52577" w:rsidRPr="00664B3F" w:rsidRDefault="00664B3F" w:rsidP="00B52577">
                            <w:pPr>
                              <w:overflowPunct w:val="0"/>
                              <w:jc w:val="center"/>
                            </w:pPr>
                            <w:r w:rsidRPr="00664B3F">
                              <w:rPr>
                                <w:sz w:val="6"/>
                                <w:szCs w:val="6"/>
                              </w:rPr>
                              <w:t xml:space="preserve">Gerenciar Cadastro de </w:t>
                            </w:r>
                            <w:r w:rsidR="00B52577" w:rsidRPr="00664B3F">
                              <w:rPr>
                                <w:sz w:val="6"/>
                                <w:szCs w:val="6"/>
                              </w:rPr>
                              <w:t>Farmacêuticos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7904" id="Quadro de texto 38" o:spid="_x0000_s1086" type="#_x0000_t202" style="position:absolute;left:0;text-align:left;margin-left:363.95pt;margin-top:300.3pt;width:27.15pt;height:12.3pt;z-index:251782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" o:allowincell="f" fillcolor="#dde8cb" stroked="f" strokeweight="0">
                <v:textbox inset="0,0,0,0">
                  <w:txbxContent>
                    <w:p w14:paraId="31F02094" w14:textId="7154D496" w:rsidR="00B52577" w:rsidRPr="00664B3F" w:rsidRDefault="00664B3F" w:rsidP="00B52577">
                      <w:pPr>
                        <w:overflowPunct w:val="0"/>
                        <w:jc w:val="center"/>
                      </w:pPr>
                      <w:r w:rsidRPr="00664B3F">
                        <w:rPr>
                          <w:sz w:val="6"/>
                          <w:szCs w:val="6"/>
                        </w:rPr>
                        <w:t xml:space="preserve">Gerenciar Cadastro de </w:t>
                      </w:r>
                      <w:r w:rsidR="00B52577" w:rsidRPr="00664B3F">
                        <w:rPr>
                          <w:sz w:val="6"/>
                          <w:szCs w:val="6"/>
                        </w:rPr>
                        <w:t>Farmacêuticos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4192" behindDoc="0" locked="0" layoutInCell="0" allowOverlap="1" wp14:anchorId="35495BC3" wp14:editId="38366AC8">
                <wp:simplePos x="0" y="0"/>
                <wp:positionH relativeFrom="column">
                  <wp:posOffset>5022518</wp:posOffset>
                </wp:positionH>
                <wp:positionV relativeFrom="paragraph">
                  <wp:posOffset>3824900</wp:posOffset>
                </wp:positionV>
                <wp:extent cx="331272" cy="143518"/>
                <wp:effectExtent l="0" t="0" r="0" b="8890"/>
                <wp:wrapNone/>
                <wp:docPr id="2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72" cy="14351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753DDBC" w14:textId="6E761A83" w:rsidR="00FA1660" w:rsidRPr="00664B3F" w:rsidRDefault="00664B3F" w:rsidP="00FA1660">
                            <w:pPr>
                              <w:overflowPunct w:val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664B3F">
                              <w:rPr>
                                <w:sz w:val="6"/>
                                <w:szCs w:val="6"/>
                              </w:rPr>
                              <w:t xml:space="preserve">Gerenciar Cadastro </w:t>
                            </w:r>
                            <w:r w:rsidR="00E96203" w:rsidRPr="00664B3F">
                              <w:rPr>
                                <w:sz w:val="6"/>
                                <w:szCs w:val="6"/>
                              </w:rPr>
                              <w:t>de Assistente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95BC3" id="_x0000_s1087" type="#_x0000_t202" style="position:absolute;left:0;text-align:left;margin-left:395.45pt;margin-top:301.15pt;width:26.1pt;height:11.3pt;z-index:2517841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2753DDBC" w14:textId="6E761A83" w:rsidR="00FA1660" w:rsidRPr="00664B3F" w:rsidRDefault="00664B3F" w:rsidP="00FA1660">
                      <w:pPr>
                        <w:overflowPunct w:val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664B3F">
                        <w:rPr>
                          <w:sz w:val="6"/>
                          <w:szCs w:val="6"/>
                        </w:rPr>
                        <w:t xml:space="preserve">Gerenciar Cadastro </w:t>
                      </w:r>
                      <w:r w:rsidR="00E96203" w:rsidRPr="00664B3F">
                        <w:rPr>
                          <w:sz w:val="6"/>
                          <w:szCs w:val="6"/>
                        </w:rPr>
                        <w:t>de Assistente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4736" behindDoc="0" locked="0" layoutInCell="0" allowOverlap="1" wp14:anchorId="3DFE438A" wp14:editId="74D23643">
                <wp:simplePos x="0" y="0"/>
                <wp:positionH relativeFrom="column">
                  <wp:posOffset>4627417</wp:posOffset>
                </wp:positionH>
                <wp:positionV relativeFrom="paragraph">
                  <wp:posOffset>3609790</wp:posOffset>
                </wp:positionV>
                <wp:extent cx="328700" cy="119853"/>
                <wp:effectExtent l="0" t="0" r="0" b="0"/>
                <wp:wrapNone/>
                <wp:docPr id="103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700" cy="119853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CD12694" w14:textId="5460D52D" w:rsidR="001A06A4" w:rsidRPr="006654EA" w:rsidRDefault="006654EA" w:rsidP="001A06A4">
                            <w:pPr>
                              <w:overflowPunct w:val="0"/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6654EA">
                              <w:rPr>
                                <w:sz w:val="6"/>
                                <w:szCs w:val="6"/>
                              </w:rPr>
                              <w:t>Gerenciar Cadastro de médicos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438A" id="_x0000_s1088" type="#_x0000_t202" style="position:absolute;left:0;text-align:left;margin-left:364.35pt;margin-top:284.25pt;width:25.9pt;height:9.45pt;z-index:251764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4CD12694" w14:textId="5460D52D" w:rsidR="001A06A4" w:rsidRPr="006654EA" w:rsidRDefault="006654EA" w:rsidP="001A06A4">
                      <w:pPr>
                        <w:overflowPunct w:val="0"/>
                        <w:jc w:val="center"/>
                        <w:rPr>
                          <w:sz w:val="10"/>
                          <w:szCs w:val="10"/>
                        </w:rPr>
                      </w:pPr>
                      <w:r w:rsidRPr="006654EA">
                        <w:rPr>
                          <w:sz w:val="6"/>
                          <w:szCs w:val="6"/>
                        </w:rPr>
                        <w:t>Gerenciar Cadastro de médicos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5760" behindDoc="0" locked="0" layoutInCell="0" allowOverlap="1" wp14:anchorId="0614B839" wp14:editId="4054EFD1">
                <wp:simplePos x="0" y="0"/>
                <wp:positionH relativeFrom="column">
                  <wp:posOffset>4996252</wp:posOffset>
                </wp:positionH>
                <wp:positionV relativeFrom="paragraph">
                  <wp:posOffset>3597431</wp:posOffset>
                </wp:positionV>
                <wp:extent cx="315389" cy="149752"/>
                <wp:effectExtent l="0" t="0" r="8890" b="3175"/>
                <wp:wrapNone/>
                <wp:docPr id="105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389" cy="14975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D2CBDD7" w14:textId="73B4F958" w:rsidR="001A06A4" w:rsidRPr="00664B3F" w:rsidRDefault="000E1D77" w:rsidP="001A06A4">
                            <w:pPr>
                              <w:overflowPunct w:val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664B3F">
                              <w:rPr>
                                <w:sz w:val="6"/>
                                <w:szCs w:val="6"/>
                              </w:rPr>
                              <w:t>Gerenciar Cadastro de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4B839" id="_x0000_s1089" type="#_x0000_t202" style="position:absolute;left:0;text-align:left;margin-left:393.4pt;margin-top:283.25pt;width:24.85pt;height:11.8pt;z-index:251765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1D2CBDD7" w14:textId="73B4F958" w:rsidR="001A06A4" w:rsidRPr="00664B3F" w:rsidRDefault="000E1D77" w:rsidP="001A06A4">
                      <w:pPr>
                        <w:overflowPunct w:val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664B3F">
                        <w:rPr>
                          <w:sz w:val="6"/>
                          <w:szCs w:val="6"/>
                        </w:rPr>
                        <w:t>Gerenciar Cadastro de pacientes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3712" behindDoc="0" locked="0" layoutInCell="0" allowOverlap="1" wp14:anchorId="46CFA2EF" wp14:editId="309D2BA5">
                <wp:simplePos x="0" y="0"/>
                <wp:positionH relativeFrom="column">
                  <wp:posOffset>4591050</wp:posOffset>
                </wp:positionH>
                <wp:positionV relativeFrom="paragraph">
                  <wp:posOffset>3501234</wp:posOffset>
                </wp:positionV>
                <wp:extent cx="780415" cy="532233"/>
                <wp:effectExtent l="0" t="0" r="635" b="1270"/>
                <wp:wrapNone/>
                <wp:docPr id="108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15" cy="532233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496B07C" w14:textId="59857750" w:rsidR="005B2F32" w:rsidRDefault="005B2F32" w:rsidP="005B2F32">
                            <w:pPr>
                              <w:overflowPunct w:val="0"/>
                            </w:pPr>
                            <w:r w:rsidRPr="00B062CA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Gerenciador </w:t>
                            </w:r>
                            <w:r>
                              <w:rPr>
                                <w:color w:val="FFFFFF"/>
                                <w:sz w:val="8"/>
                                <w:szCs w:val="8"/>
                              </w:rPr>
                              <w:t>de Pessoas</w:t>
                            </w:r>
                            <w:r w:rsidR="0008302D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 – Sprint 1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FA2EF" id="_x0000_s1090" type="#_x0000_t202" style="position:absolute;left:0;text-align:left;margin-left:361.5pt;margin-top:275.7pt;width:61.45pt;height:41.9pt;z-index:2517637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" o:allowincell="f" fillcolor="#2a6099" stroked="f" strokeweight="0">
                <v:textbox inset="0,0,0,0">
                  <w:txbxContent>
                    <w:p w14:paraId="0496B07C" w14:textId="59857750" w:rsidR="005B2F32" w:rsidRDefault="005B2F32" w:rsidP="005B2F32">
                      <w:pPr>
                        <w:overflowPunct w:val="0"/>
                      </w:pPr>
                      <w:r w:rsidRPr="00B062CA">
                        <w:rPr>
                          <w:color w:val="FFFFFF"/>
                          <w:sz w:val="8"/>
                          <w:szCs w:val="8"/>
                        </w:rPr>
                        <w:t xml:space="preserve">Gerenciador </w:t>
                      </w:r>
                      <w:r>
                        <w:rPr>
                          <w:color w:val="FFFFFF"/>
                          <w:sz w:val="8"/>
                          <w:szCs w:val="8"/>
                        </w:rPr>
                        <w:t>de Pessoas</w:t>
                      </w:r>
                      <w:r w:rsidR="0008302D">
                        <w:rPr>
                          <w:color w:val="FFFFFF"/>
                          <w:sz w:val="8"/>
                          <w:szCs w:val="8"/>
                        </w:rPr>
                        <w:t xml:space="preserve"> – Sprint 1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54" behindDoc="0" locked="0" layoutInCell="0" allowOverlap="1" wp14:anchorId="129F6E61" wp14:editId="714D5C00">
                <wp:simplePos x="0" y="0"/>
                <wp:positionH relativeFrom="column">
                  <wp:posOffset>5674452</wp:posOffset>
                </wp:positionH>
                <wp:positionV relativeFrom="paragraph">
                  <wp:posOffset>3817868</wp:posOffset>
                </wp:positionV>
                <wp:extent cx="519207" cy="176530"/>
                <wp:effectExtent l="0" t="0" r="0" b="0"/>
                <wp:wrapNone/>
                <wp:docPr id="40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207" cy="1765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9FC3C2B" w14:textId="77777777" w:rsidR="0091676A" w:rsidRDefault="0091676A">
                            <w:pPr>
                              <w:overflowPunct w:val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Vincular</w:t>
                            </w:r>
                          </w:p>
                          <w:p w14:paraId="2677E189" w14:textId="7661D901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Fornecedores</w:t>
                            </w:r>
                            <w:r w:rsidR="0091676A">
                              <w:rPr>
                                <w:sz w:val="8"/>
                                <w:szCs w:val="8"/>
                              </w:rPr>
                              <w:t xml:space="preserve"> e Pacientes</w:t>
                            </w:r>
                            <w:r w:rsidR="00E96203">
                              <w:rPr>
                                <w:sz w:val="8"/>
                                <w:szCs w:val="8"/>
                              </w:rPr>
                              <w:t xml:space="preserve"> da clínica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F6E61" id="_x0000_s1091" type="#_x0000_t202" style="position:absolute;left:0;text-align:left;margin-left:446.8pt;margin-top:300.6pt;width:40.9pt;height:13.9pt;z-index:5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49FC3C2B" w14:textId="77777777" w:rsidR="0091676A" w:rsidRDefault="0091676A">
                      <w:pPr>
                        <w:overflowPunct w:val="0"/>
                        <w:jc w:val="center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Vincular</w:t>
                      </w:r>
                    </w:p>
                    <w:p w14:paraId="2677E189" w14:textId="7661D901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Fornecedores</w:t>
                      </w:r>
                      <w:r w:rsidR="0091676A">
                        <w:rPr>
                          <w:sz w:val="8"/>
                          <w:szCs w:val="8"/>
                        </w:rPr>
                        <w:t xml:space="preserve"> e Pacientes</w:t>
                      </w:r>
                      <w:r w:rsidR="00E96203">
                        <w:rPr>
                          <w:sz w:val="8"/>
                          <w:szCs w:val="8"/>
                        </w:rPr>
                        <w:t xml:space="preserve">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8352" behindDoc="0" locked="0" layoutInCell="0" allowOverlap="1" wp14:anchorId="244CBB1C" wp14:editId="4F93EE2E">
                <wp:simplePos x="0" y="0"/>
                <wp:positionH relativeFrom="column">
                  <wp:posOffset>5674351</wp:posOffset>
                </wp:positionH>
                <wp:positionV relativeFrom="paragraph">
                  <wp:posOffset>3601674</wp:posOffset>
                </wp:positionV>
                <wp:extent cx="263819" cy="196540"/>
                <wp:effectExtent l="0" t="0" r="3175" b="0"/>
                <wp:wrapNone/>
                <wp:docPr id="101" name="Q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19" cy="19654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F9DCD48" w14:textId="09A36B7C" w:rsidR="001A06A4" w:rsidRDefault="001A06A4" w:rsidP="001A06A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receitas da clínica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BB1C" id="Quadro de texto 37" o:spid="_x0000_s1092" type="#_x0000_t202" style="position:absolute;left:0;text-align:left;margin-left:446.8pt;margin-top:283.6pt;width:20.75pt;height:15.5pt;z-index:251748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0F9DCD48" w14:textId="09A36B7C" w:rsidR="001A06A4" w:rsidRDefault="001A06A4" w:rsidP="001A06A4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receitas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53" behindDoc="0" locked="0" layoutInCell="0" allowOverlap="1" wp14:anchorId="557F73BB" wp14:editId="3A901074">
                <wp:simplePos x="0" y="0"/>
                <wp:positionH relativeFrom="column">
                  <wp:posOffset>5966662</wp:posOffset>
                </wp:positionH>
                <wp:positionV relativeFrom="paragraph">
                  <wp:posOffset>3597376</wp:posOffset>
                </wp:positionV>
                <wp:extent cx="263819" cy="196540"/>
                <wp:effectExtent l="0" t="0" r="3175" b="0"/>
                <wp:wrapNone/>
                <wp:docPr id="39" name="Q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19" cy="19654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D77E78E" w14:textId="55611286" w:rsidR="008E4B77" w:rsidRDefault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despesas da clínica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F73BB" id="_x0000_s1093" type="#_x0000_t202" style="position:absolute;left:0;text-align:left;margin-left:469.8pt;margin-top:283.25pt;width:20.75pt;height:15.5pt;z-index:53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" o:allowincell="f" fillcolor="#dde8cb" stroked="f" strokeweight="0">
                <v:textbox inset="0,0,0,0">
                  <w:txbxContent>
                    <w:p w14:paraId="3D77E78E" w14:textId="55611286" w:rsidR="008E4B77" w:rsidRDefault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despesas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9" behindDoc="0" locked="0" layoutInCell="0" allowOverlap="1" wp14:anchorId="38CC376E" wp14:editId="7DEEF9FD">
                <wp:simplePos x="0" y="0"/>
                <wp:positionH relativeFrom="column">
                  <wp:posOffset>5645676</wp:posOffset>
                </wp:positionH>
                <wp:positionV relativeFrom="paragraph">
                  <wp:posOffset>3520478</wp:posOffset>
                </wp:positionV>
                <wp:extent cx="635000" cy="512957"/>
                <wp:effectExtent l="0" t="0" r="0" b="1905"/>
                <wp:wrapNone/>
                <wp:docPr id="35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512957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0C37779" w14:textId="6F733013" w:rsidR="008E4B77" w:rsidRDefault="00B062CA">
                            <w:pPr>
                              <w:overflowPunct w:val="0"/>
                            </w:pPr>
                            <w:r w:rsidRPr="00B062CA">
                              <w:rPr>
                                <w:color w:val="FFFFFF"/>
                                <w:sz w:val="8"/>
                                <w:szCs w:val="8"/>
                              </w:rPr>
                              <w:t>Gerenciador Financeiro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C376E" id="_x0000_s1094" type="#_x0000_t202" style="position:absolute;left:0;text-align:left;margin-left:444.55pt;margin-top:277.2pt;width:50pt;height:40.4pt;z-index:49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" o:allowincell="f" fillcolor="#2a6099" stroked="f" strokeweight="0">
                <v:textbox inset="0,0,0,0">
                  <w:txbxContent>
                    <w:p w14:paraId="70C37779" w14:textId="6F733013" w:rsidR="008E4B77" w:rsidRDefault="00B062CA">
                      <w:pPr>
                        <w:overflowPunct w:val="0"/>
                      </w:pPr>
                      <w:r w:rsidRPr="00B062CA">
                        <w:rPr>
                          <w:color w:val="FFFFFF"/>
                          <w:sz w:val="8"/>
                          <w:szCs w:val="8"/>
                        </w:rPr>
                        <w:t>Gerenciador Financeiro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76000" behindDoc="0" locked="0" layoutInCell="0" allowOverlap="1" wp14:anchorId="789178D2" wp14:editId="7DB81BEF">
                <wp:simplePos x="0" y="0"/>
                <wp:positionH relativeFrom="column">
                  <wp:posOffset>3334819</wp:posOffset>
                </wp:positionH>
                <wp:positionV relativeFrom="paragraph">
                  <wp:posOffset>5110691</wp:posOffset>
                </wp:positionV>
                <wp:extent cx="323385" cy="232782"/>
                <wp:effectExtent l="0" t="0" r="635" b="0"/>
                <wp:wrapNone/>
                <wp:docPr id="117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385" cy="23278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8291A58" w14:textId="6EB70CD1" w:rsidR="0088740F" w:rsidRDefault="0088740F" w:rsidP="008874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Integrar com gerenciador de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8D2" id="_x0000_s1095" type="#_x0000_t202" style="position:absolute;left:0;text-align:left;margin-left:262.6pt;margin-top:402.4pt;width:25.45pt;height:18.35pt;z-index:251776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68291A58" w14:textId="6EB70CD1" w:rsidR="0088740F" w:rsidRDefault="0088740F" w:rsidP="008874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Integrar com gerenciador de produtos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0096" behindDoc="0" locked="0" layoutInCell="0" allowOverlap="1" wp14:anchorId="22DACFD9" wp14:editId="0892C7D3">
                <wp:simplePos x="0" y="0"/>
                <wp:positionH relativeFrom="column">
                  <wp:posOffset>3139642</wp:posOffset>
                </wp:positionH>
                <wp:positionV relativeFrom="paragraph">
                  <wp:posOffset>4844415</wp:posOffset>
                </wp:positionV>
                <wp:extent cx="323385" cy="232782"/>
                <wp:effectExtent l="0" t="0" r="635" b="0"/>
                <wp:wrapNone/>
                <wp:docPr id="120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385" cy="23278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C268AD1" w14:textId="4F042C6E" w:rsidR="0088740F" w:rsidRDefault="004F0898" w:rsidP="008874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Controlar Integrações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ACFD9" id="_x0000_s1096" type="#_x0000_t202" style="position:absolute;left:0;text-align:left;margin-left:247.2pt;margin-top:381.45pt;width:25.45pt;height:18.35pt;z-index:2517800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" o:allowincell="f" fillcolor="#dde8cb" stroked="f" strokeweight="0">
                <v:textbox inset="0,0,0,0">
                  <w:txbxContent>
                    <w:p w14:paraId="3C268AD1" w14:textId="4F042C6E" w:rsidR="0088740F" w:rsidRDefault="004F0898" w:rsidP="008874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Controlar Integrações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78048" behindDoc="0" locked="0" layoutInCell="0" allowOverlap="1" wp14:anchorId="322A6657" wp14:editId="25D8F0E3">
                <wp:simplePos x="0" y="0"/>
                <wp:positionH relativeFrom="column">
                  <wp:posOffset>3494968</wp:posOffset>
                </wp:positionH>
                <wp:positionV relativeFrom="paragraph">
                  <wp:posOffset>4831551</wp:posOffset>
                </wp:positionV>
                <wp:extent cx="339942" cy="232410"/>
                <wp:effectExtent l="0" t="0" r="3175" b="0"/>
                <wp:wrapNone/>
                <wp:docPr id="119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42" cy="23241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8BEB02B" w14:textId="68E44AF6" w:rsidR="0088740F" w:rsidRDefault="0088740F" w:rsidP="008874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Integrar com gerenciador de movimentações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A6657" id="_x0000_s1097" type="#_x0000_t202" style="position:absolute;left:0;text-align:left;margin-left:275.2pt;margin-top:380.45pt;width:26.75pt;height:18.3pt;z-index:251778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" o:allowincell="f" fillcolor="#dde8cb" stroked="f" strokeweight="0">
                <v:textbox inset="0,0,0,0">
                  <w:txbxContent>
                    <w:p w14:paraId="08BEB02B" w14:textId="68E44AF6" w:rsidR="0088740F" w:rsidRDefault="0088740F" w:rsidP="008874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Integrar com gerenciador de movimentações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73952" behindDoc="0" locked="0" layoutInCell="0" allowOverlap="1" wp14:anchorId="00735A40" wp14:editId="05AA16F3">
                <wp:simplePos x="0" y="0"/>
                <wp:positionH relativeFrom="column">
                  <wp:posOffset>3106273</wp:posOffset>
                </wp:positionH>
                <wp:positionV relativeFrom="paragraph">
                  <wp:posOffset>4684857</wp:posOffset>
                </wp:positionV>
                <wp:extent cx="731520" cy="695557"/>
                <wp:effectExtent l="0" t="0" r="0" b="9525"/>
                <wp:wrapNone/>
                <wp:docPr id="116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695557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8E84062" w14:textId="7E6A55B0" w:rsidR="0088740F" w:rsidRDefault="0088740F" w:rsidP="0088740F">
                            <w:pPr>
                              <w:overflowPunct w:val="0"/>
                              <w:rPr>
                                <w:color w:val="FFFFFF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Rastreador de Produtos e Medicamentos </w:t>
                            </w:r>
                          </w:p>
                          <w:p w14:paraId="50664749" w14:textId="77777777" w:rsidR="0088740F" w:rsidRDefault="0088740F" w:rsidP="0088740F">
                            <w:pPr>
                              <w:overflowPunct w:val="0"/>
                            </w:pP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35A40" id="_x0000_s1098" type="#_x0000_t202" style="position:absolute;left:0;text-align:left;margin-left:244.6pt;margin-top:368.9pt;width:57.6pt;height:54.75pt;z-index:251773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" o:allowincell="f" fillcolor="#2a6099" stroked="f" strokeweight="0">
                <v:textbox inset="0,0,0,0">
                  <w:txbxContent>
                    <w:p w14:paraId="78E84062" w14:textId="7E6A55B0" w:rsidR="0088740F" w:rsidRDefault="0088740F" w:rsidP="0088740F">
                      <w:pPr>
                        <w:overflowPunct w:val="0"/>
                        <w:rPr>
                          <w:color w:val="FFFFFF"/>
                          <w:sz w:val="8"/>
                          <w:szCs w:val="8"/>
                        </w:rPr>
                      </w:pPr>
                      <w:r>
                        <w:rPr>
                          <w:color w:val="FFFFFF"/>
                          <w:sz w:val="8"/>
                          <w:szCs w:val="8"/>
                        </w:rPr>
                        <w:t xml:space="preserve">Rastreador de Produtos e Medicamentos </w:t>
                      </w:r>
                    </w:p>
                    <w:p w14:paraId="50664749" w14:textId="77777777" w:rsidR="0088740F" w:rsidRDefault="0088740F" w:rsidP="0088740F">
                      <w:pPr>
                        <w:overflowPunct w:val="0"/>
                      </w:pP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4016" behindDoc="0" locked="0" layoutInCell="0" allowOverlap="1" wp14:anchorId="2C4C602D" wp14:editId="4C226089">
                <wp:simplePos x="0" y="0"/>
                <wp:positionH relativeFrom="column">
                  <wp:posOffset>1261119</wp:posOffset>
                </wp:positionH>
                <wp:positionV relativeFrom="paragraph">
                  <wp:posOffset>5143449</wp:posOffset>
                </wp:positionV>
                <wp:extent cx="312420" cy="250190"/>
                <wp:effectExtent l="0" t="0" r="0" b="0"/>
                <wp:wrapNone/>
                <wp:docPr id="82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6039DA1" w14:textId="0B584A22" w:rsidR="00A822F0" w:rsidRDefault="00A822F0" w:rsidP="00A822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Control</w:t>
                            </w:r>
                            <w:r w:rsidR="009B0376">
                              <w:rPr>
                                <w:sz w:val="8"/>
                                <w:szCs w:val="8"/>
                              </w:rPr>
                              <w:t>ar a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quantidade em estoque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C602D" id="_x0000_s1099" type="#_x0000_t202" style="position:absolute;left:0;text-align:left;margin-left:99.3pt;margin-top:405pt;width:24.6pt;height:19.7pt;z-index:25173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" o:allowincell="f" fillcolor="#dee7e5" stroked="f" strokeweight="0">
                <v:textbox inset="0,0,0,0">
                  <w:txbxContent>
                    <w:p w14:paraId="36039DA1" w14:textId="0B584A22" w:rsidR="00A822F0" w:rsidRDefault="00A822F0" w:rsidP="00A822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Control</w:t>
                      </w:r>
                      <w:r w:rsidR="009B0376">
                        <w:rPr>
                          <w:sz w:val="8"/>
                          <w:szCs w:val="8"/>
                        </w:rPr>
                        <w:t>ar a</w:t>
                      </w:r>
                      <w:r>
                        <w:rPr>
                          <w:sz w:val="8"/>
                          <w:szCs w:val="8"/>
                        </w:rPr>
                        <w:t xml:space="preserve"> quantidade em estoque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2992" behindDoc="0" locked="0" layoutInCell="0" allowOverlap="1" wp14:anchorId="1AFEC059" wp14:editId="5D820646">
                <wp:simplePos x="0" y="0"/>
                <wp:positionH relativeFrom="column">
                  <wp:posOffset>1451896</wp:posOffset>
                </wp:positionH>
                <wp:positionV relativeFrom="paragraph">
                  <wp:posOffset>4799448</wp:posOffset>
                </wp:positionV>
                <wp:extent cx="312420" cy="275590"/>
                <wp:effectExtent l="0" t="0" r="0" b="0"/>
                <wp:wrapNone/>
                <wp:docPr id="95" name="Q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755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A301DC8" w14:textId="77777777" w:rsidR="00AC0BE7" w:rsidRDefault="00AC0BE7" w:rsidP="00AC0BE7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Registrar a movimentação de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FEC059" id="Quadro de texto 36" o:spid="_x0000_s1100" type="#_x0000_t202" style="position:absolute;left:0;text-align:left;margin-left:114.3pt;margin-top:377.9pt;width:24.6pt;height:21.7pt;z-index:25173299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" o:allowincell="f" fillcolor="#dee7e5" stroked="f" strokeweight="0">
                <v:textbox inset="0,0,0,0">
                  <w:txbxContent>
                    <w:p w14:paraId="2A301DC8" w14:textId="77777777" w:rsidR="00AC0BE7" w:rsidRDefault="00AC0BE7" w:rsidP="00AC0BE7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Registrar a movimentação de Produtos e Medicamentos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0944" behindDoc="0" locked="0" layoutInCell="0" allowOverlap="1" wp14:anchorId="2736AB8F" wp14:editId="79FB4A78">
                <wp:simplePos x="0" y="0"/>
                <wp:positionH relativeFrom="column">
                  <wp:posOffset>1092596</wp:posOffset>
                </wp:positionH>
                <wp:positionV relativeFrom="paragraph">
                  <wp:posOffset>4825845</wp:posOffset>
                </wp:positionV>
                <wp:extent cx="312420" cy="250190"/>
                <wp:effectExtent l="0" t="0" r="0" b="0"/>
                <wp:wrapNone/>
                <wp:docPr id="94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2374F72" w14:textId="29D7624E" w:rsidR="00AC0BE7" w:rsidRDefault="00AC0BE7" w:rsidP="00AC0BE7">
                            <w:pPr>
                              <w:overflowPunct w:val="0"/>
                              <w:jc w:val="center"/>
                            </w:pPr>
                            <w:r w:rsidRPr="00AC0BE7">
                              <w:rPr>
                                <w:sz w:val="8"/>
                                <w:szCs w:val="8"/>
                              </w:rPr>
                              <w:t>Repositor de medicamentos e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6AB8F" id="_x0000_s1101" type="#_x0000_t202" style="position:absolute;left:0;text-align:left;margin-left:86.05pt;margin-top:380pt;width:24.6pt;height:19.7pt;z-index:25173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" o:allowincell="f" fillcolor="#dee7e5" stroked="f" strokeweight="0">
                <v:textbox inset="0,0,0,0">
                  <w:txbxContent>
                    <w:p w14:paraId="42374F72" w14:textId="29D7624E" w:rsidR="00AC0BE7" w:rsidRDefault="00AC0BE7" w:rsidP="00AC0BE7">
                      <w:pPr>
                        <w:overflowPunct w:val="0"/>
                        <w:jc w:val="center"/>
                      </w:pPr>
                      <w:r w:rsidRPr="00AC0BE7">
                        <w:rPr>
                          <w:sz w:val="8"/>
                          <w:szCs w:val="8"/>
                        </w:rPr>
                        <w:t>Repositor de medicamentos e produtos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18656" behindDoc="0" locked="0" layoutInCell="0" allowOverlap="1" wp14:anchorId="63721947" wp14:editId="2DBEAA15">
                <wp:simplePos x="0" y="0"/>
                <wp:positionH relativeFrom="column">
                  <wp:posOffset>1036976</wp:posOffset>
                </wp:positionH>
                <wp:positionV relativeFrom="paragraph">
                  <wp:posOffset>4619806</wp:posOffset>
                </wp:positionV>
                <wp:extent cx="775010" cy="815433"/>
                <wp:effectExtent l="0" t="0" r="6350" b="3810"/>
                <wp:wrapNone/>
                <wp:docPr id="86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010" cy="815433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BEA2417" w14:textId="5E8D15DA" w:rsidR="009B0376" w:rsidRDefault="00AC0BE7" w:rsidP="009B0376">
                            <w:pPr>
                              <w:overflowPunct w:val="0"/>
                            </w:pPr>
                            <w:r w:rsidRPr="00AC0BE7">
                              <w:rPr>
                                <w:color w:val="FFFFFF"/>
                                <w:sz w:val="8"/>
                                <w:szCs w:val="8"/>
                              </w:rPr>
                              <w:t>Gerenciador movimentações e consumos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21947" id="_x0000_s1102" type="#_x0000_t202" style="position:absolute;left:0;text-align:left;margin-left:81.65pt;margin-top:363.75pt;width:61pt;height:64.2pt;z-index:251718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" o:allowincell="f" fillcolor="#2a6099" stroked="f" strokeweight="0">
                <v:textbox inset="0,0,0,0">
                  <w:txbxContent>
                    <w:p w14:paraId="7BEA2417" w14:textId="5E8D15DA" w:rsidR="009B0376" w:rsidRDefault="00AC0BE7" w:rsidP="009B0376">
                      <w:pPr>
                        <w:overflowPunct w:val="0"/>
                      </w:pPr>
                      <w:r w:rsidRPr="00AC0BE7">
                        <w:rPr>
                          <w:color w:val="FFFFFF"/>
                          <w:sz w:val="8"/>
                          <w:szCs w:val="8"/>
                        </w:rPr>
                        <w:t>Gerenciador movimentações e consumos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18" behindDoc="0" locked="0" layoutInCell="0" allowOverlap="1" wp14:anchorId="4ACCB067" wp14:editId="731FE1B6">
                <wp:simplePos x="0" y="0"/>
                <wp:positionH relativeFrom="column">
                  <wp:posOffset>-321945</wp:posOffset>
                </wp:positionH>
                <wp:positionV relativeFrom="paragraph">
                  <wp:posOffset>1136848</wp:posOffset>
                </wp:positionV>
                <wp:extent cx="812732" cy="165580"/>
                <wp:effectExtent l="0" t="0" r="6985" b="6350"/>
                <wp:wrapNone/>
                <wp:docPr id="4" name="Q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732" cy="165580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BC0C4DD" w14:textId="63EA7BEF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Sistemas </w:t>
                            </w:r>
                            <w:r w:rsidR="00EE6A7B">
                              <w:rPr>
                                <w:sz w:val="8"/>
                                <w:szCs w:val="8"/>
                              </w:rPr>
                              <w:t>ERP muito complexos e caros para clínicas pequenas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B067" id="Quadro de texto 2" o:spid="_x0000_s1103" type="#_x0000_t202" style="position:absolute;left:0;text-align:left;margin-left:-25.35pt;margin-top:89.5pt;width:64pt;height:13.05pt;z-index:1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" o:allowincell="f" fillcolor="#ffdbb6" stroked="f" strokeweight="0">
                <v:textbox inset="0,0,0,0">
                  <w:txbxContent>
                    <w:p w14:paraId="0BC0C4DD" w14:textId="63EA7BEF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Sistemas </w:t>
                      </w:r>
                      <w:r w:rsidR="00EE6A7B">
                        <w:rPr>
                          <w:sz w:val="8"/>
                          <w:szCs w:val="8"/>
                        </w:rPr>
                        <w:t>ERP muito complexos e caros para clínicas pequenas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19" behindDoc="0" locked="0" layoutInCell="0" allowOverlap="1" wp14:anchorId="50242749" wp14:editId="05A0B4C4">
                <wp:simplePos x="0" y="0"/>
                <wp:positionH relativeFrom="column">
                  <wp:posOffset>-385941</wp:posOffset>
                </wp:positionH>
                <wp:positionV relativeFrom="paragraph">
                  <wp:posOffset>1449402</wp:posOffset>
                </wp:positionV>
                <wp:extent cx="971241" cy="98923"/>
                <wp:effectExtent l="0" t="0" r="635" b="0"/>
                <wp:wrapNone/>
                <wp:docPr id="5" name="Q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241" cy="98923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E058579" w14:textId="79580032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Perda de </w:t>
                            </w:r>
                            <w:r w:rsidR="004B11C1">
                              <w:rPr>
                                <w:sz w:val="8"/>
                                <w:szCs w:val="8"/>
                              </w:rPr>
                              <w:t>serviço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com sistema quando offline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42749" id="Quadro de texto 3" o:spid="_x0000_s1104" type="#_x0000_t202" style="position:absolute;left:0;text-align:left;margin-left:-30.4pt;margin-top:114.15pt;width:76.5pt;height:7.8pt;z-index:19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" o:allowincell="f" fillcolor="#ffdbb6" stroked="f" strokeweight="0">
                <v:textbox inset="0,0,0,0">
                  <w:txbxContent>
                    <w:p w14:paraId="0E058579" w14:textId="79580032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Perda de </w:t>
                      </w:r>
                      <w:r w:rsidR="004B11C1">
                        <w:rPr>
                          <w:sz w:val="8"/>
                          <w:szCs w:val="8"/>
                        </w:rPr>
                        <w:t>serviço</w:t>
                      </w:r>
                      <w:r>
                        <w:rPr>
                          <w:sz w:val="8"/>
                          <w:szCs w:val="8"/>
                        </w:rPr>
                        <w:t xml:space="preserve"> com sistema quando offline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8528" behindDoc="0" locked="0" layoutInCell="0" allowOverlap="1" wp14:anchorId="441792DC" wp14:editId="60BEB231">
                <wp:simplePos x="0" y="0"/>
                <wp:positionH relativeFrom="column">
                  <wp:posOffset>-417203</wp:posOffset>
                </wp:positionH>
                <wp:positionV relativeFrom="paragraph">
                  <wp:posOffset>1606668</wp:posOffset>
                </wp:positionV>
                <wp:extent cx="1033506" cy="148281"/>
                <wp:effectExtent l="0" t="0" r="0" b="4445"/>
                <wp:wrapNone/>
                <wp:docPr id="20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506" cy="148281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F73579B" w14:textId="7E3F507E" w:rsidR="00EE6A7B" w:rsidRDefault="00EE6A7B" w:rsidP="00EE6A7B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na integração dos prontuários </w:t>
                            </w:r>
                            <w:r w:rsidR="00B931A3">
                              <w:rPr>
                                <w:sz w:val="8"/>
                                <w:szCs w:val="8"/>
                              </w:rPr>
                              <w:t>com outros setores da clínica.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92DC" id="Quadro de texto 4" o:spid="_x0000_s1105" type="#_x0000_t202" style="position:absolute;left:0;text-align:left;margin-left:-32.85pt;margin-top:126.5pt;width:81.4pt;height:11.7pt;z-index:2517985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" o:allowincell="f" fillcolor="#ffdbb6" stroked="f" strokeweight="0">
                <v:textbox inset="0,0,0,0">
                  <w:txbxContent>
                    <w:p w14:paraId="5F73579B" w14:textId="7E3F507E" w:rsidR="00EE6A7B" w:rsidRDefault="00EE6A7B" w:rsidP="00EE6A7B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na integração dos prontuários </w:t>
                      </w:r>
                      <w:r w:rsidR="00B931A3">
                        <w:rPr>
                          <w:sz w:val="8"/>
                          <w:szCs w:val="8"/>
                        </w:rPr>
                        <w:t>com outros setores da clínica.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4432" behindDoc="0" locked="0" layoutInCell="0" allowOverlap="1" wp14:anchorId="454F9CA1" wp14:editId="3F8A28A4">
                <wp:simplePos x="0" y="0"/>
                <wp:positionH relativeFrom="column">
                  <wp:posOffset>-346655</wp:posOffset>
                </wp:positionH>
                <wp:positionV relativeFrom="paragraph">
                  <wp:posOffset>1854343</wp:posOffset>
                </wp:positionV>
                <wp:extent cx="932695" cy="118333"/>
                <wp:effectExtent l="0" t="0" r="1270" b="0"/>
                <wp:wrapNone/>
                <wp:docPr id="17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695" cy="118333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1F50D74" w14:textId="5CFAB924" w:rsidR="00EE6A7B" w:rsidRDefault="00EE6A7B" w:rsidP="00EE6A7B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na gestão de produtos e pessoas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9CA1" id="_x0000_s1106" type="#_x0000_t202" style="position:absolute;left:0;text-align:left;margin-left:-27.3pt;margin-top:146pt;width:73.45pt;height:9.3pt;z-index:251794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" o:allowincell="f" fillcolor="#ffdbb6" stroked="f" strokeweight="0">
                <v:textbox inset="0,0,0,0">
                  <w:txbxContent>
                    <w:p w14:paraId="31F50D74" w14:textId="5CFAB924" w:rsidR="00EE6A7B" w:rsidRDefault="00EE6A7B" w:rsidP="00EE6A7B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na gestão de produtos e pessoas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0" behindDoc="0" locked="0" layoutInCell="0" allowOverlap="1" wp14:anchorId="32080F2A" wp14:editId="678A43E1">
                <wp:simplePos x="0" y="0"/>
                <wp:positionH relativeFrom="column">
                  <wp:posOffset>-382270</wp:posOffset>
                </wp:positionH>
                <wp:positionV relativeFrom="paragraph">
                  <wp:posOffset>2077590</wp:posOffset>
                </wp:positionV>
                <wp:extent cx="905682" cy="103796"/>
                <wp:effectExtent l="0" t="0" r="8890" b="0"/>
                <wp:wrapNone/>
                <wp:docPr id="6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682" cy="103796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AF670AA" w14:textId="6AB86D2D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Divergência entre estoque </w:t>
                            </w:r>
                            <w:r w:rsidR="00EE6A7B">
                              <w:rPr>
                                <w:sz w:val="8"/>
                                <w:szCs w:val="8"/>
                              </w:rPr>
                              <w:t xml:space="preserve">real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e o sistema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80F2A" id="_x0000_s1107" type="#_x0000_t202" style="position:absolute;left:0;text-align:left;margin-left:-30.1pt;margin-top:163.6pt;width:71.3pt;height:8.15pt;z-index: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" o:allowincell="f" fillcolor="#ffdbb6" stroked="f" strokeweight="0">
                <v:textbox inset="0,0,0,0">
                  <w:txbxContent>
                    <w:p w14:paraId="5AF670AA" w14:textId="6AB86D2D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Divergência entre estoque </w:t>
                      </w:r>
                      <w:r w:rsidR="00EE6A7B">
                        <w:rPr>
                          <w:sz w:val="8"/>
                          <w:szCs w:val="8"/>
                        </w:rPr>
                        <w:t xml:space="preserve">real </w:t>
                      </w:r>
                      <w:r>
                        <w:rPr>
                          <w:sz w:val="8"/>
                          <w:szCs w:val="8"/>
                        </w:rPr>
                        <w:t>e o sistema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6480" behindDoc="0" locked="0" layoutInCell="0" allowOverlap="1" wp14:anchorId="2656C71F" wp14:editId="70162698">
                <wp:simplePos x="0" y="0"/>
                <wp:positionH relativeFrom="column">
                  <wp:posOffset>-444037</wp:posOffset>
                </wp:positionH>
                <wp:positionV relativeFrom="paragraph">
                  <wp:posOffset>2313495</wp:posOffset>
                </wp:positionV>
                <wp:extent cx="1033506" cy="86497"/>
                <wp:effectExtent l="0" t="0" r="0" b="8890"/>
                <wp:wrapNone/>
                <wp:docPr id="19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506" cy="86497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5E6AC4C" w14:textId="726A2D86" w:rsidR="00EE6A7B" w:rsidRDefault="00EE6A7B" w:rsidP="00EE6A7B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Atraso no reabastecimento de produtos da clínica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C71F" id="_x0000_s1108" type="#_x0000_t202" style="position:absolute;left:0;text-align:left;margin-left:-34.95pt;margin-top:182.15pt;width:81.4pt;height:6.8pt;z-index:2517964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" o:allowincell="f" fillcolor="#ffdbb6" stroked="f" strokeweight="0">
                <v:textbox inset="0,0,0,0">
                  <w:txbxContent>
                    <w:p w14:paraId="25E6AC4C" w14:textId="726A2D86" w:rsidR="00EE6A7B" w:rsidRDefault="00EE6A7B" w:rsidP="00EE6A7B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Atraso no reabastecimento de produtos da clínica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3" behindDoc="0" locked="0" layoutInCell="0" allowOverlap="1" wp14:anchorId="372E7454" wp14:editId="42C52C7D">
                <wp:simplePos x="0" y="0"/>
                <wp:positionH relativeFrom="column">
                  <wp:posOffset>-315322</wp:posOffset>
                </wp:positionH>
                <wp:positionV relativeFrom="paragraph">
                  <wp:posOffset>3331062</wp:posOffset>
                </wp:positionV>
                <wp:extent cx="957580" cy="125730"/>
                <wp:effectExtent l="0" t="0" r="0" b="0"/>
                <wp:wrapNone/>
                <wp:docPr id="29" name="Q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3484272" w14:textId="7C44E78F" w:rsidR="008E4B77" w:rsidRDefault="00832B58">
                            <w:pPr>
                              <w:overflowPunct w:val="0"/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>Ter o controle fácil e rápido de diferentes setores em sua clínica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E7454" id="Quadro de texto 25" o:spid="_x0000_s1109" type="#_x0000_t202" style="position:absolute;left:0;text-align:left;margin-left:-24.85pt;margin-top:262.3pt;width:75.4pt;height:9.9pt;z-index:4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" o:allowincell="f" fillcolor="#dde8cb" stroked="f" strokeweight="0">
                <v:textbox inset="0,0,0,0">
                  <w:txbxContent>
                    <w:p w14:paraId="33484272" w14:textId="7C44E78F" w:rsidR="008E4B77" w:rsidRDefault="00832B58">
                      <w:pPr>
                        <w:overflowPunct w:val="0"/>
                      </w:pPr>
                      <w:r w:rsidRPr="00832B58">
                        <w:rPr>
                          <w:sz w:val="8"/>
                          <w:szCs w:val="8"/>
                        </w:rPr>
                        <w:t>Ter o controle fácil e rápido de diferentes setores em sua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8288" behindDoc="0" locked="0" layoutInCell="0" allowOverlap="1" wp14:anchorId="100E7F01" wp14:editId="76FFA032">
                <wp:simplePos x="0" y="0"/>
                <wp:positionH relativeFrom="column">
                  <wp:posOffset>-343203</wp:posOffset>
                </wp:positionH>
                <wp:positionV relativeFrom="paragraph">
                  <wp:posOffset>3600358</wp:posOffset>
                </wp:positionV>
                <wp:extent cx="957580" cy="125730"/>
                <wp:effectExtent l="0" t="0" r="0" b="0"/>
                <wp:wrapNone/>
                <wp:docPr id="7" name="Q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EDB5C69" w14:textId="1583983E" w:rsidR="00166792" w:rsidRDefault="00166792" w:rsidP="00166792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Acesso online e offline com servidor local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E7F01" id="_x0000_s1110" type="#_x0000_t202" style="position:absolute;left:0;text-align:left;margin-left:-27pt;margin-top:283.5pt;width:75.4pt;height:9.9pt;z-index:25178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" o:allowincell="f" fillcolor="#dde8cb" stroked="f" strokeweight="0">
                <v:textbox inset="0,0,0,0">
                  <w:txbxContent>
                    <w:p w14:paraId="4EDB5C69" w14:textId="1583983E" w:rsidR="00166792" w:rsidRDefault="00166792" w:rsidP="00166792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>Acesso online e offline com servidor local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5" behindDoc="0" locked="0" layoutInCell="0" allowOverlap="1" wp14:anchorId="4E47A10C" wp14:editId="51D9129F">
                <wp:simplePos x="0" y="0"/>
                <wp:positionH relativeFrom="column">
                  <wp:posOffset>-345108</wp:posOffset>
                </wp:positionH>
                <wp:positionV relativeFrom="paragraph">
                  <wp:posOffset>3818470</wp:posOffset>
                </wp:positionV>
                <wp:extent cx="960052" cy="96382"/>
                <wp:effectExtent l="0" t="0" r="0" b="0"/>
                <wp:wrapNone/>
                <wp:docPr id="31" name="Q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052" cy="9638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F0D2A1B" w14:textId="55975CB4" w:rsidR="00832B58" w:rsidRPr="00832B58" w:rsidRDefault="00832B58" w:rsidP="00832B58">
                            <w:pPr>
                              <w:overflowPunct w:val="0"/>
                              <w:rPr>
                                <w:sz w:val="8"/>
                                <w:szCs w:val="8"/>
                              </w:rPr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 xml:space="preserve">Controle de </w:t>
                            </w:r>
                            <w:r w:rsidR="00B931A3">
                              <w:rPr>
                                <w:sz w:val="8"/>
                                <w:szCs w:val="8"/>
                              </w:rPr>
                              <w:t xml:space="preserve">prontuários </w:t>
                            </w:r>
                            <w:r w:rsidRPr="00832B58">
                              <w:rPr>
                                <w:sz w:val="8"/>
                                <w:szCs w:val="8"/>
                              </w:rPr>
                              <w:t>integrado ao estoque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A10C" id="Quadro de texto 33" o:spid="_x0000_s1111" type="#_x0000_t202" style="position:absolute;left:0;text-align:left;margin-left:-27.15pt;margin-top:300.65pt;width:75.6pt;height:7.6pt;z-index:4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" o:allowincell="f" fillcolor="#dde8cb" stroked="f" strokeweight="0">
                <v:textbox inset="0,0,0,0">
                  <w:txbxContent>
                    <w:p w14:paraId="6F0D2A1B" w14:textId="55975CB4" w:rsidR="00832B58" w:rsidRPr="00832B58" w:rsidRDefault="00832B58" w:rsidP="00832B58">
                      <w:pPr>
                        <w:overflowPunct w:val="0"/>
                        <w:rPr>
                          <w:sz w:val="8"/>
                          <w:szCs w:val="8"/>
                        </w:rPr>
                      </w:pPr>
                      <w:r w:rsidRPr="00832B58">
                        <w:rPr>
                          <w:sz w:val="8"/>
                          <w:szCs w:val="8"/>
                        </w:rPr>
                        <w:t xml:space="preserve">Controle de </w:t>
                      </w:r>
                      <w:r w:rsidR="00B931A3">
                        <w:rPr>
                          <w:sz w:val="8"/>
                          <w:szCs w:val="8"/>
                        </w:rPr>
                        <w:t xml:space="preserve">prontuários </w:t>
                      </w:r>
                      <w:r w:rsidRPr="00832B58">
                        <w:rPr>
                          <w:sz w:val="8"/>
                          <w:szCs w:val="8"/>
                        </w:rPr>
                        <w:t>integrado ao estoque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2384" behindDoc="0" locked="0" layoutInCell="0" allowOverlap="1" wp14:anchorId="6E619CBD" wp14:editId="10D677D0">
                <wp:simplePos x="0" y="0"/>
                <wp:positionH relativeFrom="column">
                  <wp:posOffset>-370811</wp:posOffset>
                </wp:positionH>
                <wp:positionV relativeFrom="paragraph">
                  <wp:posOffset>4033579</wp:posOffset>
                </wp:positionV>
                <wp:extent cx="957580" cy="87767"/>
                <wp:effectExtent l="0" t="0" r="0" b="7620"/>
                <wp:wrapNone/>
                <wp:docPr id="15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8776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0AED1AA" w14:textId="2954CF72" w:rsidR="00EE6A7B" w:rsidRDefault="00EE6A7B" w:rsidP="00EE6A7B">
                            <w:pPr>
                              <w:overflowPunct w:val="0"/>
                            </w:pPr>
                            <w:r w:rsidRPr="00EE6A7B">
                              <w:rPr>
                                <w:sz w:val="8"/>
                                <w:szCs w:val="8"/>
                              </w:rPr>
                              <w:t>Facilidade na gestão de produtos e pessoas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19CBD" id="Quadro de texto 30" o:spid="_x0000_s1112" type="#_x0000_t202" style="position:absolute;left:0;text-align:left;margin-left:-29.2pt;margin-top:317.6pt;width:75.4pt;height:6.9pt;z-index:25179238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" o:allowincell="f" fillcolor="#dde8cb" stroked="f" strokeweight="0">
                <v:textbox inset="0,0,0,0">
                  <w:txbxContent>
                    <w:p w14:paraId="40AED1AA" w14:textId="2954CF72" w:rsidR="00EE6A7B" w:rsidRDefault="00EE6A7B" w:rsidP="00EE6A7B">
                      <w:pPr>
                        <w:overflowPunct w:val="0"/>
                      </w:pPr>
                      <w:r w:rsidRPr="00EE6A7B">
                        <w:rPr>
                          <w:sz w:val="8"/>
                          <w:szCs w:val="8"/>
                        </w:rPr>
                        <w:t>Facilidade na gestão de produtos e pessoas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0" allowOverlap="1" wp14:anchorId="73FA15CD" wp14:editId="339CE442">
                <wp:simplePos x="0" y="0"/>
                <wp:positionH relativeFrom="column">
                  <wp:posOffset>-344977</wp:posOffset>
                </wp:positionH>
                <wp:positionV relativeFrom="paragraph">
                  <wp:posOffset>4223276</wp:posOffset>
                </wp:positionV>
                <wp:extent cx="957580" cy="87767"/>
                <wp:effectExtent l="0" t="0" r="0" b="7620"/>
                <wp:wrapNone/>
                <wp:docPr id="52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8776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754D1FF" w14:textId="11D51C73" w:rsidR="008F7A0F" w:rsidRDefault="00832B58" w:rsidP="008F7A0F">
                            <w:pPr>
                              <w:overflowPunct w:val="0"/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>Melhoria no controle de recursos da clínica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A15CD" id="_x0000_s1113" type="#_x0000_t202" style="position:absolute;left:0;text-align:left;margin-left:-27.15pt;margin-top:332.55pt;width:75.4pt;height:6.9pt;z-index:25166131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" o:allowincell="f" fillcolor="#dde8cb" stroked="f" strokeweight="0">
                <v:textbox inset="0,0,0,0">
                  <w:txbxContent>
                    <w:p w14:paraId="0754D1FF" w14:textId="11D51C73" w:rsidR="008F7A0F" w:rsidRDefault="00832B58" w:rsidP="008F7A0F">
                      <w:pPr>
                        <w:overflowPunct w:val="0"/>
                      </w:pPr>
                      <w:r w:rsidRPr="00832B58">
                        <w:rPr>
                          <w:sz w:val="8"/>
                          <w:szCs w:val="8"/>
                        </w:rPr>
                        <w:t>Melhoria no controle de recursos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4" behindDoc="0" locked="0" layoutInCell="0" allowOverlap="1" wp14:anchorId="63BC483F" wp14:editId="1398D794">
                <wp:simplePos x="0" y="0"/>
                <wp:positionH relativeFrom="column">
                  <wp:posOffset>-343707</wp:posOffset>
                </wp:positionH>
                <wp:positionV relativeFrom="paragraph">
                  <wp:posOffset>4474063</wp:posOffset>
                </wp:positionV>
                <wp:extent cx="986246" cy="124460"/>
                <wp:effectExtent l="0" t="0" r="4445" b="8890"/>
                <wp:wrapNone/>
                <wp:docPr id="30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246" cy="12446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E093543" w14:textId="35CB27A5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Reduz custos </w:t>
                            </w:r>
                            <w:r w:rsidR="00B931A3">
                              <w:rPr>
                                <w:sz w:val="8"/>
                                <w:szCs w:val="8"/>
                              </w:rPr>
                              <w:t xml:space="preserve">e atrasos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com reabastecimento preventivo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BC483F" id="_x0000_s1114" type="#_x0000_t202" style="position:absolute;left:0;text-align:left;margin-left:-27.05pt;margin-top:352.3pt;width:77.65pt;height:9.8pt;z-index:4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" o:allowincell="f" fillcolor="#dde8cb" stroked="f" strokeweight="0">
                <v:textbox inset="0,0,0,0">
                  <w:txbxContent>
                    <w:p w14:paraId="3E093543" w14:textId="35CB27A5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Reduz custos </w:t>
                      </w:r>
                      <w:r w:rsidR="00B931A3">
                        <w:rPr>
                          <w:sz w:val="8"/>
                          <w:szCs w:val="8"/>
                        </w:rPr>
                        <w:t xml:space="preserve">e atrasos </w:t>
                      </w:r>
                      <w:r>
                        <w:rPr>
                          <w:sz w:val="8"/>
                          <w:szCs w:val="8"/>
                        </w:rPr>
                        <w:t>com reabastecimento preventivo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0336" behindDoc="0" locked="0" layoutInCell="0" allowOverlap="1" wp14:anchorId="121BE40C" wp14:editId="49E6FA21">
                <wp:simplePos x="0" y="0"/>
                <wp:positionH relativeFrom="column">
                  <wp:posOffset>-434991</wp:posOffset>
                </wp:positionH>
                <wp:positionV relativeFrom="paragraph">
                  <wp:posOffset>4717028</wp:posOffset>
                </wp:positionV>
                <wp:extent cx="1102223" cy="124460"/>
                <wp:effectExtent l="0" t="0" r="3175" b="8890"/>
                <wp:wrapNone/>
                <wp:docPr id="10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2223" cy="12446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A11C40D" w14:textId="588808A1" w:rsidR="00832B58" w:rsidRDefault="00832B58" w:rsidP="00832B58">
                            <w:pPr>
                              <w:overflowPunct w:val="0"/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>Melhoria no controle de prontuários e pagamentos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1BE40C" id="_x0000_s1115" type="#_x0000_t202" style="position:absolute;left:0;text-align:left;margin-left:-34.25pt;margin-top:371.4pt;width:86.8pt;height:9.8pt;z-index:25179033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" o:allowincell="f" fillcolor="#dde8cb" stroked="f" strokeweight="0">
                <v:textbox inset="0,0,0,0">
                  <w:txbxContent>
                    <w:p w14:paraId="3A11C40D" w14:textId="588808A1" w:rsidR="00832B58" w:rsidRDefault="00832B58" w:rsidP="00832B58">
                      <w:pPr>
                        <w:overflowPunct w:val="0"/>
                      </w:pPr>
                      <w:r w:rsidRPr="00832B58">
                        <w:rPr>
                          <w:sz w:val="8"/>
                          <w:szCs w:val="8"/>
                        </w:rPr>
                        <w:t>Melhoria no controle de prontuários e pagamentos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17" behindDoc="0" locked="0" layoutInCell="0" allowOverlap="1" wp14:anchorId="55224367" wp14:editId="49D6317E">
                <wp:simplePos x="0" y="0"/>
                <wp:positionH relativeFrom="column">
                  <wp:posOffset>2916236</wp:posOffset>
                </wp:positionH>
                <wp:positionV relativeFrom="paragraph">
                  <wp:posOffset>569528</wp:posOffset>
                </wp:positionV>
                <wp:extent cx="2496185" cy="172085"/>
                <wp:effectExtent l="0" t="0" r="0" b="0"/>
                <wp:wrapNone/>
                <wp:docPr id="3" name="Q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185" cy="1720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2CD3B59" w14:textId="4D0CB2E4" w:rsidR="008E4B77" w:rsidRDefault="00BC0B25">
                            <w:pPr>
                              <w:overflowPunct w:val="0"/>
                            </w:pPr>
                            <w:proofErr w:type="spellStart"/>
                            <w:r>
                              <w:t>CliniLog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24367" id="Quadro de texto 1" o:spid="_x0000_s1116" type="#_x0000_t202" style="position:absolute;left:0;text-align:left;margin-left:229.6pt;margin-top:44.85pt;width:196.55pt;height:13.55pt;z-index:1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" o:allowincell="f" filled="f" stroked="f" strokeweight="0">
                <v:textbox inset="0,0,0,0">
                  <w:txbxContent>
                    <w:p w14:paraId="02CD3B59" w14:textId="4D0CB2E4" w:rsidR="008E4B77" w:rsidRDefault="00BC0B25">
                      <w:pPr>
                        <w:overflowPunct w:val="0"/>
                      </w:pPr>
                      <w:proofErr w:type="spellStart"/>
                      <w:r>
                        <w:t>CliniLog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w:drawing>
          <wp:anchor distT="0" distB="0" distL="114300" distR="114300" simplePos="0" relativeHeight="2" behindDoc="0" locked="0" layoutInCell="1" allowOverlap="1" wp14:anchorId="31C42FEE" wp14:editId="537EA21E">
            <wp:simplePos x="0" y="0"/>
            <wp:positionH relativeFrom="column">
              <wp:posOffset>-743413</wp:posOffset>
            </wp:positionH>
            <wp:positionV relativeFrom="paragraph">
              <wp:posOffset>231337</wp:posOffset>
            </wp:positionV>
            <wp:extent cx="7223760" cy="5405755"/>
            <wp:effectExtent l="0" t="0" r="0" b="4445"/>
            <wp:wrapSquare wrapText="bothSides"/>
            <wp:docPr id="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38416" w14:textId="179A3894" w:rsidR="008E4B77" w:rsidRDefault="008E4B77">
      <w:pPr>
        <w:keepNext/>
        <w:jc w:val="center"/>
      </w:pPr>
    </w:p>
    <w:p w14:paraId="309F4A29" w14:textId="3E83A83A" w:rsidR="008E4B77" w:rsidRDefault="00C170D6">
      <w:pPr>
        <w:pStyle w:val="Legenda"/>
      </w:pPr>
      <w:bookmarkStart w:id="11" w:name="_Toc101459512"/>
      <w:proofErr w:type="spellStart"/>
      <w:r>
        <w:rPr>
          <w:lang w:val="en-US"/>
        </w:rPr>
        <w:t>Figura</w:t>
      </w:r>
      <w:proofErr w:type="spellEnd"/>
      <w:r>
        <w:rPr>
          <w:lang w:val="en-US"/>
        </w:rPr>
        <w:t xml:space="preserve">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4</w:t>
      </w:r>
      <w:r>
        <w:fldChar w:fldCharType="end"/>
      </w:r>
      <w:r>
        <w:rPr>
          <w:lang w:val="en-US"/>
        </w:rPr>
        <w:t xml:space="preserve"> – Canvas PBB: "Product Backlog Building". </w:t>
      </w:r>
      <w:r>
        <w:t>Fonte: AGUIAR, F. 2018.</w:t>
      </w:r>
      <w:bookmarkEnd w:id="11"/>
    </w:p>
    <w:p w14:paraId="69ECDEA2" w14:textId="5AA5F0C0" w:rsidR="008E4B77" w:rsidRDefault="008E4B77"/>
    <w:p w14:paraId="3F25E197" w14:textId="2252EEBF" w:rsidR="008E4B77" w:rsidRDefault="00C170D6">
      <w:r>
        <w:br w:type="page"/>
      </w:r>
    </w:p>
    <w:p w14:paraId="2B4C378C" w14:textId="77777777" w:rsidR="008E4B77" w:rsidRDefault="00C170D6">
      <w:pPr>
        <w:pStyle w:val="Ttulo1"/>
      </w:pPr>
      <w:bookmarkStart w:id="12" w:name="_Toc104745970"/>
      <w:r>
        <w:lastRenderedPageBreak/>
        <w:t xml:space="preserve">ARTEFATO 5: Relação de </w:t>
      </w:r>
      <w:proofErr w:type="spellStart"/>
      <w:r>
        <w:t>User</w:t>
      </w:r>
      <w:proofErr w:type="spellEnd"/>
      <w:r>
        <w:t xml:space="preserve"> Stories</w:t>
      </w:r>
      <w:bookmarkEnd w:id="12"/>
    </w:p>
    <w:p w14:paraId="25FBB999" w14:textId="77777777" w:rsidR="008E4B77" w:rsidRDefault="008E4B77"/>
    <w:tbl>
      <w:tblPr>
        <w:tblStyle w:val="Tabelacomgrade"/>
        <w:tblW w:w="7654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19"/>
        <w:gridCol w:w="5354"/>
      </w:tblGrid>
      <w:tr w:rsidR="008E4B77" w14:paraId="24D87831" w14:textId="77777777">
        <w:trPr>
          <w:trHeight w:val="380"/>
        </w:trPr>
        <w:tc>
          <w:tcPr>
            <w:tcW w:w="7654" w:type="dxa"/>
            <w:gridSpan w:val="3"/>
            <w:vAlign w:val="center"/>
          </w:tcPr>
          <w:p w14:paraId="6801B70E" w14:textId="5F95E7E8" w:rsidR="008E4B77" w:rsidRPr="005B098A" w:rsidRDefault="00C170D6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ARTEFATO 5: </w:t>
            </w:r>
            <w:r w:rsidRPr="005B098A">
              <w:rPr>
                <w:rFonts w:eastAsia="Calibri"/>
                <w:sz w:val="20"/>
                <w:szCs w:val="20"/>
              </w:rPr>
              <w:t xml:space="preserve">Relação de </w:t>
            </w:r>
            <w:proofErr w:type="spellStart"/>
            <w:r w:rsidRPr="005B098A">
              <w:rPr>
                <w:rFonts w:eastAsia="Calibri"/>
                <w:sz w:val="20"/>
                <w:szCs w:val="20"/>
              </w:rPr>
              <w:t>User</w:t>
            </w:r>
            <w:proofErr w:type="spellEnd"/>
            <w:r w:rsidRPr="005B098A">
              <w:rPr>
                <w:rFonts w:eastAsia="Calibri"/>
                <w:sz w:val="20"/>
                <w:szCs w:val="20"/>
              </w:rPr>
              <w:t xml:space="preserve"> Stories</w:t>
            </w:r>
            <w:r w:rsidR="00BA0BA7" w:rsidRPr="005B098A">
              <w:rPr>
                <w:rFonts w:eastAsia="Calibri"/>
                <w:sz w:val="20"/>
                <w:szCs w:val="20"/>
              </w:rPr>
              <w:t xml:space="preserve"> para Sprint 1</w:t>
            </w:r>
          </w:p>
        </w:tc>
      </w:tr>
      <w:tr w:rsidR="008E4B77" w14:paraId="356C7FFA" w14:textId="77777777">
        <w:trPr>
          <w:trHeight w:val="380"/>
        </w:trPr>
        <w:tc>
          <w:tcPr>
            <w:tcW w:w="7654" w:type="dxa"/>
            <w:gridSpan w:val="3"/>
            <w:vAlign w:val="center"/>
          </w:tcPr>
          <w:p w14:paraId="1F87BD0E" w14:textId="6CF45467" w:rsidR="008E4B77" w:rsidRPr="005B098A" w:rsidRDefault="00C170D6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bookmarkStart w:id="13" w:name="_Hlk96282481"/>
            <w:bookmarkEnd w:id="13"/>
            <w:r w:rsidRPr="005B098A">
              <w:rPr>
                <w:rFonts w:eastAsia="Calibri"/>
                <w:b/>
                <w:bCs/>
                <w:sz w:val="20"/>
                <w:szCs w:val="20"/>
              </w:rPr>
              <w:t>FEATURE PBI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BF0F98" w:rsidRPr="005B098A">
              <w:rPr>
                <w:rFonts w:eastAsia="Calibri"/>
                <w:sz w:val="20"/>
                <w:szCs w:val="20"/>
              </w:rPr>
              <w:t>Gerenciador de Pessoas</w:t>
            </w:r>
          </w:p>
        </w:tc>
      </w:tr>
      <w:tr w:rsidR="00CE66D5" w14:paraId="4DA30666" w14:textId="77777777">
        <w:tc>
          <w:tcPr>
            <w:tcW w:w="1181" w:type="dxa"/>
            <w:vMerge w:val="restart"/>
            <w:vAlign w:val="center"/>
          </w:tcPr>
          <w:p w14:paraId="1E767503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4173A9BD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STORY 1</w:t>
            </w:r>
          </w:p>
          <w:p w14:paraId="0D43939A" w14:textId="77777777" w:rsidR="00CE66D5" w:rsidRPr="005B098A" w:rsidRDefault="00CE66D5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7482298C" w14:textId="7911F6D0" w:rsidR="00CE66D5" w:rsidRPr="005B098A" w:rsidRDefault="00CE66D5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75F5E04B" w14:textId="7B9B7782" w:rsidR="00CE66D5" w:rsidRPr="005B098A" w:rsidRDefault="00CE66D5" w:rsidP="00BF0F98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BA0BA7" w:rsidRPr="005B098A">
              <w:rPr>
                <w:rFonts w:eastAsia="Calibri"/>
                <w:sz w:val="20"/>
                <w:szCs w:val="20"/>
              </w:rPr>
              <w:t>Fazer o Cadastro</w:t>
            </w:r>
            <w:r w:rsidRPr="005B098A">
              <w:rPr>
                <w:rFonts w:eastAsia="Calibri"/>
                <w:sz w:val="20"/>
                <w:szCs w:val="20"/>
              </w:rPr>
              <w:t xml:space="preserve"> de Pessoas</w:t>
            </w:r>
          </w:p>
          <w:p w14:paraId="2B03D8DB" w14:textId="3163E1DD" w:rsidR="00CE66D5" w:rsidRPr="005B098A" w:rsidRDefault="00CE66D5" w:rsidP="00BF0F98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7D2DEB">
              <w:rPr>
                <w:rFonts w:eastAsia="Calibri"/>
                <w:sz w:val="20"/>
                <w:szCs w:val="20"/>
              </w:rPr>
              <w:t xml:space="preserve">Cadastrar </w:t>
            </w:r>
            <w:r w:rsidR="004C23FF">
              <w:rPr>
                <w:rFonts w:eastAsia="Calibri"/>
                <w:sz w:val="20"/>
                <w:szCs w:val="20"/>
              </w:rPr>
              <w:t>outros funcionários</w:t>
            </w:r>
            <w:r w:rsidR="007D2DEB">
              <w:rPr>
                <w:rFonts w:eastAsia="Calibri"/>
                <w:sz w:val="20"/>
                <w:szCs w:val="20"/>
              </w:rPr>
              <w:t xml:space="preserve"> no sistema.</w:t>
            </w:r>
          </w:p>
        </w:tc>
      </w:tr>
      <w:tr w:rsidR="00CE66D5" w14:paraId="2E6AFA19" w14:textId="77777777">
        <w:tc>
          <w:tcPr>
            <w:tcW w:w="1181" w:type="dxa"/>
            <w:vMerge/>
            <w:vAlign w:val="center"/>
          </w:tcPr>
          <w:p w14:paraId="023963C8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6EB59245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46B95E20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505CC22C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1191F5F1" w14:textId="324DBEE5" w:rsidR="00CE66D5" w:rsidRPr="005B098A" w:rsidRDefault="00CE66D5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D2DEB" w:rsidRPr="007D2DEB">
              <w:rPr>
                <w:rFonts w:eastAsia="Calibri"/>
                <w:sz w:val="20"/>
                <w:szCs w:val="20"/>
              </w:rPr>
              <w:t xml:space="preserve">está logado </w:t>
            </w:r>
            <w:r w:rsidR="007D2DEB">
              <w:rPr>
                <w:rFonts w:eastAsia="Calibri"/>
                <w:sz w:val="20"/>
                <w:szCs w:val="20"/>
              </w:rPr>
              <w:t xml:space="preserve">e 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deseja </w:t>
            </w:r>
            <w:r w:rsidR="00840B3C">
              <w:rPr>
                <w:rFonts w:eastAsia="Calibri"/>
                <w:sz w:val="20"/>
                <w:szCs w:val="20"/>
              </w:rPr>
              <w:t>fazer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o cadastro de outro funcionário.</w:t>
            </w:r>
          </w:p>
          <w:p w14:paraId="2794DDDE" w14:textId="3E301D91" w:rsidR="00CE66D5" w:rsidRPr="005B098A" w:rsidRDefault="00CE66D5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preencher todos os dados necessário no formulário de cadastro e clicar no botão Salvar.</w:t>
            </w:r>
          </w:p>
          <w:p w14:paraId="151053C9" w14:textId="0610AE16" w:rsidR="00CE66D5" w:rsidRPr="005B098A" w:rsidRDefault="00CE66D5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Os dados inseridos serão salvos no banco de dados e aparecerá uma mensagem avisando que o </w:t>
            </w:r>
            <w:r w:rsidR="0064243E">
              <w:rPr>
                <w:rFonts w:eastAsia="Calibri"/>
                <w:sz w:val="20"/>
                <w:szCs w:val="20"/>
              </w:rPr>
              <w:t>usuário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="003217B6">
              <w:rPr>
                <w:rFonts w:eastAsia="Calibri"/>
                <w:sz w:val="20"/>
                <w:szCs w:val="20"/>
              </w:rPr>
              <w:t xml:space="preserve">foi </w:t>
            </w:r>
            <w:r w:rsidR="0064243E">
              <w:rPr>
                <w:rFonts w:eastAsia="Calibri"/>
                <w:sz w:val="20"/>
                <w:szCs w:val="20"/>
              </w:rPr>
              <w:t xml:space="preserve">cadastrado </w:t>
            </w:r>
            <w:r w:rsidRPr="005B098A">
              <w:rPr>
                <w:rFonts w:eastAsia="Calibri"/>
                <w:sz w:val="20"/>
                <w:szCs w:val="20"/>
              </w:rPr>
              <w:t>com sucesso.</w:t>
            </w:r>
          </w:p>
        </w:tc>
      </w:tr>
      <w:tr w:rsidR="00CE66D5" w14:paraId="0154001E" w14:textId="77777777">
        <w:tc>
          <w:tcPr>
            <w:tcW w:w="1181" w:type="dxa"/>
            <w:vMerge/>
            <w:vAlign w:val="center"/>
          </w:tcPr>
          <w:p w14:paraId="59094DC6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54F983B7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033ED4B5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1C72D356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1302C216" w14:textId="52006537" w:rsidR="003D6285" w:rsidRPr="005B098A" w:rsidRDefault="00CE66D5" w:rsidP="00AC2890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eastAsia="Calibri"/>
                <w:sz w:val="20"/>
                <w:szCs w:val="20"/>
              </w:rPr>
              <w:t>está logado</w:t>
            </w:r>
            <w:r w:rsidR="007D2DEB">
              <w:rPr>
                <w:rFonts w:eastAsia="Calibri"/>
                <w:sz w:val="20"/>
                <w:szCs w:val="20"/>
              </w:rPr>
              <w:t xml:space="preserve"> e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deseja </w:t>
            </w:r>
            <w:r w:rsidR="00840B3C">
              <w:rPr>
                <w:rFonts w:eastAsia="Calibri"/>
                <w:sz w:val="20"/>
                <w:szCs w:val="20"/>
              </w:rPr>
              <w:t>fazer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o cadastro de outro funcionário.</w:t>
            </w:r>
          </w:p>
          <w:p w14:paraId="65647943" w14:textId="06DB38DA" w:rsidR="00CE66D5" w:rsidRPr="005B098A" w:rsidRDefault="00CE66D5" w:rsidP="00AC2890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NÃO preencher </w:t>
            </w:r>
            <w:r w:rsidR="007D2DEB">
              <w:rPr>
                <w:rFonts w:eastAsia="Calibri"/>
                <w:sz w:val="20"/>
                <w:szCs w:val="20"/>
              </w:rPr>
              <w:t>algum d</w:t>
            </w:r>
            <w:r w:rsidRPr="005B098A">
              <w:rPr>
                <w:rFonts w:eastAsia="Calibri"/>
                <w:sz w:val="20"/>
                <w:szCs w:val="20"/>
              </w:rPr>
              <w:t xml:space="preserve">os </w:t>
            </w:r>
            <w:r w:rsidR="007D2DEB">
              <w:rPr>
                <w:rFonts w:eastAsia="Calibri"/>
                <w:sz w:val="20"/>
                <w:szCs w:val="20"/>
              </w:rPr>
              <w:t>campos</w:t>
            </w:r>
            <w:r w:rsidRPr="005B098A">
              <w:rPr>
                <w:rFonts w:eastAsia="Calibri"/>
                <w:sz w:val="20"/>
                <w:szCs w:val="20"/>
              </w:rPr>
              <w:t xml:space="preserve"> necessário no formulário de cadastro e clicar no botão Salvar.</w:t>
            </w:r>
          </w:p>
          <w:p w14:paraId="1E24B582" w14:textId="1734E953" w:rsidR="00CE66D5" w:rsidRPr="005B098A" w:rsidRDefault="00CE66D5" w:rsidP="00AC2890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Aparecerá uma mensagem avisando que é necessário preencher </w:t>
            </w:r>
            <w:r w:rsidR="007D2DEB">
              <w:rPr>
                <w:rFonts w:eastAsia="Calibri"/>
                <w:sz w:val="20"/>
                <w:szCs w:val="20"/>
              </w:rPr>
              <w:t xml:space="preserve">o campo faltante </w:t>
            </w:r>
            <w:r w:rsidRPr="005B098A">
              <w:rPr>
                <w:rFonts w:eastAsia="Calibri"/>
                <w:sz w:val="20"/>
                <w:szCs w:val="20"/>
              </w:rPr>
              <w:t>para realizar o cadastro.</w:t>
            </w:r>
          </w:p>
        </w:tc>
      </w:tr>
      <w:tr w:rsidR="008E4B77" w14:paraId="03823F9B" w14:textId="77777777">
        <w:tc>
          <w:tcPr>
            <w:tcW w:w="1181" w:type="dxa"/>
            <w:vMerge w:val="restart"/>
            <w:vAlign w:val="center"/>
          </w:tcPr>
          <w:p w14:paraId="0E9521BE" w14:textId="77777777" w:rsidR="008E4B77" w:rsidRPr="005B098A" w:rsidRDefault="00C170D6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0A3C3B43" w14:textId="77777777" w:rsidR="008E4B77" w:rsidRPr="005B098A" w:rsidRDefault="00C170D6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STORY 2 </w:t>
            </w:r>
          </w:p>
          <w:p w14:paraId="43BA3206" w14:textId="77777777" w:rsidR="008E4B77" w:rsidRPr="005B098A" w:rsidRDefault="008E4B77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7043DC80" w14:textId="77777777" w:rsidR="00AE25A3" w:rsidRPr="005B098A" w:rsidRDefault="00AE25A3" w:rsidP="00AE25A3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766F12C2" w14:textId="32DEB4DA" w:rsidR="00AE25A3" w:rsidRPr="005B098A" w:rsidRDefault="00AE25A3" w:rsidP="00AE25A3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>: Deletar o Cadastro de Pessoas</w:t>
            </w:r>
          </w:p>
          <w:p w14:paraId="7D4CB9D6" w14:textId="311BC4CA" w:rsidR="008E4B77" w:rsidRPr="005B098A" w:rsidRDefault="00AE25A3" w:rsidP="00AE25A3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7D2DEB">
              <w:rPr>
                <w:rFonts w:eastAsia="Calibri"/>
                <w:sz w:val="20"/>
                <w:szCs w:val="20"/>
              </w:rPr>
              <w:t xml:space="preserve">Deletar o cadastro do funcionário do </w:t>
            </w:r>
            <w:r w:rsidR="004C23FF">
              <w:rPr>
                <w:rFonts w:eastAsia="Calibri"/>
                <w:sz w:val="20"/>
                <w:szCs w:val="20"/>
              </w:rPr>
              <w:t>sistema</w:t>
            </w:r>
            <w:r w:rsidR="007D2DEB">
              <w:rPr>
                <w:rFonts w:eastAsia="Calibri"/>
                <w:sz w:val="20"/>
                <w:szCs w:val="20"/>
              </w:rPr>
              <w:t>.</w:t>
            </w:r>
          </w:p>
        </w:tc>
      </w:tr>
      <w:tr w:rsidR="00AE25A3" w14:paraId="7E77475A" w14:textId="77777777">
        <w:tc>
          <w:tcPr>
            <w:tcW w:w="1181" w:type="dxa"/>
            <w:vMerge/>
          </w:tcPr>
          <w:p w14:paraId="36CED056" w14:textId="77777777" w:rsidR="00AE25A3" w:rsidRPr="005B098A" w:rsidRDefault="00AE25A3" w:rsidP="00AE25A3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71B4178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2BAB6459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6935764F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6CA07808" w14:textId="6FB7C065" w:rsidR="00AE25A3" w:rsidRPr="005B098A" w:rsidRDefault="00AE25A3" w:rsidP="00AE25A3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eastAsia="Calibri"/>
                <w:sz w:val="20"/>
                <w:szCs w:val="20"/>
              </w:rPr>
              <w:t>está logado</w:t>
            </w:r>
            <w:r w:rsidR="007D2DEB">
              <w:rPr>
                <w:rFonts w:eastAsia="Calibri"/>
                <w:sz w:val="20"/>
                <w:szCs w:val="20"/>
              </w:rPr>
              <w:t xml:space="preserve"> e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deseja deletar o cadastro de outro funcionário.</w:t>
            </w:r>
          </w:p>
          <w:p w14:paraId="6329B454" w14:textId="62BA0F15" w:rsidR="00AE25A3" w:rsidRPr="005B098A" w:rsidRDefault="00AE25A3" w:rsidP="00AE25A3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clicar no botão </w:t>
            </w:r>
            <w:r w:rsidR="00CF691B">
              <w:rPr>
                <w:rFonts w:eastAsia="Calibri"/>
                <w:sz w:val="20"/>
                <w:szCs w:val="20"/>
              </w:rPr>
              <w:t>Excluir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="007D2DEB">
              <w:rPr>
                <w:rFonts w:eastAsia="Calibri"/>
                <w:sz w:val="20"/>
                <w:szCs w:val="20"/>
              </w:rPr>
              <w:t xml:space="preserve">na tela de exibição de cadastros </w:t>
            </w:r>
            <w:r w:rsidRPr="005B098A">
              <w:rPr>
                <w:rFonts w:eastAsia="Calibri"/>
                <w:sz w:val="20"/>
                <w:szCs w:val="20"/>
              </w:rPr>
              <w:t xml:space="preserve">para apagar um </w:t>
            </w:r>
            <w:r w:rsidR="005C7A7C">
              <w:rPr>
                <w:rFonts w:eastAsia="Calibri"/>
                <w:sz w:val="20"/>
                <w:szCs w:val="20"/>
              </w:rPr>
              <w:t>deles</w:t>
            </w:r>
            <w:r w:rsidRPr="005B098A">
              <w:rPr>
                <w:rFonts w:eastAsia="Calibri"/>
                <w:sz w:val="20"/>
                <w:szCs w:val="20"/>
              </w:rPr>
              <w:t>.</w:t>
            </w:r>
          </w:p>
          <w:p w14:paraId="51993AF2" w14:textId="4320F7BB" w:rsidR="00AE25A3" w:rsidRPr="005B098A" w:rsidRDefault="00AE25A3" w:rsidP="00AE25A3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5C7A7C">
              <w:rPr>
                <w:rFonts w:eastAsia="Calibri"/>
                <w:sz w:val="20"/>
                <w:szCs w:val="20"/>
              </w:rPr>
              <w:t>Aparecerá uma mensagem perguntando se deseja realmente deletar o cadastro selecionado.</w:t>
            </w:r>
          </w:p>
        </w:tc>
      </w:tr>
      <w:tr w:rsidR="00AE25A3" w14:paraId="75C72745" w14:textId="77777777">
        <w:tc>
          <w:tcPr>
            <w:tcW w:w="1181" w:type="dxa"/>
            <w:vMerge/>
          </w:tcPr>
          <w:p w14:paraId="40F9480C" w14:textId="77777777" w:rsidR="00AE25A3" w:rsidRPr="005B098A" w:rsidRDefault="00AE25A3" w:rsidP="00AE25A3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64DD40B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62CC821C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5AA85D63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5E0626D7" w14:textId="5D0F08FA" w:rsidR="005B098A" w:rsidRPr="005B098A" w:rsidRDefault="005B098A" w:rsidP="005B098A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ascii="Calibri" w:eastAsia="Calibri" w:hAnsi="Calibri"/>
                <w:b/>
                <w:bCs/>
                <w:sz w:val="20"/>
                <w:szCs w:val="20"/>
              </w:rPr>
              <w:t>DADO QUE:</w:t>
            </w:r>
            <w:r w:rsidRPr="005B098A">
              <w:rPr>
                <w:rFonts w:ascii="Calibri" w:eastAsia="Calibri" w:hAnsi="Calibri"/>
                <w:sz w:val="20"/>
                <w:szCs w:val="20"/>
              </w:rPr>
              <w:t xml:space="preserve"> </w:t>
            </w:r>
            <w:r w:rsidR="00840B3C" w:rsidRPr="00840B3C">
              <w:rPr>
                <w:rFonts w:ascii="Calibri" w:eastAsia="Calibri" w:hAnsi="Calibri"/>
                <w:sz w:val="20"/>
                <w:szCs w:val="20"/>
              </w:rPr>
              <w:t>um Assistente Administrativo</w:t>
            </w:r>
            <w:r w:rsidR="007D2DEB">
              <w:rPr>
                <w:rFonts w:ascii="Calibri" w:eastAsia="Calibri" w:hAnsi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ascii="Calibri" w:eastAsia="Calibri" w:hAnsi="Calibri"/>
                <w:sz w:val="20"/>
                <w:szCs w:val="20"/>
              </w:rPr>
              <w:t>está logado</w:t>
            </w:r>
            <w:r w:rsidR="007D2DEB">
              <w:rPr>
                <w:rFonts w:ascii="Calibri" w:eastAsia="Calibri" w:hAnsi="Calibri"/>
                <w:sz w:val="20"/>
                <w:szCs w:val="20"/>
              </w:rPr>
              <w:t xml:space="preserve"> e</w:t>
            </w:r>
            <w:r w:rsidR="00840B3C" w:rsidRPr="00840B3C">
              <w:rPr>
                <w:rFonts w:ascii="Calibri" w:eastAsia="Calibri" w:hAnsi="Calibri"/>
                <w:sz w:val="20"/>
                <w:szCs w:val="20"/>
              </w:rPr>
              <w:t xml:space="preserve"> deseja </w:t>
            </w:r>
            <w:r w:rsidR="00840B3C">
              <w:rPr>
                <w:rFonts w:ascii="Calibri" w:eastAsia="Calibri" w:hAnsi="Calibri"/>
                <w:sz w:val="20"/>
                <w:szCs w:val="20"/>
              </w:rPr>
              <w:t>deletar o cadastro de outro funcionário.</w:t>
            </w:r>
          </w:p>
          <w:p w14:paraId="043909B2" w14:textId="6C7CAC6E" w:rsidR="00E6353F" w:rsidRDefault="005B098A" w:rsidP="007D2DEB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ascii="Calibri" w:eastAsia="Calibri" w:hAnsi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ascii="Calibri" w:eastAsia="Calibri" w:hAnsi="Calibri"/>
                <w:sz w:val="20"/>
                <w:szCs w:val="20"/>
              </w:rPr>
              <w:t xml:space="preserve">: </w:t>
            </w:r>
            <w:r w:rsidR="00210692">
              <w:rPr>
                <w:rFonts w:ascii="Calibri" w:eastAsia="Calibri" w:hAnsi="Calibri"/>
                <w:sz w:val="20"/>
                <w:szCs w:val="20"/>
              </w:rPr>
              <w:t>ele</w:t>
            </w:r>
            <w:r w:rsidR="00E6353F" w:rsidRPr="00E6353F">
              <w:rPr>
                <w:rFonts w:ascii="Calibri" w:eastAsia="Calibri" w:hAnsi="Calibri"/>
                <w:sz w:val="20"/>
                <w:szCs w:val="20"/>
              </w:rPr>
              <w:t xml:space="preserve"> clicar no botão Excluir na tela de exibição de cadastros para apagar um deles</w:t>
            </w:r>
            <w:r w:rsidR="00E6353F">
              <w:rPr>
                <w:rFonts w:ascii="Calibri" w:eastAsia="Calibri" w:hAnsi="Calibri"/>
                <w:sz w:val="20"/>
                <w:szCs w:val="20"/>
              </w:rPr>
              <w:t xml:space="preserve"> e em seguida clicar em Não.</w:t>
            </w:r>
          </w:p>
          <w:p w14:paraId="6FA3B0EB" w14:textId="5707134D" w:rsidR="00AE25A3" w:rsidRPr="007D2DEB" w:rsidRDefault="005B098A" w:rsidP="007D2DEB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6353F">
              <w:rPr>
                <w:rFonts w:eastAsia="Calibri"/>
                <w:sz w:val="20"/>
                <w:szCs w:val="20"/>
              </w:rPr>
              <w:t xml:space="preserve">Deverá voltar a tela de exibição de cadastros sem excluir o </w:t>
            </w:r>
            <w:r w:rsidR="006D0636">
              <w:rPr>
                <w:rFonts w:eastAsia="Calibri"/>
                <w:sz w:val="20"/>
                <w:szCs w:val="20"/>
              </w:rPr>
              <w:t xml:space="preserve">registro </w:t>
            </w:r>
            <w:r w:rsidR="00E6353F">
              <w:rPr>
                <w:rFonts w:eastAsia="Calibri"/>
                <w:sz w:val="20"/>
                <w:szCs w:val="20"/>
              </w:rPr>
              <w:t>selecionado.</w:t>
            </w:r>
          </w:p>
        </w:tc>
      </w:tr>
    </w:tbl>
    <w:p w14:paraId="6A1BB1EB" w14:textId="77777777" w:rsidR="005B098A" w:rsidRDefault="005B098A">
      <w:r>
        <w:br w:type="page"/>
      </w:r>
    </w:p>
    <w:tbl>
      <w:tblPr>
        <w:tblStyle w:val="Tabelacomgrade"/>
        <w:tblW w:w="7654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19"/>
        <w:gridCol w:w="5354"/>
      </w:tblGrid>
      <w:tr w:rsidR="00396568" w14:paraId="69E31B46" w14:textId="77777777" w:rsidTr="004179D0">
        <w:tc>
          <w:tcPr>
            <w:tcW w:w="1181" w:type="dxa"/>
            <w:vMerge w:val="restart"/>
            <w:vAlign w:val="center"/>
          </w:tcPr>
          <w:p w14:paraId="07915456" w14:textId="77777777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lastRenderedPageBreak/>
              <w:t xml:space="preserve">USER </w:t>
            </w:r>
          </w:p>
          <w:p w14:paraId="6D5D2774" w14:textId="71253F71" w:rsidR="00396568" w:rsidRPr="005B098A" w:rsidRDefault="00396568" w:rsidP="00396568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>
              <w:rPr>
                <w:rFonts w:eastAsia="Calibri"/>
                <w:b/>
                <w:bCs/>
                <w:sz w:val="20"/>
                <w:szCs w:val="20"/>
              </w:rPr>
              <w:t>3</w:t>
            </w:r>
          </w:p>
          <w:p w14:paraId="338C76EF" w14:textId="6AD1A419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77D70B07" w14:textId="77777777" w:rsidR="00396568" w:rsidRPr="005B098A" w:rsidRDefault="00396568" w:rsidP="00396568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0FCF0C6C" w14:textId="1A0E08C2" w:rsidR="00396568" w:rsidRPr="005B098A" w:rsidRDefault="00396568" w:rsidP="00396568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>: Editar o Cadastro de Pessoas</w:t>
            </w:r>
          </w:p>
          <w:p w14:paraId="67776178" w14:textId="3304C857" w:rsidR="00396568" w:rsidRPr="005B098A" w:rsidRDefault="00396568" w:rsidP="0039656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Atualizar dados cadastrais dos funcionários</w:t>
            </w:r>
          </w:p>
        </w:tc>
      </w:tr>
      <w:tr w:rsidR="00396568" w14:paraId="1C299265" w14:textId="77777777">
        <w:tc>
          <w:tcPr>
            <w:tcW w:w="1181" w:type="dxa"/>
            <w:vMerge/>
          </w:tcPr>
          <w:p w14:paraId="26092C3C" w14:textId="02A69AF0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1593AB6C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5D240DD9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48F2C4E0" w14:textId="4B341FD6" w:rsidR="00396568" w:rsidRPr="005B098A" w:rsidRDefault="00396568" w:rsidP="00396568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5DC8B8B4" w14:textId="543C3F23" w:rsidR="00396568" w:rsidRPr="005B098A" w:rsidRDefault="00396568" w:rsidP="00396568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D2DEB" w:rsidRPr="007D2DEB">
              <w:rPr>
                <w:rFonts w:eastAsia="Calibri"/>
                <w:sz w:val="20"/>
                <w:szCs w:val="20"/>
              </w:rPr>
              <w:t xml:space="preserve">está logado </w:t>
            </w:r>
            <w:r w:rsidR="007D2DEB">
              <w:rPr>
                <w:rFonts w:eastAsia="Calibri"/>
                <w:sz w:val="20"/>
                <w:szCs w:val="20"/>
              </w:rPr>
              <w:t xml:space="preserve">e </w:t>
            </w:r>
            <w:r w:rsidR="00840B3C" w:rsidRPr="00840B3C">
              <w:rPr>
                <w:rFonts w:eastAsia="Calibri"/>
                <w:sz w:val="20"/>
                <w:szCs w:val="20"/>
              </w:rPr>
              <w:t>deseja atualizar os dados cadastrais de outro funcionário.</w:t>
            </w:r>
          </w:p>
          <w:p w14:paraId="7862AC93" w14:textId="52262066" w:rsidR="00396568" w:rsidRPr="005B098A" w:rsidRDefault="00396568" w:rsidP="00396568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clicar no botão Editar </w:t>
            </w:r>
            <w:r w:rsidR="007D2DEB">
              <w:rPr>
                <w:rFonts w:eastAsia="Calibri"/>
                <w:sz w:val="20"/>
                <w:szCs w:val="20"/>
              </w:rPr>
              <w:t xml:space="preserve">na tela </w:t>
            </w:r>
            <w:r w:rsidR="00700FC7">
              <w:rPr>
                <w:rFonts w:eastAsia="Calibri"/>
                <w:sz w:val="20"/>
                <w:szCs w:val="20"/>
              </w:rPr>
              <w:t xml:space="preserve">de exibição de cadastros </w:t>
            </w:r>
            <w:r w:rsidRPr="005B098A">
              <w:rPr>
                <w:rFonts w:eastAsia="Calibri"/>
                <w:sz w:val="20"/>
                <w:szCs w:val="20"/>
              </w:rPr>
              <w:t xml:space="preserve">para atualizar um </w:t>
            </w:r>
            <w:r w:rsidR="00E6353F">
              <w:rPr>
                <w:rFonts w:eastAsia="Calibri"/>
                <w:sz w:val="20"/>
                <w:szCs w:val="20"/>
              </w:rPr>
              <w:t>deles e clicar em Salvar após o preenchimento</w:t>
            </w:r>
            <w:r w:rsidRPr="005B098A">
              <w:rPr>
                <w:rFonts w:eastAsia="Calibri"/>
                <w:sz w:val="20"/>
                <w:szCs w:val="20"/>
              </w:rPr>
              <w:t>.</w:t>
            </w:r>
          </w:p>
          <w:p w14:paraId="24779F5E" w14:textId="047B11C2" w:rsidR="00396568" w:rsidRPr="005B098A" w:rsidRDefault="00396568" w:rsidP="0039656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6353F">
              <w:rPr>
                <w:rFonts w:eastAsia="Calibri"/>
                <w:sz w:val="20"/>
                <w:szCs w:val="20"/>
              </w:rPr>
              <w:t xml:space="preserve">Salvará os dados </w:t>
            </w:r>
            <w:r w:rsidR="006D0636">
              <w:rPr>
                <w:rFonts w:eastAsia="Calibri"/>
                <w:sz w:val="20"/>
                <w:szCs w:val="20"/>
              </w:rPr>
              <w:t>atualizados no banco de dados.</w:t>
            </w:r>
          </w:p>
        </w:tc>
      </w:tr>
      <w:tr w:rsidR="00396568" w14:paraId="6898FAF1" w14:textId="77777777">
        <w:tc>
          <w:tcPr>
            <w:tcW w:w="1181" w:type="dxa"/>
            <w:vMerge/>
          </w:tcPr>
          <w:p w14:paraId="54176B3A" w14:textId="77777777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95D8957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546AAC0A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2179741A" w14:textId="1B56E8E1" w:rsidR="00396568" w:rsidRPr="005B098A" w:rsidRDefault="00396568" w:rsidP="00396568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7030D321" w14:textId="4C5D8750" w:rsidR="00396568" w:rsidRPr="005B098A" w:rsidRDefault="00396568" w:rsidP="00396568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2305E" w:rsidRPr="00E2305E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eastAsia="Calibri"/>
                <w:sz w:val="20"/>
                <w:szCs w:val="20"/>
              </w:rPr>
              <w:t>está logado</w:t>
            </w:r>
            <w:r w:rsidR="007D2DEB">
              <w:rPr>
                <w:rFonts w:eastAsia="Calibri"/>
                <w:sz w:val="20"/>
                <w:szCs w:val="20"/>
              </w:rPr>
              <w:t xml:space="preserve"> e</w:t>
            </w:r>
            <w:r w:rsidR="00E2305E" w:rsidRPr="00E2305E">
              <w:rPr>
                <w:rFonts w:eastAsia="Calibri"/>
                <w:sz w:val="20"/>
                <w:szCs w:val="20"/>
              </w:rPr>
              <w:t xml:space="preserve"> deseja </w:t>
            </w:r>
            <w:r w:rsidR="00E2305E">
              <w:rPr>
                <w:rFonts w:eastAsia="Calibri"/>
                <w:sz w:val="20"/>
                <w:szCs w:val="20"/>
              </w:rPr>
              <w:t>atualizar</w:t>
            </w:r>
            <w:r w:rsidR="00E2305E" w:rsidRPr="00E2305E">
              <w:rPr>
                <w:rFonts w:eastAsia="Calibri"/>
                <w:sz w:val="20"/>
                <w:szCs w:val="20"/>
              </w:rPr>
              <w:t xml:space="preserve"> </w:t>
            </w:r>
            <w:r w:rsidR="00E2305E">
              <w:rPr>
                <w:rFonts w:eastAsia="Calibri"/>
                <w:sz w:val="20"/>
                <w:szCs w:val="20"/>
              </w:rPr>
              <w:t>os dados cadastrais de outro funcionário</w:t>
            </w:r>
            <w:r w:rsidR="00E2305E" w:rsidRPr="00E2305E">
              <w:rPr>
                <w:rFonts w:eastAsia="Calibri"/>
                <w:sz w:val="20"/>
                <w:szCs w:val="20"/>
              </w:rPr>
              <w:t>.</w:t>
            </w:r>
          </w:p>
          <w:p w14:paraId="17470A5F" w14:textId="70EF6C27" w:rsidR="00396568" w:rsidRPr="005B098A" w:rsidRDefault="00396568" w:rsidP="00396568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="00E6353F" w:rsidRPr="00E6353F">
              <w:rPr>
                <w:rFonts w:eastAsia="Calibri"/>
                <w:sz w:val="20"/>
                <w:szCs w:val="20"/>
              </w:rPr>
              <w:t xml:space="preserve"> clicar no botão Editar na tela de exibição de cadastros para atualizar um deles</w:t>
            </w:r>
            <w:r w:rsidR="00E6353F">
              <w:rPr>
                <w:rFonts w:eastAsia="Calibri"/>
                <w:sz w:val="20"/>
                <w:szCs w:val="20"/>
              </w:rPr>
              <w:t xml:space="preserve"> e clicar no botão </w:t>
            </w:r>
            <w:r w:rsidR="006D0636">
              <w:rPr>
                <w:rFonts w:eastAsia="Calibri"/>
                <w:sz w:val="20"/>
                <w:szCs w:val="20"/>
              </w:rPr>
              <w:t>cancelar</w:t>
            </w:r>
            <w:r w:rsidR="00E6353F">
              <w:rPr>
                <w:rFonts w:eastAsia="Calibri"/>
                <w:sz w:val="20"/>
                <w:szCs w:val="20"/>
              </w:rPr>
              <w:t xml:space="preserve"> ao final do preenchimento</w:t>
            </w:r>
            <w:r w:rsidR="00E6353F" w:rsidRPr="00E6353F">
              <w:rPr>
                <w:rFonts w:eastAsia="Calibri"/>
                <w:sz w:val="20"/>
                <w:szCs w:val="20"/>
              </w:rPr>
              <w:t>.</w:t>
            </w:r>
          </w:p>
          <w:p w14:paraId="070FA053" w14:textId="51B3B0DF" w:rsidR="00396568" w:rsidRDefault="00396568" w:rsidP="00396568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6353F">
              <w:rPr>
                <w:rFonts w:eastAsia="Calibri"/>
                <w:sz w:val="20"/>
                <w:szCs w:val="20"/>
              </w:rPr>
              <w:t>Os dados preenchidos não serão salvos.</w:t>
            </w:r>
          </w:p>
          <w:p w14:paraId="4B67CFBA" w14:textId="19A26BD6" w:rsidR="00E2305E" w:rsidRPr="005B098A" w:rsidRDefault="00E2305E" w:rsidP="0039656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</w:p>
        </w:tc>
      </w:tr>
      <w:tr w:rsidR="003369FD" w14:paraId="1FDABAC7" w14:textId="77777777" w:rsidTr="00A3552C">
        <w:tc>
          <w:tcPr>
            <w:tcW w:w="1181" w:type="dxa"/>
            <w:vMerge w:val="restart"/>
            <w:vAlign w:val="center"/>
          </w:tcPr>
          <w:p w14:paraId="5C09A991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79BB0F8A" w14:textId="6018F727" w:rsidR="003369FD" w:rsidRPr="005B098A" w:rsidRDefault="003369FD" w:rsidP="00A3552C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 w:rsidR="00700FC7">
              <w:rPr>
                <w:rFonts w:eastAsia="Calibri"/>
                <w:b/>
                <w:bCs/>
                <w:sz w:val="20"/>
                <w:szCs w:val="20"/>
              </w:rPr>
              <w:t>4</w:t>
            </w:r>
          </w:p>
          <w:p w14:paraId="1850289B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5632855E" w14:textId="77777777" w:rsidR="003369FD" w:rsidRPr="005B098A" w:rsidRDefault="003369FD" w:rsidP="00A3552C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6B3356CA" w14:textId="4E39752F" w:rsidR="003369FD" w:rsidRPr="005B098A" w:rsidRDefault="003369FD" w:rsidP="00A3552C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Consultar</w:t>
            </w:r>
            <w:r w:rsidRPr="005B098A">
              <w:rPr>
                <w:rFonts w:eastAsia="Calibri"/>
                <w:sz w:val="20"/>
                <w:szCs w:val="20"/>
              </w:rPr>
              <w:t xml:space="preserve"> o Cadastro de Pessoas</w:t>
            </w:r>
          </w:p>
          <w:p w14:paraId="2B9575F3" w14:textId="28DF3ECB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Visualizar os detalhes cadastrais dos funcionários</w:t>
            </w:r>
          </w:p>
        </w:tc>
      </w:tr>
      <w:tr w:rsidR="003369FD" w14:paraId="17987C79" w14:textId="77777777" w:rsidTr="00A3552C">
        <w:tc>
          <w:tcPr>
            <w:tcW w:w="1181" w:type="dxa"/>
            <w:vMerge/>
          </w:tcPr>
          <w:p w14:paraId="253C336B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118D6285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78094934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174A3545" w14:textId="77777777" w:rsidR="003369FD" w:rsidRPr="005B098A" w:rsidRDefault="003369FD" w:rsidP="00A3552C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14EA68C4" w14:textId="459E5693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840B3C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está logado e</w:t>
            </w:r>
            <w:r w:rsidRPr="00840B3C">
              <w:rPr>
                <w:rFonts w:eastAsia="Calibri"/>
                <w:sz w:val="20"/>
                <w:szCs w:val="20"/>
              </w:rPr>
              <w:t xml:space="preserve"> deseja </w:t>
            </w:r>
            <w:r>
              <w:rPr>
                <w:rFonts w:eastAsia="Calibri"/>
                <w:sz w:val="20"/>
                <w:szCs w:val="20"/>
              </w:rPr>
              <w:t>consultar</w:t>
            </w:r>
            <w:r w:rsidRPr="00840B3C">
              <w:rPr>
                <w:rFonts w:eastAsia="Calibri"/>
                <w:sz w:val="20"/>
                <w:szCs w:val="20"/>
              </w:rPr>
              <w:t xml:space="preserve"> os dados cadastrais de outro funcionário.</w:t>
            </w:r>
          </w:p>
          <w:p w14:paraId="7FC1F2BA" w14:textId="3D241D89" w:rsidR="003369FD" w:rsidRPr="005B098A" w:rsidRDefault="003369FD" w:rsidP="00A3552C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clicar no botão </w:t>
            </w:r>
            <w:r>
              <w:rPr>
                <w:rFonts w:eastAsia="Calibri"/>
                <w:sz w:val="20"/>
                <w:szCs w:val="20"/>
              </w:rPr>
              <w:t>Visualizar na lista de exibição</w:t>
            </w:r>
            <w:r w:rsidR="00700FC7">
              <w:rPr>
                <w:rFonts w:eastAsia="Calibri"/>
                <w:sz w:val="20"/>
                <w:szCs w:val="20"/>
              </w:rPr>
              <w:t xml:space="preserve"> de cadastros</w:t>
            </w:r>
            <w:r>
              <w:rPr>
                <w:rFonts w:eastAsia="Calibri"/>
                <w:sz w:val="20"/>
                <w:szCs w:val="20"/>
              </w:rPr>
              <w:t>.</w:t>
            </w:r>
          </w:p>
          <w:p w14:paraId="4E89CD5E" w14:textId="68B5D544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6D0636">
              <w:rPr>
                <w:rFonts w:eastAsia="Calibri"/>
                <w:sz w:val="20"/>
                <w:szCs w:val="20"/>
              </w:rPr>
              <w:t>Aparecerá o formulário com todos os dados cadastrados sem a possibilidade de edição.</w:t>
            </w:r>
          </w:p>
        </w:tc>
      </w:tr>
      <w:tr w:rsidR="003369FD" w14:paraId="32BA7BD2" w14:textId="77777777" w:rsidTr="00A3552C">
        <w:tc>
          <w:tcPr>
            <w:tcW w:w="1181" w:type="dxa"/>
            <w:vMerge/>
          </w:tcPr>
          <w:p w14:paraId="4FEBE1F5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27485018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1C356543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477A8C30" w14:textId="77777777" w:rsidR="003369FD" w:rsidRPr="005B098A" w:rsidRDefault="003369FD" w:rsidP="00A3552C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4360E6E7" w14:textId="0DB3912F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E2305E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 w:rsidRPr="00E2305E">
              <w:rPr>
                <w:rFonts w:eastAsia="Calibri"/>
                <w:sz w:val="20"/>
                <w:szCs w:val="20"/>
              </w:rPr>
              <w:t xml:space="preserve">deseja </w:t>
            </w:r>
            <w:r>
              <w:rPr>
                <w:rFonts w:eastAsia="Calibri"/>
                <w:sz w:val="20"/>
                <w:szCs w:val="20"/>
              </w:rPr>
              <w:t>atualizar</w:t>
            </w:r>
            <w:r w:rsidRPr="00E2305E">
              <w:rPr>
                <w:rFonts w:eastAsia="Calibri"/>
                <w:sz w:val="20"/>
                <w:szCs w:val="20"/>
              </w:rPr>
              <w:t xml:space="preserve"> </w:t>
            </w:r>
            <w:r>
              <w:rPr>
                <w:rFonts w:eastAsia="Calibri"/>
                <w:sz w:val="20"/>
                <w:szCs w:val="20"/>
              </w:rPr>
              <w:t>os dados cadastrais de outro funcionário</w:t>
            </w:r>
            <w:r w:rsidRPr="00E2305E">
              <w:rPr>
                <w:rFonts w:eastAsia="Calibri"/>
                <w:sz w:val="20"/>
                <w:szCs w:val="20"/>
              </w:rPr>
              <w:t>.</w:t>
            </w:r>
          </w:p>
          <w:p w14:paraId="7787011C" w14:textId="0A01DAB4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="006D0636" w:rsidRPr="006D0636">
              <w:rPr>
                <w:rFonts w:eastAsia="Calibri"/>
                <w:sz w:val="20"/>
                <w:szCs w:val="20"/>
              </w:rPr>
              <w:t xml:space="preserve"> </w:t>
            </w:r>
            <w:r w:rsidR="00EE5DBC">
              <w:rPr>
                <w:rFonts w:eastAsia="Calibri"/>
                <w:sz w:val="20"/>
                <w:szCs w:val="20"/>
              </w:rPr>
              <w:t xml:space="preserve">não </w:t>
            </w:r>
            <w:r w:rsidR="006D0636" w:rsidRPr="006D0636">
              <w:rPr>
                <w:rFonts w:eastAsia="Calibri"/>
                <w:sz w:val="20"/>
                <w:szCs w:val="20"/>
              </w:rPr>
              <w:t>clicar no botão Visualizar na lista de exibição de cadastros.</w:t>
            </w:r>
          </w:p>
          <w:p w14:paraId="3EC8A6F9" w14:textId="50070F6F" w:rsidR="003369FD" w:rsidRPr="005B098A" w:rsidRDefault="003369FD" w:rsidP="00700FC7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E5DBC">
              <w:rPr>
                <w:rFonts w:eastAsia="Calibri"/>
                <w:sz w:val="20"/>
                <w:szCs w:val="20"/>
              </w:rPr>
              <w:t>Não a</w:t>
            </w:r>
            <w:r w:rsidR="00EE5DBC" w:rsidRPr="00EE5DBC">
              <w:rPr>
                <w:rFonts w:eastAsia="Calibri"/>
                <w:sz w:val="20"/>
                <w:szCs w:val="20"/>
              </w:rPr>
              <w:t>parecerá o formulário com todos os dados cadastrados</w:t>
            </w:r>
            <w:r w:rsidR="00EE5DBC">
              <w:rPr>
                <w:rFonts w:eastAsia="Calibri"/>
                <w:sz w:val="20"/>
                <w:szCs w:val="20"/>
              </w:rPr>
              <w:t>.</w:t>
            </w:r>
          </w:p>
        </w:tc>
      </w:tr>
    </w:tbl>
    <w:p w14:paraId="0AA7538A" w14:textId="77777777" w:rsidR="00840B3C" w:rsidRDefault="00840B3C">
      <w:r>
        <w:br w:type="page"/>
      </w:r>
    </w:p>
    <w:tbl>
      <w:tblPr>
        <w:tblStyle w:val="Tabelacomgrade"/>
        <w:tblW w:w="7654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19"/>
        <w:gridCol w:w="5354"/>
      </w:tblGrid>
      <w:tr w:rsidR="00E2305E" w14:paraId="7D27BA54" w14:textId="77777777" w:rsidTr="00B955C6">
        <w:tc>
          <w:tcPr>
            <w:tcW w:w="7654" w:type="dxa"/>
            <w:gridSpan w:val="3"/>
            <w:vAlign w:val="center"/>
          </w:tcPr>
          <w:p w14:paraId="5820CB65" w14:textId="64CC3F5A" w:rsidR="00E2305E" w:rsidRPr="005B098A" w:rsidRDefault="00E2305E" w:rsidP="00E2305E">
            <w:pPr>
              <w:spacing w:before="60" w:after="60"/>
              <w:ind w:left="134"/>
              <w:rPr>
                <w:rFonts w:eastAsia="Calibri"/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lastRenderedPageBreak/>
              <w:t xml:space="preserve">FEATURE PBI: Gerenciador de </w:t>
            </w:r>
            <w:r>
              <w:rPr>
                <w:rFonts w:eastAsia="Calibri"/>
                <w:b/>
                <w:bCs/>
                <w:sz w:val="20"/>
                <w:szCs w:val="20"/>
              </w:rPr>
              <w:t>Estoque</w:t>
            </w:r>
          </w:p>
        </w:tc>
      </w:tr>
      <w:tr w:rsidR="00E2305E" w14:paraId="33FC545E" w14:textId="77777777" w:rsidTr="005405C8">
        <w:tc>
          <w:tcPr>
            <w:tcW w:w="1181" w:type="dxa"/>
            <w:vMerge w:val="restart"/>
            <w:vAlign w:val="center"/>
          </w:tcPr>
          <w:p w14:paraId="6415B399" w14:textId="77777777" w:rsidR="00E2305E" w:rsidRPr="00E2305E" w:rsidRDefault="00E2305E" w:rsidP="00E2305E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05F4E55A" w14:textId="182D8D05" w:rsidR="00E2305E" w:rsidRPr="005B098A" w:rsidRDefault="00E2305E" w:rsidP="00E2305E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 w:rsidR="00D66958">
              <w:rPr>
                <w:rFonts w:eastAsia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473" w:type="dxa"/>
            <w:gridSpan w:val="2"/>
          </w:tcPr>
          <w:p w14:paraId="6E620D65" w14:textId="77777777" w:rsidR="00E2305E" w:rsidRPr="005B098A" w:rsidRDefault="00E2305E" w:rsidP="00E2305E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42A8DA9F" w14:textId="70F85ECE" w:rsidR="00E2305E" w:rsidRPr="005B098A" w:rsidRDefault="00E2305E" w:rsidP="00E2305E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E2305E">
              <w:rPr>
                <w:rFonts w:eastAsia="Calibri"/>
                <w:sz w:val="20"/>
                <w:szCs w:val="20"/>
              </w:rPr>
              <w:t xml:space="preserve">Fazer o Cadastro de </w:t>
            </w:r>
            <w:r>
              <w:rPr>
                <w:rFonts w:eastAsia="Calibri"/>
                <w:sz w:val="20"/>
                <w:szCs w:val="20"/>
              </w:rPr>
              <w:t>Produtos</w:t>
            </w:r>
          </w:p>
          <w:p w14:paraId="2E880A35" w14:textId="0E076C32" w:rsidR="00E2305E" w:rsidRPr="005B098A" w:rsidRDefault="00E2305E" w:rsidP="00E2305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Cadastrar produtos novos no estoque</w:t>
            </w:r>
          </w:p>
        </w:tc>
      </w:tr>
      <w:tr w:rsidR="00E2305E" w14:paraId="23E864A6" w14:textId="77777777" w:rsidTr="00BE04FB">
        <w:tc>
          <w:tcPr>
            <w:tcW w:w="1181" w:type="dxa"/>
            <w:vMerge/>
          </w:tcPr>
          <w:p w14:paraId="681F12CB" w14:textId="083493C5" w:rsidR="00E2305E" w:rsidRPr="005B098A" w:rsidRDefault="00E2305E" w:rsidP="00E2305E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2569F592" w14:textId="77777777" w:rsidR="00E2305E" w:rsidRPr="005B098A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2415F6A8" w14:textId="77777777" w:rsidR="00E2305E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0B20EBB0" w14:textId="02B2E55E" w:rsidR="00E2305E" w:rsidRPr="00E2305E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1704A7E5" w14:textId="469AC167" w:rsidR="00E2305E" w:rsidRPr="005B098A" w:rsidRDefault="00E2305E" w:rsidP="00E2305E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um Assistente Administrativo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>
              <w:rPr>
                <w:rFonts w:eastAsia="Calibri"/>
                <w:sz w:val="20"/>
                <w:szCs w:val="20"/>
              </w:rPr>
              <w:t>deseja cadastrar um produto novo.</w:t>
            </w:r>
          </w:p>
          <w:p w14:paraId="116D493C" w14:textId="17E2B927" w:rsidR="00210692" w:rsidRPr="00210692" w:rsidRDefault="00E2305E" w:rsidP="00E2305E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>:</w:t>
            </w:r>
            <w:r w:rsidR="00210692">
              <w:rPr>
                <w:rFonts w:eastAsia="Calibri"/>
                <w:sz w:val="20"/>
                <w:szCs w:val="20"/>
              </w:rPr>
              <w:t xml:space="preserve"> ele preencher todos os campos obrigatórios e clicar em Salvar.</w:t>
            </w:r>
          </w:p>
          <w:p w14:paraId="08FE6EAC" w14:textId="2B165EBD" w:rsidR="00E2305E" w:rsidRPr="005B098A" w:rsidRDefault="00E2305E" w:rsidP="00E2305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Os dados do produto serão salvos no banco de dados.</w:t>
            </w:r>
          </w:p>
        </w:tc>
      </w:tr>
      <w:tr w:rsidR="00E2305E" w14:paraId="56A36AA6" w14:textId="77777777" w:rsidTr="00BE04FB">
        <w:tc>
          <w:tcPr>
            <w:tcW w:w="1181" w:type="dxa"/>
            <w:vMerge/>
          </w:tcPr>
          <w:p w14:paraId="31813BDF" w14:textId="77777777" w:rsidR="00E2305E" w:rsidRPr="005B098A" w:rsidRDefault="00E2305E" w:rsidP="00E2305E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563F491B" w14:textId="77777777" w:rsidR="00E2305E" w:rsidRPr="005B098A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54E472BD" w14:textId="77777777" w:rsidR="00E2305E" w:rsidRPr="005B098A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45E29A13" w14:textId="5B12A602" w:rsidR="00E2305E" w:rsidRPr="005B098A" w:rsidRDefault="00E2305E" w:rsidP="00E2305E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75778366" w14:textId="587ED7BB" w:rsidR="00E2305E" w:rsidRPr="005B098A" w:rsidRDefault="00E2305E" w:rsidP="00E2305E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3369FD" w:rsidRPr="003369FD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 w:rsidR="003369FD" w:rsidRPr="003369FD">
              <w:rPr>
                <w:rFonts w:eastAsia="Calibri"/>
                <w:sz w:val="20"/>
                <w:szCs w:val="20"/>
              </w:rPr>
              <w:t>deseja cadastrar um produto novo.</w:t>
            </w:r>
          </w:p>
          <w:p w14:paraId="04F8D6BF" w14:textId="177C97F6" w:rsidR="00E2305E" w:rsidRPr="005B098A" w:rsidRDefault="00E2305E" w:rsidP="00E2305E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 não preencher os campos obrigatórios e clicar em Salvar.</w:t>
            </w:r>
          </w:p>
          <w:p w14:paraId="7DD95966" w14:textId="05216BF2" w:rsidR="00E2305E" w:rsidRDefault="00E2305E" w:rsidP="00E2305E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Aparecerá uma mensagem indicando que o campo específico precisa ser preenchido.</w:t>
            </w:r>
          </w:p>
          <w:p w14:paraId="213DB05C" w14:textId="4A74CC95" w:rsidR="003369FD" w:rsidRPr="005B098A" w:rsidRDefault="003369FD" w:rsidP="00E2305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</w:p>
        </w:tc>
      </w:tr>
      <w:tr w:rsidR="003369FD" w14:paraId="698E2543" w14:textId="77777777" w:rsidTr="00A3552C">
        <w:tc>
          <w:tcPr>
            <w:tcW w:w="1181" w:type="dxa"/>
            <w:vMerge w:val="restart"/>
            <w:vAlign w:val="center"/>
          </w:tcPr>
          <w:p w14:paraId="50B032E8" w14:textId="77777777" w:rsidR="003369FD" w:rsidRPr="00E2305E" w:rsidRDefault="003369FD" w:rsidP="00A3552C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  <w:bookmarkStart w:id="14" w:name="_Hlk96268510"/>
            <w:bookmarkEnd w:id="14"/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129DCE44" w14:textId="3E4B4685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 w:rsidR="00D66958">
              <w:rPr>
                <w:rFonts w:eastAsia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473" w:type="dxa"/>
            <w:gridSpan w:val="2"/>
          </w:tcPr>
          <w:p w14:paraId="4AFED454" w14:textId="6A59B5DD" w:rsidR="003369FD" w:rsidRPr="005B098A" w:rsidRDefault="003369FD" w:rsidP="00A3552C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Farmacêutico</w:t>
            </w:r>
          </w:p>
          <w:p w14:paraId="2D247B40" w14:textId="61183507" w:rsidR="003369FD" w:rsidRPr="005B098A" w:rsidRDefault="003369FD" w:rsidP="00A3552C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E2305E">
              <w:rPr>
                <w:rFonts w:eastAsia="Calibri"/>
                <w:sz w:val="20"/>
                <w:szCs w:val="20"/>
              </w:rPr>
              <w:t xml:space="preserve">Fazer o Cadastro de </w:t>
            </w:r>
            <w:r w:rsidR="00700FC7">
              <w:rPr>
                <w:rFonts w:eastAsia="Calibri"/>
                <w:sz w:val="20"/>
                <w:szCs w:val="20"/>
              </w:rPr>
              <w:t>Medicamentos</w:t>
            </w:r>
          </w:p>
          <w:p w14:paraId="6B990CD5" w14:textId="3C92CDE3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 xml:space="preserve">Cadastrar </w:t>
            </w:r>
            <w:r w:rsidR="00700FC7">
              <w:rPr>
                <w:rFonts w:eastAsia="Calibri"/>
                <w:sz w:val="20"/>
                <w:szCs w:val="20"/>
              </w:rPr>
              <w:t>medicamentos</w:t>
            </w:r>
            <w:r>
              <w:rPr>
                <w:rFonts w:eastAsia="Calibri"/>
                <w:sz w:val="20"/>
                <w:szCs w:val="20"/>
              </w:rPr>
              <w:t xml:space="preserve"> novos no estoque</w:t>
            </w:r>
          </w:p>
        </w:tc>
      </w:tr>
      <w:tr w:rsidR="003369FD" w14:paraId="7F950EA5" w14:textId="77777777" w:rsidTr="00A3552C">
        <w:tc>
          <w:tcPr>
            <w:tcW w:w="1181" w:type="dxa"/>
            <w:vMerge/>
          </w:tcPr>
          <w:p w14:paraId="0D386C1C" w14:textId="77777777" w:rsidR="003369FD" w:rsidRPr="005B098A" w:rsidRDefault="003369FD" w:rsidP="00A3552C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48982FCF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116EF689" w14:textId="77777777" w:rsidR="003369FD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68F4B38B" w14:textId="77777777" w:rsidR="003369FD" w:rsidRPr="00E2305E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0E98CA2B" w14:textId="5876045D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um </w:t>
            </w:r>
            <w:r w:rsidR="00700FC7" w:rsidRPr="00700FC7">
              <w:rPr>
                <w:rFonts w:eastAsia="Calibri"/>
                <w:sz w:val="20"/>
                <w:szCs w:val="20"/>
              </w:rPr>
              <w:t>Farmacêutico</w:t>
            </w:r>
            <w:r w:rsidR="00700FC7">
              <w:rPr>
                <w:rFonts w:eastAsia="Calibri"/>
                <w:sz w:val="20"/>
                <w:szCs w:val="20"/>
              </w:rPr>
              <w:t xml:space="preserve"> está logado e</w:t>
            </w:r>
            <w:r w:rsidR="00700FC7" w:rsidRPr="00700FC7">
              <w:rPr>
                <w:rFonts w:eastAsia="Calibri"/>
                <w:sz w:val="20"/>
                <w:szCs w:val="20"/>
              </w:rPr>
              <w:t xml:space="preserve"> </w:t>
            </w:r>
            <w:r>
              <w:rPr>
                <w:rFonts w:eastAsia="Calibri"/>
                <w:sz w:val="20"/>
                <w:szCs w:val="20"/>
              </w:rPr>
              <w:t xml:space="preserve">deseja cadastrar um </w:t>
            </w:r>
            <w:r w:rsidR="00700FC7">
              <w:rPr>
                <w:rFonts w:eastAsia="Calibri"/>
                <w:sz w:val="20"/>
                <w:szCs w:val="20"/>
              </w:rPr>
              <w:t>m</w:t>
            </w:r>
            <w:r w:rsidR="00700FC7" w:rsidRPr="00700FC7">
              <w:rPr>
                <w:rFonts w:eastAsia="Calibri"/>
                <w:sz w:val="20"/>
                <w:szCs w:val="20"/>
              </w:rPr>
              <w:t>edicamento</w:t>
            </w:r>
            <w:r>
              <w:rPr>
                <w:rFonts w:eastAsia="Calibri"/>
                <w:sz w:val="20"/>
                <w:szCs w:val="20"/>
              </w:rPr>
              <w:t xml:space="preserve"> novo.</w:t>
            </w:r>
          </w:p>
          <w:p w14:paraId="169091F7" w14:textId="6BF694E2" w:rsidR="003369FD" w:rsidRPr="005B098A" w:rsidRDefault="003369FD" w:rsidP="00A3552C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>:</w:t>
            </w:r>
            <w:r w:rsidR="00210692">
              <w:rPr>
                <w:rFonts w:eastAsia="Calibri"/>
                <w:sz w:val="20"/>
                <w:szCs w:val="20"/>
              </w:rPr>
              <w:t xml:space="preserve"> ele selecionar o tipo do Produto como medicamento.</w:t>
            </w:r>
          </w:p>
          <w:p w14:paraId="433C6900" w14:textId="5CFB7E1B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>:</w:t>
            </w:r>
            <w:r w:rsidR="00210692">
              <w:rPr>
                <w:rFonts w:eastAsia="Calibri"/>
                <w:sz w:val="20"/>
                <w:szCs w:val="20"/>
              </w:rPr>
              <w:t xml:space="preserve"> Aparecerá em tela os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="00210692">
              <w:rPr>
                <w:rFonts w:eastAsia="Calibri"/>
                <w:sz w:val="20"/>
                <w:szCs w:val="20"/>
              </w:rPr>
              <w:t xml:space="preserve">campos exclusivos de medicamento para preenchimento. </w:t>
            </w:r>
          </w:p>
        </w:tc>
      </w:tr>
      <w:tr w:rsidR="003369FD" w14:paraId="3DE4A0E4" w14:textId="77777777" w:rsidTr="00A3552C">
        <w:tc>
          <w:tcPr>
            <w:tcW w:w="1181" w:type="dxa"/>
            <w:vMerge/>
          </w:tcPr>
          <w:p w14:paraId="145FD47E" w14:textId="77777777" w:rsidR="003369FD" w:rsidRPr="005B098A" w:rsidRDefault="003369FD" w:rsidP="00A3552C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B67A5B0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124C2875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0EB8C9FA" w14:textId="77777777" w:rsidR="003369FD" w:rsidRPr="005B098A" w:rsidRDefault="003369FD" w:rsidP="00A3552C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62293B82" w14:textId="1A4837A2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3369FD">
              <w:rPr>
                <w:rFonts w:eastAsia="Calibri"/>
                <w:sz w:val="20"/>
                <w:szCs w:val="20"/>
              </w:rPr>
              <w:t xml:space="preserve">um </w:t>
            </w:r>
            <w:r w:rsidR="00700FC7" w:rsidRPr="00700FC7">
              <w:rPr>
                <w:rFonts w:eastAsia="Calibri"/>
                <w:sz w:val="20"/>
                <w:szCs w:val="20"/>
              </w:rPr>
              <w:t>Farmacêutico</w:t>
            </w:r>
            <w:r w:rsidRPr="003369FD">
              <w:rPr>
                <w:rFonts w:eastAsia="Calibri"/>
                <w:sz w:val="20"/>
                <w:szCs w:val="20"/>
              </w:rPr>
              <w:t xml:space="preserve">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 w:rsidRPr="003369FD">
              <w:rPr>
                <w:rFonts w:eastAsia="Calibri"/>
                <w:sz w:val="20"/>
                <w:szCs w:val="20"/>
              </w:rPr>
              <w:t xml:space="preserve">deseja cadastrar um </w:t>
            </w:r>
            <w:r w:rsidR="00700FC7">
              <w:rPr>
                <w:rFonts w:eastAsia="Calibri"/>
                <w:sz w:val="20"/>
                <w:szCs w:val="20"/>
              </w:rPr>
              <w:t>m</w:t>
            </w:r>
            <w:r w:rsidR="00700FC7" w:rsidRPr="00700FC7">
              <w:rPr>
                <w:rFonts w:eastAsia="Calibri"/>
                <w:sz w:val="20"/>
                <w:szCs w:val="20"/>
              </w:rPr>
              <w:t xml:space="preserve">edicamento </w:t>
            </w:r>
            <w:r w:rsidRPr="003369FD">
              <w:rPr>
                <w:rFonts w:eastAsia="Calibri"/>
                <w:sz w:val="20"/>
                <w:szCs w:val="20"/>
              </w:rPr>
              <w:t>novo.</w:t>
            </w:r>
          </w:p>
          <w:p w14:paraId="62DCD333" w14:textId="7A9A15F8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 não preencher os campos exclusivos de medicamentos.</w:t>
            </w:r>
          </w:p>
          <w:p w14:paraId="4C9F37B9" w14:textId="0313FC17" w:rsidR="003369FD" w:rsidRDefault="003369FD" w:rsidP="00A3552C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 xml:space="preserve"> Aparecerá uma mensagem indicando que o campo específico precisa ser preenchido.</w:t>
            </w:r>
          </w:p>
          <w:p w14:paraId="13299923" w14:textId="77777777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</w:p>
        </w:tc>
      </w:tr>
    </w:tbl>
    <w:p w14:paraId="75E927F4" w14:textId="77777777" w:rsidR="00CA513E" w:rsidRDefault="00CA513E">
      <w:r>
        <w:br w:type="page"/>
      </w:r>
    </w:p>
    <w:tbl>
      <w:tblPr>
        <w:tblStyle w:val="Tabelacomgrade"/>
        <w:tblW w:w="6473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559"/>
        <w:gridCol w:w="4914"/>
      </w:tblGrid>
      <w:tr w:rsidR="00CA513E" w:rsidRPr="005B098A" w14:paraId="222DF87F" w14:textId="77777777" w:rsidTr="00CA513E">
        <w:tc>
          <w:tcPr>
            <w:tcW w:w="6473" w:type="dxa"/>
            <w:gridSpan w:val="2"/>
          </w:tcPr>
          <w:p w14:paraId="327734B6" w14:textId="3D0AE362" w:rsidR="00CA513E" w:rsidRPr="005B098A" w:rsidRDefault="00CA513E" w:rsidP="003B46B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>
              <w:rPr>
                <w:rFonts w:eastAsia="Calibri"/>
                <w:b/>
                <w:bCs/>
                <w:sz w:val="20"/>
                <w:szCs w:val="20"/>
              </w:rPr>
              <w:lastRenderedPageBreak/>
              <w:t>Sprint 3</w:t>
            </w:r>
          </w:p>
        </w:tc>
      </w:tr>
      <w:tr w:rsidR="00CA513E" w:rsidRPr="005B098A" w14:paraId="429D59AE" w14:textId="77777777" w:rsidTr="00CA513E">
        <w:tc>
          <w:tcPr>
            <w:tcW w:w="1559" w:type="dxa"/>
          </w:tcPr>
          <w:p w14:paraId="067C6557" w14:textId="6AA2799D" w:rsidR="00CA513E" w:rsidRPr="00E2305E" w:rsidRDefault="00CA513E" w:rsidP="003B46B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USER STORY 7</w:t>
            </w:r>
          </w:p>
        </w:tc>
        <w:tc>
          <w:tcPr>
            <w:tcW w:w="4914" w:type="dxa"/>
          </w:tcPr>
          <w:p w14:paraId="52CECFDE" w14:textId="0C5A276A" w:rsidR="00CA513E" w:rsidRPr="00CA513E" w:rsidRDefault="00CA513E" w:rsidP="00CA513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COMO: </w:t>
            </w:r>
            <w:r w:rsidRPr="0096113D">
              <w:rPr>
                <w:rFonts w:eastAsia="Calibri"/>
                <w:sz w:val="20"/>
                <w:szCs w:val="20"/>
              </w:rPr>
              <w:t>Médico</w:t>
            </w:r>
          </w:p>
          <w:p w14:paraId="30B0D24A" w14:textId="77777777" w:rsidR="0096113D" w:rsidRDefault="00CA513E" w:rsidP="0096113D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POSSO: </w:t>
            </w:r>
            <w:r w:rsidRPr="0096113D">
              <w:rPr>
                <w:rFonts w:eastAsia="Calibri"/>
                <w:sz w:val="20"/>
                <w:szCs w:val="20"/>
              </w:rPr>
              <w:t xml:space="preserve">Fazer o Cadastro de </w:t>
            </w:r>
            <w:r w:rsidR="0096113D" w:rsidRPr="0096113D">
              <w:rPr>
                <w:rFonts w:eastAsia="Calibri"/>
                <w:sz w:val="20"/>
                <w:szCs w:val="20"/>
              </w:rPr>
              <w:t>Prontuários</w:t>
            </w:r>
          </w:p>
          <w:p w14:paraId="395D128C" w14:textId="6841A355" w:rsidR="00CA513E" w:rsidRPr="005B098A" w:rsidRDefault="00CA513E" w:rsidP="0096113D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PARA: </w:t>
            </w:r>
            <w:r w:rsidR="0096113D" w:rsidRPr="0096113D">
              <w:rPr>
                <w:rFonts w:eastAsia="Calibri"/>
                <w:sz w:val="20"/>
                <w:szCs w:val="20"/>
              </w:rPr>
              <w:t>Ter controle do tratamento dos pacientes</w:t>
            </w:r>
          </w:p>
        </w:tc>
      </w:tr>
      <w:tr w:rsidR="00CA513E" w:rsidRPr="005B098A" w14:paraId="12272A03" w14:textId="77777777" w:rsidTr="00CA513E">
        <w:tc>
          <w:tcPr>
            <w:tcW w:w="1559" w:type="dxa"/>
          </w:tcPr>
          <w:p w14:paraId="0FB0461D" w14:textId="26E4480E" w:rsidR="00CA513E" w:rsidRPr="005B098A" w:rsidRDefault="00CA513E" w:rsidP="003B46B8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USER STORY </w:t>
            </w:r>
            <w:r>
              <w:rPr>
                <w:rFonts w:eastAsia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4914" w:type="dxa"/>
          </w:tcPr>
          <w:p w14:paraId="2BDBFC37" w14:textId="61899ADF" w:rsidR="00CA513E" w:rsidRPr="00CA513E" w:rsidRDefault="00CA513E" w:rsidP="00CA513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COMO: </w:t>
            </w:r>
            <w:r w:rsidR="0096113D" w:rsidRPr="0096113D">
              <w:rPr>
                <w:rFonts w:eastAsia="Calibri"/>
                <w:sz w:val="20"/>
                <w:szCs w:val="20"/>
              </w:rPr>
              <w:t>Assistente Administrativo</w:t>
            </w:r>
          </w:p>
          <w:p w14:paraId="3167A492" w14:textId="77215E02" w:rsidR="00CA513E" w:rsidRPr="00CA513E" w:rsidRDefault="00CA513E" w:rsidP="00CA513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POSSO: </w:t>
            </w:r>
            <w:r w:rsidRPr="0096113D">
              <w:rPr>
                <w:rFonts w:eastAsia="Calibri"/>
                <w:sz w:val="20"/>
                <w:szCs w:val="20"/>
              </w:rPr>
              <w:t xml:space="preserve">Fazer o Cadastro de </w:t>
            </w:r>
            <w:r w:rsidR="0096113D" w:rsidRPr="0096113D">
              <w:rPr>
                <w:rFonts w:eastAsia="Calibri"/>
                <w:sz w:val="20"/>
                <w:szCs w:val="20"/>
              </w:rPr>
              <w:t>Convênios</w:t>
            </w:r>
          </w:p>
          <w:p w14:paraId="53DAF649" w14:textId="7C5778B6" w:rsidR="00CA513E" w:rsidRPr="005B098A" w:rsidRDefault="00CA513E" w:rsidP="00CA513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CA513E">
              <w:rPr>
                <w:rFonts w:eastAsia="Calibri"/>
                <w:b/>
                <w:bCs/>
                <w:sz w:val="20"/>
                <w:szCs w:val="20"/>
              </w:rPr>
              <w:t xml:space="preserve">PARA: </w:t>
            </w:r>
            <w:r w:rsidR="00510651" w:rsidRPr="00510651">
              <w:rPr>
                <w:rFonts w:eastAsia="Calibri"/>
                <w:sz w:val="20"/>
                <w:szCs w:val="20"/>
              </w:rPr>
              <w:t>Ter controle dos convênios cadastrados</w:t>
            </w:r>
          </w:p>
        </w:tc>
      </w:tr>
    </w:tbl>
    <w:p w14:paraId="2C53EBE8" w14:textId="77777777" w:rsidR="00CA513E" w:rsidRDefault="00CA513E">
      <w:pPr>
        <w:pStyle w:val="Legenda"/>
        <w:spacing w:before="120"/>
      </w:pPr>
    </w:p>
    <w:p w14:paraId="743A84AA" w14:textId="5F99DA2D" w:rsidR="008E4B77" w:rsidRDefault="00C170D6">
      <w:pPr>
        <w:pStyle w:val="Legenda"/>
        <w:spacing w:before="120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5</w:t>
      </w:r>
      <w:r>
        <w:fldChar w:fldCharType="end"/>
      </w:r>
      <w:r>
        <w:t xml:space="preserve"> - </w:t>
      </w:r>
      <w:proofErr w:type="spellStart"/>
      <w:r>
        <w:t>User</w:t>
      </w:r>
      <w:proofErr w:type="spellEnd"/>
      <w:r>
        <w:t xml:space="preserve"> Stories e Critérios de Aceite. Fonte: AGUIAR, F. 2018.</w:t>
      </w:r>
    </w:p>
    <w:p w14:paraId="04005EAE" w14:textId="77777777" w:rsidR="008E4B77" w:rsidRDefault="008E4B77">
      <w:pPr>
        <w:pStyle w:val="CorpodeTexto0"/>
        <w:ind w:left="708"/>
      </w:pPr>
    </w:p>
    <w:p w14:paraId="1D3CE280" w14:textId="77777777" w:rsidR="008E4B77" w:rsidRDefault="008E4B77"/>
    <w:p w14:paraId="43C9FF33" w14:textId="77777777" w:rsidR="008E4B77" w:rsidRDefault="00C170D6">
      <w:r>
        <w:br w:type="page"/>
      </w:r>
    </w:p>
    <w:p w14:paraId="375011EF" w14:textId="77777777" w:rsidR="008E4B77" w:rsidRDefault="00C170D6">
      <w:pPr>
        <w:pStyle w:val="Ttulo1"/>
      </w:pPr>
      <w:bookmarkStart w:id="15" w:name="_Toc104745971"/>
      <w:r>
        <w:lastRenderedPageBreak/>
        <w:t>ARTEFATO 6: Diagrama Entidade-Relacionamento (DER)</w:t>
      </w:r>
      <w:bookmarkEnd w:id="15"/>
    </w:p>
    <w:p w14:paraId="15CCBF77" w14:textId="77777777" w:rsidR="008E4B77" w:rsidRDefault="008E4B77"/>
    <w:p w14:paraId="5B7F1093" w14:textId="77777777" w:rsidR="008E4B77" w:rsidRDefault="008E4B77">
      <w:pPr>
        <w:ind w:left="360"/>
      </w:pPr>
    </w:p>
    <w:tbl>
      <w:tblPr>
        <w:tblStyle w:val="Tabelacomgrade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E4B77" w14:paraId="3D72DE64" w14:textId="77777777">
        <w:trPr>
          <w:trHeight w:val="375"/>
        </w:trPr>
        <w:tc>
          <w:tcPr>
            <w:tcW w:w="8494" w:type="dxa"/>
            <w:vAlign w:val="center"/>
          </w:tcPr>
          <w:p w14:paraId="34ABCA0B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  <w:b/>
                <w:bCs/>
              </w:rPr>
              <w:t xml:space="preserve">ARTEFATO 6: </w:t>
            </w:r>
            <w:r>
              <w:rPr>
                <w:rFonts w:eastAsia="Calibri"/>
              </w:rPr>
              <w:t>Diagrama Entidade-Relacionamento (DER)</w:t>
            </w:r>
          </w:p>
        </w:tc>
      </w:tr>
      <w:tr w:rsidR="008E4B77" w14:paraId="08D7F54F" w14:textId="77777777">
        <w:trPr>
          <w:trHeight w:val="375"/>
        </w:trPr>
        <w:tc>
          <w:tcPr>
            <w:tcW w:w="8494" w:type="dxa"/>
            <w:vAlign w:val="center"/>
          </w:tcPr>
          <w:p w14:paraId="3DC75891" w14:textId="313B02E8" w:rsidR="00172D23" w:rsidRDefault="00172D2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PHPMyAdmin</w:t>
            </w:r>
            <w:proofErr w:type="spellEnd"/>
          </w:p>
          <w:p w14:paraId="5D866B87" w14:textId="50AEB2DE" w:rsidR="008E4B77" w:rsidRDefault="004D3DD7">
            <w:pPr>
              <w:jc w:val="center"/>
              <w:rPr>
                <w:b/>
                <w:bCs/>
              </w:rPr>
            </w:pPr>
            <w:r w:rsidRPr="004D3DD7">
              <w:rPr>
                <w:b/>
                <w:bCs/>
                <w:noProof/>
              </w:rPr>
              <w:drawing>
                <wp:inline distT="0" distB="0" distL="0" distR="0" wp14:anchorId="5910BDD9" wp14:editId="72500772">
                  <wp:extent cx="5256530" cy="2331085"/>
                  <wp:effectExtent l="0" t="0" r="127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D23" w14:paraId="4746A1B2" w14:textId="77777777">
        <w:trPr>
          <w:trHeight w:val="375"/>
        </w:trPr>
        <w:tc>
          <w:tcPr>
            <w:tcW w:w="8494" w:type="dxa"/>
            <w:vAlign w:val="center"/>
          </w:tcPr>
          <w:p w14:paraId="3E5D55CF" w14:textId="77777777" w:rsidR="00172D23" w:rsidRDefault="00172D23">
            <w:pPr>
              <w:jc w:val="center"/>
              <w:rPr>
                <w:b/>
                <w:bCs/>
              </w:rPr>
            </w:pPr>
          </w:p>
          <w:p w14:paraId="43E8166C" w14:textId="4FA99CFE" w:rsidR="00172D23" w:rsidRDefault="00172D2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MySQLWorkbench</w:t>
            </w:r>
            <w:proofErr w:type="spellEnd"/>
          </w:p>
          <w:p w14:paraId="38F8AC5E" w14:textId="506553A4" w:rsidR="008060F0" w:rsidRDefault="008060F0">
            <w:pPr>
              <w:jc w:val="center"/>
              <w:rPr>
                <w:b/>
                <w:bCs/>
              </w:rPr>
            </w:pPr>
            <w:r w:rsidRPr="008060F0">
              <w:rPr>
                <w:b/>
                <w:bCs/>
                <w:noProof/>
              </w:rPr>
              <w:drawing>
                <wp:inline distT="0" distB="0" distL="0" distR="0" wp14:anchorId="5A469CA8" wp14:editId="61F4D051">
                  <wp:extent cx="5256530" cy="2950210"/>
                  <wp:effectExtent l="0" t="0" r="1270" b="254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95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6C172" w14:textId="147053AC" w:rsidR="00172D23" w:rsidRDefault="00172D23">
            <w:pPr>
              <w:jc w:val="center"/>
              <w:rPr>
                <w:b/>
                <w:bCs/>
              </w:rPr>
            </w:pPr>
          </w:p>
          <w:p w14:paraId="5785E8F3" w14:textId="2E57F254" w:rsidR="00172D23" w:rsidRDefault="00172D23">
            <w:pPr>
              <w:jc w:val="center"/>
              <w:rPr>
                <w:b/>
                <w:bCs/>
              </w:rPr>
            </w:pPr>
          </w:p>
        </w:tc>
      </w:tr>
    </w:tbl>
    <w:p w14:paraId="5FEA9451" w14:textId="3F7AB51B" w:rsidR="008E4B77" w:rsidRDefault="00C170D6">
      <w:pPr>
        <w:pStyle w:val="Legenda"/>
        <w:spacing w:before="120"/>
      </w:pPr>
      <w:bookmarkStart w:id="16" w:name="_Toc96267031"/>
      <w:bookmarkStart w:id="17" w:name="_Toc10145951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6</w:t>
      </w:r>
      <w:r>
        <w:fldChar w:fldCharType="end"/>
      </w:r>
      <w:r>
        <w:t xml:space="preserve"> –DER construído com de engenharia reversa (MySQL Workbench).</w:t>
      </w:r>
      <w:bookmarkEnd w:id="16"/>
      <w:bookmarkEnd w:id="17"/>
    </w:p>
    <w:p w14:paraId="4548BF3E" w14:textId="77777777" w:rsidR="008E4B77" w:rsidRDefault="008E4B77"/>
    <w:p w14:paraId="12DD82DF" w14:textId="77777777" w:rsidR="008E4B77" w:rsidRDefault="008E4B77"/>
    <w:p w14:paraId="56F25437" w14:textId="77777777" w:rsidR="008E4B77" w:rsidRDefault="00C170D6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995AC75" w14:textId="77777777" w:rsidR="008E4B77" w:rsidRDefault="00C170D6">
      <w:pPr>
        <w:pStyle w:val="Ttulo1"/>
      </w:pPr>
      <w:bookmarkStart w:id="18" w:name="_Toc104745972"/>
      <w:r>
        <w:lastRenderedPageBreak/>
        <w:t>ARTEFATO 7: Diagrama de Classes</w:t>
      </w:r>
      <w:bookmarkEnd w:id="18"/>
    </w:p>
    <w:p w14:paraId="6E05BC40" w14:textId="77777777" w:rsidR="008E4B77" w:rsidRDefault="008E4B77">
      <w:bookmarkStart w:id="19" w:name="_Hlk101459333"/>
    </w:p>
    <w:tbl>
      <w:tblPr>
        <w:tblStyle w:val="Tabelacomgrade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E4B77" w14:paraId="5A3354E3" w14:textId="77777777">
        <w:trPr>
          <w:trHeight w:val="375"/>
        </w:trPr>
        <w:tc>
          <w:tcPr>
            <w:tcW w:w="8494" w:type="dxa"/>
            <w:vAlign w:val="center"/>
          </w:tcPr>
          <w:p w14:paraId="1AD0E023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  <w:b/>
                <w:bCs/>
              </w:rPr>
              <w:t xml:space="preserve">ARTEFATO 7: </w:t>
            </w:r>
            <w:r>
              <w:rPr>
                <w:rFonts w:eastAsia="Calibri"/>
              </w:rPr>
              <w:t>Diagrama de Classes</w:t>
            </w:r>
          </w:p>
        </w:tc>
      </w:tr>
      <w:tr w:rsidR="008E4B77" w14:paraId="4F8D48DB" w14:textId="77777777">
        <w:trPr>
          <w:trHeight w:val="375"/>
        </w:trPr>
        <w:tc>
          <w:tcPr>
            <w:tcW w:w="8494" w:type="dxa"/>
            <w:vAlign w:val="center"/>
          </w:tcPr>
          <w:p w14:paraId="7E4C6ED0" w14:textId="126E4906" w:rsidR="008E4B77" w:rsidRDefault="008E4B77">
            <w:pPr>
              <w:jc w:val="center"/>
              <w:rPr>
                <w:b/>
                <w:bCs/>
              </w:rPr>
            </w:pPr>
          </w:p>
          <w:p w14:paraId="55442669" w14:textId="12EC3CEA" w:rsidR="008E4B77" w:rsidRDefault="008E4B77">
            <w:pPr>
              <w:jc w:val="center"/>
              <w:rPr>
                <w:b/>
                <w:bCs/>
              </w:rPr>
            </w:pPr>
          </w:p>
          <w:p w14:paraId="328265EF" w14:textId="02503536" w:rsidR="008E4B77" w:rsidRDefault="008060F0">
            <w:pPr>
              <w:jc w:val="center"/>
              <w:rPr>
                <w:b/>
                <w:bCs/>
              </w:rPr>
            </w:pPr>
            <w:r w:rsidRPr="008060F0">
              <w:rPr>
                <w:b/>
                <w:bCs/>
                <w:noProof/>
              </w:rPr>
              <w:drawing>
                <wp:inline distT="0" distB="0" distL="0" distR="0" wp14:anchorId="5A161C5A" wp14:editId="1D4A8A55">
                  <wp:extent cx="5256530" cy="4601210"/>
                  <wp:effectExtent l="0" t="0" r="1270" b="889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460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30DAE3" w14:textId="6E39E936" w:rsidR="008E4B77" w:rsidRDefault="00C170D6">
      <w:pPr>
        <w:pStyle w:val="Legenda"/>
        <w:spacing w:before="120"/>
      </w:pPr>
      <w:bookmarkStart w:id="20" w:name="_Toc96277162"/>
      <w:bookmarkStart w:id="21" w:name="_Toc10145951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7</w:t>
      </w:r>
      <w:r>
        <w:fldChar w:fldCharType="end"/>
      </w:r>
      <w:r>
        <w:t xml:space="preserve"> –</w:t>
      </w:r>
      <w:r w:rsidR="006038F0">
        <w:t xml:space="preserve"> </w:t>
      </w:r>
      <w:r>
        <w:t>Diagrama de Classes.</w:t>
      </w:r>
      <w:bookmarkEnd w:id="20"/>
      <w:bookmarkEnd w:id="21"/>
    </w:p>
    <w:bookmarkEnd w:id="19"/>
    <w:p w14:paraId="3F4A34CB" w14:textId="77777777" w:rsidR="008E4B77" w:rsidRDefault="008E4B77">
      <w:pPr>
        <w:pStyle w:val="CorpodeTexto0"/>
      </w:pPr>
    </w:p>
    <w:p w14:paraId="4428467E" w14:textId="77777777" w:rsidR="00BA0BA7" w:rsidRDefault="00BA0BA7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1CD8332E" w14:textId="1845ADC6" w:rsidR="008E4B77" w:rsidRDefault="00C170D6">
      <w:pPr>
        <w:pStyle w:val="Ttulo1"/>
      </w:pPr>
      <w:bookmarkStart w:id="22" w:name="_Toc104745973"/>
      <w:r>
        <w:lastRenderedPageBreak/>
        <w:t>ARTEFATO 8: Demais Diagramas</w:t>
      </w:r>
      <w:bookmarkEnd w:id="22"/>
      <w:r>
        <w:t xml:space="preserve"> </w:t>
      </w:r>
    </w:p>
    <w:p w14:paraId="68388AE5" w14:textId="05DF92A4" w:rsidR="003D1FB2" w:rsidRDefault="003D1FB2" w:rsidP="003D1FB2"/>
    <w:tbl>
      <w:tblPr>
        <w:tblStyle w:val="Tabelacomgrade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3D1FB2" w14:paraId="04771678" w14:textId="77777777" w:rsidTr="004E5DDE">
        <w:trPr>
          <w:trHeight w:val="375"/>
        </w:trPr>
        <w:tc>
          <w:tcPr>
            <w:tcW w:w="8494" w:type="dxa"/>
            <w:vAlign w:val="center"/>
          </w:tcPr>
          <w:p w14:paraId="5C355126" w14:textId="62A740D8" w:rsidR="003D1FB2" w:rsidRDefault="003D1FB2" w:rsidP="004E5DDE">
            <w:pPr>
              <w:rPr>
                <w:rFonts w:ascii="Calibri" w:eastAsia="Calibri" w:hAnsi="Calibri"/>
              </w:rPr>
            </w:pPr>
            <w:r>
              <w:rPr>
                <w:rFonts w:eastAsia="Calibri"/>
                <w:b/>
                <w:bCs/>
              </w:rPr>
              <w:t xml:space="preserve">ARTEFATO 8: </w:t>
            </w:r>
            <w:r>
              <w:rPr>
                <w:rFonts w:eastAsia="Calibri"/>
              </w:rPr>
              <w:t>Diagrama de Caso de Uso</w:t>
            </w:r>
          </w:p>
        </w:tc>
      </w:tr>
      <w:tr w:rsidR="003D1FB2" w14:paraId="50AE8544" w14:textId="77777777" w:rsidTr="004E5DDE">
        <w:trPr>
          <w:trHeight w:val="375"/>
        </w:trPr>
        <w:tc>
          <w:tcPr>
            <w:tcW w:w="8494" w:type="dxa"/>
            <w:vAlign w:val="center"/>
          </w:tcPr>
          <w:p w14:paraId="67A5B024" w14:textId="77777777" w:rsidR="003D1FB2" w:rsidRDefault="003D1FB2" w:rsidP="004E5DDE">
            <w:pPr>
              <w:jc w:val="center"/>
              <w:rPr>
                <w:b/>
                <w:bCs/>
              </w:rPr>
            </w:pPr>
          </w:p>
          <w:p w14:paraId="5A6337E8" w14:textId="77777777" w:rsidR="003D1FB2" w:rsidRDefault="003D1FB2" w:rsidP="004E5DDE">
            <w:pPr>
              <w:jc w:val="center"/>
              <w:rPr>
                <w:b/>
                <w:bCs/>
              </w:rPr>
            </w:pPr>
          </w:p>
          <w:p w14:paraId="2B64AF87" w14:textId="099D4DC4" w:rsidR="003D1FB2" w:rsidRDefault="00CF691B" w:rsidP="004E5DDE">
            <w:pPr>
              <w:jc w:val="center"/>
              <w:rPr>
                <w:b/>
                <w:bCs/>
              </w:rPr>
            </w:pPr>
            <w:r w:rsidRPr="00CF691B">
              <w:rPr>
                <w:b/>
                <w:bCs/>
                <w:noProof/>
              </w:rPr>
              <w:drawing>
                <wp:inline distT="0" distB="0" distL="0" distR="0" wp14:anchorId="72BD1425" wp14:editId="5ABAB545">
                  <wp:extent cx="5256530" cy="4705985"/>
                  <wp:effectExtent l="0" t="0" r="1270" b="0"/>
                  <wp:docPr id="112" name="Imagem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470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3B5685" w14:textId="6E120E49" w:rsidR="003D1FB2" w:rsidRDefault="003D1FB2" w:rsidP="003D1FB2">
      <w:pPr>
        <w:pStyle w:val="Legenda"/>
        <w:spacing w:before="120"/>
      </w:pPr>
      <w:bookmarkStart w:id="23" w:name="_Toc101459516"/>
      <w:r>
        <w:t>Figura 8 – Diagrama de Caso de Uso.</w:t>
      </w:r>
      <w:bookmarkEnd w:id="23"/>
    </w:p>
    <w:p w14:paraId="38F16F7B" w14:textId="4AF13048" w:rsidR="008549F5" w:rsidRDefault="008549F5">
      <w:pPr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br w:type="page"/>
      </w:r>
    </w:p>
    <w:p w14:paraId="39B8833E" w14:textId="5A66E87A" w:rsidR="009C48BF" w:rsidRPr="00E86086" w:rsidRDefault="00C57BE2" w:rsidP="006038F0">
      <w:pPr>
        <w:pStyle w:val="ndice"/>
        <w:outlineLvl w:val="0"/>
        <w:rPr>
          <w:sz w:val="32"/>
          <w:szCs w:val="32"/>
        </w:rPr>
      </w:pPr>
      <w:bookmarkStart w:id="24" w:name="_Toc104745974"/>
      <w:r w:rsidRPr="00E86086">
        <w:rPr>
          <w:sz w:val="32"/>
          <w:szCs w:val="32"/>
        </w:rPr>
        <w:lastRenderedPageBreak/>
        <w:t xml:space="preserve">ARTEFATO 9: </w:t>
      </w:r>
      <w:r w:rsidR="006038F0" w:rsidRPr="00E86086">
        <w:rPr>
          <w:sz w:val="32"/>
          <w:szCs w:val="32"/>
        </w:rPr>
        <w:t>Controle De Versão</w:t>
      </w:r>
      <w:bookmarkEnd w:id="24"/>
    </w:p>
    <w:p w14:paraId="773C1007" w14:textId="4F4E2E69" w:rsidR="009C48BF" w:rsidRDefault="009C48BF" w:rsidP="00717987">
      <w:pPr>
        <w:jc w:val="both"/>
      </w:pPr>
      <w:r>
        <w:rPr>
          <w:sz w:val="32"/>
          <w:szCs w:val="32"/>
        </w:rPr>
        <w:tab/>
      </w:r>
      <w:r>
        <w:t xml:space="preserve">O repositório online escolhido para fazer o versionamento do projeto foi o GitHub devido a familiaridade dos membros do projeto </w:t>
      </w:r>
      <w:r w:rsidR="00717987" w:rsidRPr="00717987">
        <w:t>em utilizá-lo durante outras disciplinas.</w:t>
      </w:r>
      <w:r w:rsidR="00717987">
        <w:t xml:space="preserve"> </w:t>
      </w:r>
      <w:r>
        <w:t>Abaixo está o link público do repositório para acompanhamento.</w:t>
      </w:r>
    </w:p>
    <w:p w14:paraId="756BCF94" w14:textId="77777777" w:rsidR="00C50980" w:rsidRDefault="00C50980"/>
    <w:p w14:paraId="371DEA50" w14:textId="3F748DAC" w:rsidR="009C48BF" w:rsidRDefault="009C48BF">
      <w:r>
        <w:t xml:space="preserve">Link: </w:t>
      </w:r>
      <w:r w:rsidRPr="009C48BF">
        <w:t>https://github.com/andrellmartins/TCC</w:t>
      </w:r>
      <w:r>
        <w:t xml:space="preserve"> </w:t>
      </w:r>
    </w:p>
    <w:p w14:paraId="5A79D050" w14:textId="0E396E8C" w:rsidR="00E03D88" w:rsidRDefault="00E03D88"/>
    <w:p w14:paraId="0DBD65C6" w14:textId="27B3C343" w:rsidR="00C50980" w:rsidRDefault="00CF691B" w:rsidP="00510651">
      <w:pPr>
        <w:pStyle w:val="Ttulo2"/>
      </w:pPr>
      <w:bookmarkStart w:id="25" w:name="_Toc104745975"/>
      <w:r>
        <w:t>Sprint 1</w:t>
      </w:r>
      <w:bookmarkEnd w:id="25"/>
    </w:p>
    <w:p w14:paraId="4271E028" w14:textId="36569D49" w:rsidR="00C50980" w:rsidRDefault="00C50980" w:rsidP="00E03D88">
      <w:r w:rsidRPr="00C50980">
        <w:rPr>
          <w:noProof/>
        </w:rPr>
        <w:drawing>
          <wp:inline distT="0" distB="0" distL="0" distR="0" wp14:anchorId="473CB137" wp14:editId="3AA60E49">
            <wp:extent cx="5400040" cy="2695575"/>
            <wp:effectExtent l="0" t="0" r="0" b="9525"/>
            <wp:docPr id="109" name="Imagem 10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Tela de computado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8FC" w14:textId="35B16F9E" w:rsidR="00CF691B" w:rsidRDefault="00CF691B" w:rsidP="00E03D88"/>
    <w:p w14:paraId="7313D298" w14:textId="014293AD" w:rsidR="00CF691B" w:rsidRDefault="00CF691B" w:rsidP="00510651">
      <w:pPr>
        <w:pStyle w:val="Ttulo2"/>
      </w:pPr>
      <w:bookmarkStart w:id="26" w:name="_Toc104745976"/>
      <w:r>
        <w:t>Sprint 2</w:t>
      </w:r>
      <w:bookmarkEnd w:id="26"/>
    </w:p>
    <w:p w14:paraId="72280EBD" w14:textId="3898603E" w:rsidR="00CF691B" w:rsidRDefault="00CF691B" w:rsidP="00E03D88">
      <w:r w:rsidRPr="00CF691B">
        <w:rPr>
          <w:noProof/>
        </w:rPr>
        <w:drawing>
          <wp:inline distT="0" distB="0" distL="0" distR="0" wp14:anchorId="48B0F35B" wp14:editId="431B50DD">
            <wp:extent cx="5400040" cy="2792730"/>
            <wp:effectExtent l="0" t="0" r="0" b="7620"/>
            <wp:docPr id="118" name="Imagem 11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Tela de computador com jog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B041" w14:textId="39B997DD" w:rsidR="00C50980" w:rsidRDefault="00C50980" w:rsidP="00E03D88"/>
    <w:p w14:paraId="6EFBC396" w14:textId="4B8B42DC" w:rsidR="00717987" w:rsidRDefault="0071798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E44A592" w14:textId="1A772AF0" w:rsidR="009C48BF" w:rsidRPr="00E86086" w:rsidRDefault="00C57BE2" w:rsidP="006038F0">
      <w:pPr>
        <w:pStyle w:val="ndice"/>
        <w:outlineLvl w:val="0"/>
        <w:rPr>
          <w:sz w:val="32"/>
          <w:szCs w:val="32"/>
        </w:rPr>
      </w:pPr>
      <w:bookmarkStart w:id="27" w:name="_Toc104745977"/>
      <w:r w:rsidRPr="00E86086">
        <w:rPr>
          <w:sz w:val="32"/>
          <w:szCs w:val="32"/>
        </w:rPr>
        <w:lastRenderedPageBreak/>
        <w:t xml:space="preserve">ARTEFATO 10: </w:t>
      </w:r>
      <w:r w:rsidR="006038F0" w:rsidRPr="00E86086">
        <w:rPr>
          <w:sz w:val="32"/>
          <w:szCs w:val="32"/>
        </w:rPr>
        <w:t>Gerenciamento De Projeto</w:t>
      </w:r>
      <w:bookmarkEnd w:id="27"/>
    </w:p>
    <w:p w14:paraId="3B89BE1C" w14:textId="4E5CA141" w:rsidR="009C48BF" w:rsidRPr="009C48BF" w:rsidRDefault="009C48BF" w:rsidP="00717987">
      <w:pPr>
        <w:jc w:val="both"/>
      </w:pPr>
      <w:r>
        <w:rPr>
          <w:sz w:val="32"/>
          <w:szCs w:val="32"/>
        </w:rPr>
        <w:tab/>
      </w:r>
      <w:r>
        <w:t xml:space="preserve">A ferramenta escolhida para gerenciamento do projeto foi o </w:t>
      </w:r>
      <w:proofErr w:type="spellStart"/>
      <w:r>
        <w:t>Trello</w:t>
      </w:r>
      <w:proofErr w:type="spellEnd"/>
      <w:r>
        <w:t xml:space="preserve"> devido</w:t>
      </w:r>
      <w:r w:rsidR="00717987">
        <w:t xml:space="preserve"> também</w:t>
      </w:r>
      <w:r>
        <w:t xml:space="preserve"> a familiaridade dos membros </w:t>
      </w:r>
      <w:r w:rsidR="00717987">
        <w:t>do projeto em utilizá-lo durante outras disciplinas.</w:t>
      </w:r>
      <w:r w:rsidR="00717987" w:rsidRPr="00717987">
        <w:t xml:space="preserve"> Abaixo está o link público do </w:t>
      </w:r>
      <w:r w:rsidR="00717987">
        <w:t>quadro</w:t>
      </w:r>
      <w:r w:rsidR="00717987" w:rsidRPr="00717987">
        <w:t xml:space="preserve"> para acompanhamento.</w:t>
      </w:r>
    </w:p>
    <w:p w14:paraId="2158DE0A" w14:textId="77777777" w:rsidR="00C50980" w:rsidRDefault="00C50980"/>
    <w:p w14:paraId="36AF45D2" w14:textId="08037418" w:rsidR="00717987" w:rsidRDefault="009C48BF">
      <w:r w:rsidRPr="009C48BF">
        <w:t>Link:</w:t>
      </w:r>
      <w:r>
        <w:t xml:space="preserve"> </w:t>
      </w:r>
      <w:r w:rsidR="00510651" w:rsidRPr="00510651">
        <w:t>https://trello.com/b/AIHMb4ww/tcc</w:t>
      </w:r>
    </w:p>
    <w:p w14:paraId="629063FE" w14:textId="4A793F16" w:rsidR="00717987" w:rsidRDefault="00717987"/>
    <w:p w14:paraId="28760084" w14:textId="73A437E4" w:rsidR="007B08AF" w:rsidRDefault="00510190" w:rsidP="00510190">
      <w:pPr>
        <w:pStyle w:val="Ttulo2"/>
      </w:pPr>
      <w:bookmarkStart w:id="28" w:name="_Toc104745978"/>
      <w:r>
        <w:t>Sprint 1</w:t>
      </w:r>
      <w:bookmarkEnd w:id="28"/>
    </w:p>
    <w:p w14:paraId="38DBC766" w14:textId="77777777" w:rsidR="00510190" w:rsidRPr="00A0002A" w:rsidRDefault="00510190">
      <w:pPr>
        <w:rPr>
          <w:sz w:val="16"/>
          <w:szCs w:val="16"/>
        </w:rPr>
      </w:pPr>
    </w:p>
    <w:p w14:paraId="4AC74DB7" w14:textId="1BC12F15" w:rsidR="00E86086" w:rsidRDefault="00E86086">
      <w:r w:rsidRPr="00E86086">
        <w:rPr>
          <w:noProof/>
        </w:rPr>
        <w:drawing>
          <wp:inline distT="0" distB="0" distL="0" distR="0" wp14:anchorId="434A3DBE" wp14:editId="2DE40407">
            <wp:extent cx="5400040" cy="2785110"/>
            <wp:effectExtent l="0" t="0" r="0" b="0"/>
            <wp:docPr id="85" name="Imagem 8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09DF" w14:textId="5D3802CE" w:rsidR="00E86086" w:rsidRDefault="00E86086">
      <w:r w:rsidRPr="001118DA">
        <w:rPr>
          <w:noProof/>
        </w:rPr>
        <w:drawing>
          <wp:anchor distT="0" distB="0" distL="114300" distR="114300" simplePos="0" relativeHeight="251812864" behindDoc="0" locked="0" layoutInCell="1" allowOverlap="1" wp14:anchorId="5D5BB446" wp14:editId="07704134">
            <wp:simplePos x="0" y="0"/>
            <wp:positionH relativeFrom="column">
              <wp:posOffset>2851785</wp:posOffset>
            </wp:positionH>
            <wp:positionV relativeFrom="paragraph">
              <wp:posOffset>123190</wp:posOffset>
            </wp:positionV>
            <wp:extent cx="2532380" cy="3358515"/>
            <wp:effectExtent l="0" t="0" r="1270" b="0"/>
            <wp:wrapSquare wrapText="bothSides"/>
            <wp:docPr id="58" name="Imagem 5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, Email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15D67" w14:textId="1BF7A9DB" w:rsidR="001118DA" w:rsidRDefault="001118DA">
      <w:r w:rsidRPr="001118DA">
        <w:rPr>
          <w:noProof/>
        </w:rPr>
        <w:drawing>
          <wp:anchor distT="0" distB="0" distL="114300" distR="114300" simplePos="0" relativeHeight="251811840" behindDoc="0" locked="0" layoutInCell="1" allowOverlap="1" wp14:anchorId="40C44BDF" wp14:editId="239F5DEE">
            <wp:simplePos x="0" y="0"/>
            <wp:positionH relativeFrom="column">
              <wp:posOffset>0</wp:posOffset>
            </wp:positionH>
            <wp:positionV relativeFrom="paragraph">
              <wp:posOffset>318</wp:posOffset>
            </wp:positionV>
            <wp:extent cx="2469069" cy="3298867"/>
            <wp:effectExtent l="0" t="0" r="7620" b="0"/>
            <wp:wrapSquare wrapText="bothSides"/>
            <wp:docPr id="56" name="Imagem 5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, Email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69" cy="3298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25067" w14:textId="0407D955" w:rsidR="001118DA" w:rsidRDefault="001118DA"/>
    <w:p w14:paraId="2B68CA54" w14:textId="3C55294F" w:rsidR="001118DA" w:rsidRDefault="001118DA"/>
    <w:p w14:paraId="038F5ECF" w14:textId="35E61168" w:rsidR="007B08AF" w:rsidRDefault="00C4764C">
      <w:r w:rsidRPr="001118DA">
        <w:rPr>
          <w:noProof/>
        </w:rPr>
        <w:drawing>
          <wp:anchor distT="0" distB="0" distL="114300" distR="114300" simplePos="0" relativeHeight="251813888" behindDoc="0" locked="0" layoutInCell="1" allowOverlap="1" wp14:anchorId="390231DD" wp14:editId="1BF9631C">
            <wp:simplePos x="0" y="0"/>
            <wp:positionH relativeFrom="column">
              <wp:posOffset>22860</wp:posOffset>
            </wp:positionH>
            <wp:positionV relativeFrom="paragraph">
              <wp:posOffset>0</wp:posOffset>
            </wp:positionV>
            <wp:extent cx="2470785" cy="3258185"/>
            <wp:effectExtent l="0" t="0" r="5715" b="0"/>
            <wp:wrapSquare wrapText="bothSides"/>
            <wp:docPr id="65" name="Imagem 65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, Email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8DA">
        <w:rPr>
          <w:noProof/>
        </w:rPr>
        <w:drawing>
          <wp:anchor distT="0" distB="0" distL="114300" distR="114300" simplePos="0" relativeHeight="251814912" behindDoc="0" locked="0" layoutInCell="1" allowOverlap="1" wp14:anchorId="7D4E5CB6" wp14:editId="10ABB808">
            <wp:simplePos x="0" y="0"/>
            <wp:positionH relativeFrom="column">
              <wp:posOffset>2797175</wp:posOffset>
            </wp:positionH>
            <wp:positionV relativeFrom="paragraph">
              <wp:posOffset>1806</wp:posOffset>
            </wp:positionV>
            <wp:extent cx="2567940" cy="3411220"/>
            <wp:effectExtent l="0" t="0" r="3810" b="0"/>
            <wp:wrapSquare wrapText="bothSides"/>
            <wp:docPr id="76" name="Imagem 7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, Email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00C04" w14:textId="0889ECF3" w:rsidR="007B08AF" w:rsidRDefault="00C4764C">
      <w:r w:rsidRPr="007B08AF">
        <w:rPr>
          <w:noProof/>
        </w:rPr>
        <w:drawing>
          <wp:anchor distT="0" distB="0" distL="114300" distR="114300" simplePos="0" relativeHeight="251826176" behindDoc="0" locked="0" layoutInCell="1" allowOverlap="1" wp14:anchorId="2C24D29C" wp14:editId="2107C8CC">
            <wp:simplePos x="0" y="0"/>
            <wp:positionH relativeFrom="column">
              <wp:posOffset>22860</wp:posOffset>
            </wp:positionH>
            <wp:positionV relativeFrom="paragraph">
              <wp:posOffset>75565</wp:posOffset>
            </wp:positionV>
            <wp:extent cx="2470785" cy="3281045"/>
            <wp:effectExtent l="0" t="0" r="5715" b="0"/>
            <wp:wrapSquare wrapText="bothSides"/>
            <wp:docPr id="81" name="Imagem 8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Email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D3478" w14:textId="4C3DB50F" w:rsidR="007B08AF" w:rsidRDefault="007B08AF"/>
    <w:p w14:paraId="1E927528" w14:textId="7881042B" w:rsidR="007B08AF" w:rsidRDefault="007B08AF"/>
    <w:p w14:paraId="24211FB6" w14:textId="58107146" w:rsidR="007B08AF" w:rsidRDefault="007B08AF"/>
    <w:p w14:paraId="5C0A534D" w14:textId="77777777" w:rsidR="007B08AF" w:rsidRDefault="007B08AF"/>
    <w:p w14:paraId="6449C625" w14:textId="39129DCE" w:rsidR="007B08AF" w:rsidRDefault="007B08AF"/>
    <w:p w14:paraId="1BB93900" w14:textId="77777777" w:rsidR="007B08AF" w:rsidRDefault="007B08AF"/>
    <w:p w14:paraId="6093AB28" w14:textId="77777777" w:rsidR="007B08AF" w:rsidRDefault="007B08AF"/>
    <w:p w14:paraId="2DBD6BF5" w14:textId="7636FA42" w:rsidR="007B08AF" w:rsidRDefault="007B08AF"/>
    <w:p w14:paraId="6C9D1647" w14:textId="77777777" w:rsidR="007B08AF" w:rsidRDefault="007B08AF"/>
    <w:p w14:paraId="1EE8CCE3" w14:textId="77777777" w:rsidR="007B08AF" w:rsidRDefault="007B08AF"/>
    <w:p w14:paraId="4404DBB6" w14:textId="19780265" w:rsidR="007B08AF" w:rsidRDefault="007B08AF"/>
    <w:p w14:paraId="4FACE0E0" w14:textId="77777777" w:rsidR="007B08AF" w:rsidRDefault="007B08AF"/>
    <w:p w14:paraId="2DDEBAF1" w14:textId="77777777" w:rsidR="007B08AF" w:rsidRDefault="007B08AF"/>
    <w:p w14:paraId="751E6869" w14:textId="77777777" w:rsidR="007B08AF" w:rsidRDefault="007B08AF"/>
    <w:p w14:paraId="1F6F49C8" w14:textId="0C483882" w:rsidR="001118DA" w:rsidRDefault="001118DA"/>
    <w:p w14:paraId="1367E40E" w14:textId="15459D29" w:rsidR="007B08AF" w:rsidRDefault="007B08AF"/>
    <w:p w14:paraId="31883BED" w14:textId="6E24679F" w:rsidR="007B08AF" w:rsidRDefault="007B08AF">
      <w:r>
        <w:br w:type="page"/>
      </w:r>
    </w:p>
    <w:p w14:paraId="251C06AE" w14:textId="51D4CFCC" w:rsidR="00A0002A" w:rsidRDefault="00B37326">
      <w:r w:rsidRPr="00B37326">
        <w:rPr>
          <w:noProof/>
        </w:rPr>
        <w:lastRenderedPageBreak/>
        <w:drawing>
          <wp:inline distT="0" distB="0" distL="0" distR="0" wp14:anchorId="056424DE" wp14:editId="6DE6FF16">
            <wp:extent cx="5400040" cy="2681605"/>
            <wp:effectExtent l="0" t="0" r="0" b="4445"/>
            <wp:docPr id="111" name="Imagem 1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326">
        <w:t xml:space="preserve"> </w:t>
      </w:r>
      <w:r w:rsidR="00A0002A" w:rsidRPr="00A0002A">
        <w:rPr>
          <w:noProof/>
        </w:rPr>
        <w:drawing>
          <wp:anchor distT="0" distB="0" distL="114300" distR="114300" simplePos="0" relativeHeight="251827200" behindDoc="0" locked="0" layoutInCell="1" allowOverlap="1" wp14:anchorId="2C6C1DD3" wp14:editId="69A6E88A">
            <wp:simplePos x="0" y="0"/>
            <wp:positionH relativeFrom="column">
              <wp:posOffset>635</wp:posOffset>
            </wp:positionH>
            <wp:positionV relativeFrom="paragraph">
              <wp:posOffset>2897786</wp:posOffset>
            </wp:positionV>
            <wp:extent cx="2602230" cy="3441700"/>
            <wp:effectExtent l="0" t="0" r="7620" b="6350"/>
            <wp:wrapSquare wrapText="bothSides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CD56C" w14:textId="4D606E50" w:rsidR="00A0002A" w:rsidRDefault="00B37326">
      <w:r w:rsidRPr="00A0002A">
        <w:rPr>
          <w:noProof/>
        </w:rPr>
        <w:drawing>
          <wp:anchor distT="0" distB="0" distL="114300" distR="114300" simplePos="0" relativeHeight="251828224" behindDoc="0" locked="0" layoutInCell="1" allowOverlap="1" wp14:anchorId="60D0A754" wp14:editId="0E1B67C2">
            <wp:simplePos x="0" y="0"/>
            <wp:positionH relativeFrom="column">
              <wp:posOffset>2735479</wp:posOffset>
            </wp:positionH>
            <wp:positionV relativeFrom="paragraph">
              <wp:posOffset>169873</wp:posOffset>
            </wp:positionV>
            <wp:extent cx="2629535" cy="3481705"/>
            <wp:effectExtent l="0" t="0" r="0" b="4445"/>
            <wp:wrapSquare wrapText="bothSides"/>
            <wp:docPr id="43" name="Imagem 4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Email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94A77" w14:textId="11C1524B" w:rsidR="00A0002A" w:rsidRDefault="00A0002A"/>
    <w:p w14:paraId="7249545C" w14:textId="49E0BA85" w:rsidR="00A0002A" w:rsidRDefault="00A0002A">
      <w:r>
        <w:br w:type="page"/>
      </w:r>
    </w:p>
    <w:p w14:paraId="15629BF0" w14:textId="2ACD5E79" w:rsidR="00B37326" w:rsidRDefault="00B37326">
      <w:r w:rsidRPr="00B56DE5">
        <w:rPr>
          <w:noProof/>
        </w:rPr>
        <w:lastRenderedPageBreak/>
        <w:drawing>
          <wp:anchor distT="0" distB="0" distL="114300" distR="114300" simplePos="0" relativeHeight="251834368" behindDoc="0" locked="0" layoutInCell="1" allowOverlap="1" wp14:anchorId="72DEE9ED" wp14:editId="6A9FBEB4">
            <wp:simplePos x="0" y="0"/>
            <wp:positionH relativeFrom="column">
              <wp:posOffset>2833963</wp:posOffset>
            </wp:positionH>
            <wp:positionV relativeFrom="paragraph">
              <wp:posOffset>3832545</wp:posOffset>
            </wp:positionV>
            <wp:extent cx="2646395" cy="3508093"/>
            <wp:effectExtent l="0" t="0" r="1905" b="0"/>
            <wp:wrapSquare wrapText="bothSides"/>
            <wp:docPr id="53" name="Imagem 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, Email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395" cy="3508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49F5">
        <w:rPr>
          <w:noProof/>
        </w:rPr>
        <w:drawing>
          <wp:anchor distT="0" distB="0" distL="114300" distR="114300" simplePos="0" relativeHeight="251829248" behindDoc="0" locked="0" layoutInCell="1" allowOverlap="1" wp14:anchorId="1B9952D4" wp14:editId="3EF597A7">
            <wp:simplePos x="0" y="0"/>
            <wp:positionH relativeFrom="column">
              <wp:posOffset>2809560</wp:posOffset>
            </wp:positionH>
            <wp:positionV relativeFrom="paragraph">
              <wp:posOffset>433</wp:posOffset>
            </wp:positionV>
            <wp:extent cx="2668905" cy="3529965"/>
            <wp:effectExtent l="0" t="0" r="0" b="0"/>
            <wp:wrapSquare wrapText="bothSides"/>
            <wp:docPr id="46" name="Imagem 4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Teams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0980">
        <w:rPr>
          <w:noProof/>
        </w:rPr>
        <w:drawing>
          <wp:anchor distT="0" distB="0" distL="114300" distR="114300" simplePos="0" relativeHeight="251832320" behindDoc="0" locked="0" layoutInCell="1" allowOverlap="1" wp14:anchorId="0375393A" wp14:editId="1525C6A5">
            <wp:simplePos x="0" y="0"/>
            <wp:positionH relativeFrom="column">
              <wp:posOffset>-18875</wp:posOffset>
            </wp:positionH>
            <wp:positionV relativeFrom="paragraph">
              <wp:posOffset>446</wp:posOffset>
            </wp:positionV>
            <wp:extent cx="2715950" cy="3628720"/>
            <wp:effectExtent l="0" t="0" r="8255" b="0"/>
            <wp:wrapSquare wrapText="bothSides"/>
            <wp:docPr id="110" name="Imagem 110" descr="Interface gráfica do usuário, Aplicativo, Email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Aplicativo, Email, Teams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950" cy="362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00D5A" w14:textId="712B86CA" w:rsidR="00875662" w:rsidRDefault="00B37326">
      <w:r w:rsidRPr="00B56DE5">
        <w:rPr>
          <w:noProof/>
        </w:rPr>
        <w:drawing>
          <wp:anchor distT="0" distB="0" distL="114300" distR="114300" simplePos="0" relativeHeight="251831296" behindDoc="0" locked="0" layoutInCell="1" allowOverlap="1" wp14:anchorId="07A251C2" wp14:editId="525B6122">
            <wp:simplePos x="0" y="0"/>
            <wp:positionH relativeFrom="column">
              <wp:posOffset>-18011</wp:posOffset>
            </wp:positionH>
            <wp:positionV relativeFrom="paragraph">
              <wp:posOffset>154763</wp:posOffset>
            </wp:positionV>
            <wp:extent cx="2652395" cy="3505835"/>
            <wp:effectExtent l="0" t="0" r="0" b="0"/>
            <wp:wrapSquare wrapText="bothSides"/>
            <wp:docPr id="104" name="Imagem 104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Aplicativo, Email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062EC" w14:textId="348BD875" w:rsidR="00875662" w:rsidRDefault="00875662"/>
    <w:p w14:paraId="6D719A81" w14:textId="578BFA1C" w:rsidR="00875662" w:rsidRDefault="00875662"/>
    <w:p w14:paraId="675800D3" w14:textId="29E2E1D4" w:rsidR="008549F5" w:rsidRDefault="00C50980">
      <w:r w:rsidRPr="00C50980">
        <w:t xml:space="preserve"> </w:t>
      </w:r>
      <w:r w:rsidR="00B37326">
        <w:t xml:space="preserve"> </w:t>
      </w:r>
      <w:r w:rsidR="008549F5">
        <w:br w:type="page"/>
      </w:r>
    </w:p>
    <w:p w14:paraId="7FFE3E68" w14:textId="57AD108E" w:rsidR="00510190" w:rsidRDefault="00510190"/>
    <w:p w14:paraId="2561080E" w14:textId="1B32A8EC" w:rsidR="00510190" w:rsidRDefault="00510190" w:rsidP="00510190">
      <w:pPr>
        <w:pStyle w:val="Ttulo2"/>
      </w:pPr>
      <w:bookmarkStart w:id="29" w:name="_Toc104745979"/>
      <w:r>
        <w:t>Sprint 2</w:t>
      </w:r>
      <w:bookmarkEnd w:id="29"/>
    </w:p>
    <w:p w14:paraId="2E90C7C1" w14:textId="4BEA1FB3" w:rsidR="00D10C12" w:rsidRDefault="003B390A">
      <w:r w:rsidRPr="003B390A">
        <w:rPr>
          <w:noProof/>
        </w:rPr>
        <w:drawing>
          <wp:inline distT="0" distB="0" distL="0" distR="0" wp14:anchorId="533251D5" wp14:editId="6FCEFB7A">
            <wp:extent cx="5400040" cy="2790190"/>
            <wp:effectExtent l="0" t="0" r="0" b="0"/>
            <wp:docPr id="122" name="Imagem 1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C12" w:rsidRPr="00D10C12">
        <w:t xml:space="preserve"> </w:t>
      </w:r>
    </w:p>
    <w:p w14:paraId="03BB220C" w14:textId="77777777" w:rsidR="003B390A" w:rsidRDefault="00D10C12">
      <w:r w:rsidRPr="00D10C12">
        <w:rPr>
          <w:noProof/>
        </w:rPr>
        <w:drawing>
          <wp:inline distT="0" distB="0" distL="0" distR="0" wp14:anchorId="7CE2DA46" wp14:editId="2662C271">
            <wp:extent cx="2600893" cy="3438294"/>
            <wp:effectExtent l="0" t="0" r="9525" b="0"/>
            <wp:docPr id="44" name="Imagem 4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2484" cy="349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C12">
        <w:t xml:space="preserve"> </w:t>
      </w:r>
      <w:r w:rsidR="003B390A" w:rsidRPr="003B390A">
        <w:rPr>
          <w:noProof/>
        </w:rPr>
        <w:drawing>
          <wp:inline distT="0" distB="0" distL="0" distR="0" wp14:anchorId="0C3EC1C0" wp14:editId="4508A4A6">
            <wp:extent cx="2729460" cy="3624943"/>
            <wp:effectExtent l="0" t="0" r="0" b="0"/>
            <wp:docPr id="123" name="Imagem 1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9180" cy="365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8A1C" w14:textId="77A15808" w:rsidR="00510190" w:rsidRDefault="00510190">
      <w:r>
        <w:br w:type="page"/>
      </w:r>
    </w:p>
    <w:p w14:paraId="3985B75F" w14:textId="0A921944" w:rsidR="003B390A" w:rsidRDefault="003B390A">
      <w:pPr>
        <w:rPr>
          <w:sz w:val="32"/>
          <w:szCs w:val="32"/>
        </w:rPr>
      </w:pPr>
      <w:r w:rsidRPr="003B390A">
        <w:rPr>
          <w:noProof/>
          <w:sz w:val="32"/>
          <w:szCs w:val="32"/>
        </w:rPr>
        <w:lastRenderedPageBreak/>
        <w:drawing>
          <wp:anchor distT="0" distB="0" distL="114300" distR="114300" simplePos="0" relativeHeight="251842560" behindDoc="0" locked="0" layoutInCell="1" allowOverlap="1" wp14:anchorId="075565FD" wp14:editId="467EAE66">
            <wp:simplePos x="0" y="0"/>
            <wp:positionH relativeFrom="column">
              <wp:posOffset>2715895</wp:posOffset>
            </wp:positionH>
            <wp:positionV relativeFrom="paragraph">
              <wp:posOffset>3554095</wp:posOffset>
            </wp:positionV>
            <wp:extent cx="2454910" cy="3251200"/>
            <wp:effectExtent l="0" t="0" r="2540" b="6350"/>
            <wp:wrapSquare wrapText="bothSides"/>
            <wp:docPr id="127" name="Imagem 1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Interface gráfica do usuário, Texto, Aplicativo, Email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390A">
        <w:rPr>
          <w:noProof/>
          <w:sz w:val="32"/>
          <w:szCs w:val="32"/>
        </w:rPr>
        <w:drawing>
          <wp:anchor distT="0" distB="0" distL="114300" distR="114300" simplePos="0" relativeHeight="251841536" behindDoc="0" locked="0" layoutInCell="1" allowOverlap="1" wp14:anchorId="79E3BC61" wp14:editId="37550235">
            <wp:simplePos x="0" y="0"/>
            <wp:positionH relativeFrom="column">
              <wp:posOffset>0</wp:posOffset>
            </wp:positionH>
            <wp:positionV relativeFrom="paragraph">
              <wp:posOffset>3509010</wp:posOffset>
            </wp:positionV>
            <wp:extent cx="2620645" cy="3467100"/>
            <wp:effectExtent l="0" t="0" r="8255" b="0"/>
            <wp:wrapSquare wrapText="bothSides"/>
            <wp:docPr id="126" name="Imagem 12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Interface gráfica do usuário, Texto, Aplicativo, Email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390A">
        <w:rPr>
          <w:noProof/>
          <w:sz w:val="32"/>
          <w:szCs w:val="32"/>
        </w:rPr>
        <w:drawing>
          <wp:anchor distT="0" distB="0" distL="114300" distR="114300" simplePos="0" relativeHeight="251840512" behindDoc="0" locked="0" layoutInCell="1" allowOverlap="1" wp14:anchorId="51E3EFEB" wp14:editId="09686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20645" cy="3488690"/>
            <wp:effectExtent l="0" t="0" r="8255" b="0"/>
            <wp:wrapSquare wrapText="bothSides"/>
            <wp:docPr id="124" name="Imagem 1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Interface gráfica do usuário, Aplicativ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390A">
        <w:rPr>
          <w:noProof/>
          <w:sz w:val="32"/>
          <w:szCs w:val="32"/>
        </w:rPr>
        <w:drawing>
          <wp:inline distT="0" distB="0" distL="0" distR="0" wp14:anchorId="2A82E297" wp14:editId="1135F7CE">
            <wp:extent cx="2645229" cy="3511212"/>
            <wp:effectExtent l="0" t="0" r="3175" b="0"/>
            <wp:docPr id="125" name="Imagem 125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Interface gráfica do usuári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1132" cy="35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6C2" w14:textId="77777777" w:rsidR="003B390A" w:rsidRDefault="003B390A">
      <w:pPr>
        <w:rPr>
          <w:sz w:val="32"/>
          <w:szCs w:val="32"/>
        </w:rPr>
      </w:pPr>
    </w:p>
    <w:p w14:paraId="0F57B9F2" w14:textId="77777777" w:rsidR="003B390A" w:rsidRDefault="003B390A">
      <w:pPr>
        <w:rPr>
          <w:sz w:val="32"/>
          <w:szCs w:val="32"/>
        </w:rPr>
      </w:pPr>
    </w:p>
    <w:p w14:paraId="190A32B9" w14:textId="21E00CF6" w:rsidR="003B390A" w:rsidRDefault="003B390A">
      <w:pPr>
        <w:rPr>
          <w:sz w:val="32"/>
          <w:szCs w:val="32"/>
        </w:rPr>
      </w:pPr>
    </w:p>
    <w:p w14:paraId="2B5E093E" w14:textId="696C6BE4" w:rsidR="003B390A" w:rsidRDefault="003B390A">
      <w:pPr>
        <w:rPr>
          <w:sz w:val="32"/>
          <w:szCs w:val="32"/>
        </w:rPr>
      </w:pPr>
    </w:p>
    <w:p w14:paraId="7F73E683" w14:textId="1C5F23E2" w:rsidR="003B390A" w:rsidRDefault="003B390A">
      <w:pPr>
        <w:rPr>
          <w:sz w:val="32"/>
          <w:szCs w:val="32"/>
        </w:rPr>
      </w:pPr>
    </w:p>
    <w:p w14:paraId="08F044FC" w14:textId="04932DA6" w:rsidR="003B390A" w:rsidRDefault="003B390A">
      <w:pPr>
        <w:rPr>
          <w:sz w:val="32"/>
          <w:szCs w:val="32"/>
        </w:rPr>
      </w:pPr>
    </w:p>
    <w:p w14:paraId="541E88D1" w14:textId="2537EC21" w:rsidR="003B390A" w:rsidRDefault="003B390A">
      <w:pPr>
        <w:rPr>
          <w:sz w:val="32"/>
          <w:szCs w:val="32"/>
        </w:rPr>
      </w:pPr>
      <w:r w:rsidRPr="003B390A">
        <w:rPr>
          <w:noProof/>
          <w:sz w:val="32"/>
          <w:szCs w:val="32"/>
        </w:rPr>
        <w:lastRenderedPageBreak/>
        <w:drawing>
          <wp:anchor distT="0" distB="0" distL="114300" distR="114300" simplePos="0" relativeHeight="251843584" behindDoc="0" locked="0" layoutInCell="1" allowOverlap="1" wp14:anchorId="2B23FDF9" wp14:editId="5ED4F3AB">
            <wp:simplePos x="0" y="0"/>
            <wp:positionH relativeFrom="column">
              <wp:posOffset>272</wp:posOffset>
            </wp:positionH>
            <wp:positionV relativeFrom="paragraph">
              <wp:posOffset>181</wp:posOffset>
            </wp:positionV>
            <wp:extent cx="2566672" cy="3412672"/>
            <wp:effectExtent l="0" t="0" r="5080" b="0"/>
            <wp:wrapSquare wrapText="bothSides"/>
            <wp:docPr id="128" name="Imagem 1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Interface gráfica do usuário, Texto, Aplicativo, Email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672" cy="341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390A">
        <w:rPr>
          <w:noProof/>
          <w:sz w:val="32"/>
          <w:szCs w:val="32"/>
        </w:rPr>
        <w:drawing>
          <wp:inline distT="0" distB="0" distL="0" distR="0" wp14:anchorId="271116B3" wp14:editId="3C97DCEE">
            <wp:extent cx="2495777" cy="3301093"/>
            <wp:effectExtent l="0" t="0" r="0" b="0"/>
            <wp:docPr id="129" name="Imagem 1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Interface gráfica do usuário, Texto, Aplicativo, Email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133" cy="333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ADA9" w14:textId="77777777" w:rsidR="003B390A" w:rsidRDefault="003B390A">
      <w:pPr>
        <w:rPr>
          <w:sz w:val="32"/>
          <w:szCs w:val="32"/>
        </w:rPr>
      </w:pPr>
    </w:p>
    <w:p w14:paraId="1CF8FE73" w14:textId="77777777" w:rsidR="003B390A" w:rsidRDefault="003B390A">
      <w:pPr>
        <w:rPr>
          <w:sz w:val="32"/>
          <w:szCs w:val="32"/>
        </w:rPr>
      </w:pPr>
    </w:p>
    <w:p w14:paraId="7DA65710" w14:textId="77777777" w:rsidR="003B390A" w:rsidRDefault="003B390A">
      <w:pPr>
        <w:rPr>
          <w:sz w:val="32"/>
          <w:szCs w:val="32"/>
        </w:rPr>
      </w:pPr>
    </w:p>
    <w:p w14:paraId="17DB2569" w14:textId="77777777" w:rsidR="003B390A" w:rsidRDefault="003B390A">
      <w:pPr>
        <w:rPr>
          <w:sz w:val="32"/>
          <w:szCs w:val="32"/>
        </w:rPr>
      </w:pPr>
    </w:p>
    <w:p w14:paraId="518CD4CE" w14:textId="77777777" w:rsidR="003B390A" w:rsidRDefault="003B390A">
      <w:pPr>
        <w:rPr>
          <w:sz w:val="32"/>
          <w:szCs w:val="32"/>
        </w:rPr>
      </w:pPr>
    </w:p>
    <w:p w14:paraId="26DEA2F3" w14:textId="77777777" w:rsidR="003B390A" w:rsidRDefault="003B390A">
      <w:pPr>
        <w:rPr>
          <w:sz w:val="32"/>
          <w:szCs w:val="32"/>
        </w:rPr>
      </w:pPr>
    </w:p>
    <w:p w14:paraId="0762F108" w14:textId="77777777" w:rsidR="003B390A" w:rsidRDefault="003B390A">
      <w:pPr>
        <w:rPr>
          <w:sz w:val="32"/>
          <w:szCs w:val="32"/>
        </w:rPr>
      </w:pPr>
    </w:p>
    <w:p w14:paraId="2447A68A" w14:textId="404DFA8F" w:rsidR="003B390A" w:rsidRDefault="003B390A">
      <w:pPr>
        <w:rPr>
          <w:sz w:val="32"/>
          <w:szCs w:val="32"/>
        </w:rPr>
      </w:pPr>
    </w:p>
    <w:p w14:paraId="2731BD12" w14:textId="77777777" w:rsidR="003B390A" w:rsidRDefault="003B390A">
      <w:pPr>
        <w:rPr>
          <w:sz w:val="32"/>
          <w:szCs w:val="32"/>
        </w:rPr>
      </w:pPr>
    </w:p>
    <w:p w14:paraId="57B5F2C7" w14:textId="08D4F7CF" w:rsidR="00DA7E48" w:rsidRDefault="00DA7E48">
      <w:pPr>
        <w:rPr>
          <w:rFonts w:cs="Arial"/>
          <w:sz w:val="32"/>
          <w:szCs w:val="32"/>
        </w:rPr>
      </w:pPr>
      <w:r>
        <w:rPr>
          <w:sz w:val="32"/>
          <w:szCs w:val="32"/>
        </w:rPr>
        <w:br w:type="page"/>
      </w:r>
    </w:p>
    <w:p w14:paraId="0A5EC655" w14:textId="582D2A20" w:rsidR="00C57BE2" w:rsidRPr="00E86086" w:rsidRDefault="00C57BE2" w:rsidP="006038F0">
      <w:pPr>
        <w:pStyle w:val="ndice"/>
        <w:outlineLvl w:val="0"/>
        <w:rPr>
          <w:sz w:val="32"/>
          <w:szCs w:val="32"/>
        </w:rPr>
      </w:pPr>
      <w:bookmarkStart w:id="30" w:name="_Toc104745980"/>
      <w:r w:rsidRPr="00E86086">
        <w:rPr>
          <w:sz w:val="32"/>
          <w:szCs w:val="32"/>
        </w:rPr>
        <w:lastRenderedPageBreak/>
        <w:t xml:space="preserve">ARTEFATO 11: </w:t>
      </w:r>
      <w:proofErr w:type="spellStart"/>
      <w:r w:rsidR="006038F0" w:rsidRPr="00E86086">
        <w:rPr>
          <w:sz w:val="32"/>
          <w:szCs w:val="32"/>
        </w:rPr>
        <w:t>Product</w:t>
      </w:r>
      <w:proofErr w:type="spellEnd"/>
      <w:r w:rsidR="006038F0" w:rsidRPr="00E86086">
        <w:rPr>
          <w:sz w:val="32"/>
          <w:szCs w:val="32"/>
        </w:rPr>
        <w:t xml:space="preserve"> </w:t>
      </w:r>
      <w:proofErr w:type="spellStart"/>
      <w:r w:rsidR="006038F0" w:rsidRPr="00E86086">
        <w:rPr>
          <w:sz w:val="32"/>
          <w:szCs w:val="32"/>
        </w:rPr>
        <w:t>Increment</w:t>
      </w:r>
      <w:bookmarkEnd w:id="30"/>
      <w:proofErr w:type="spellEnd"/>
    </w:p>
    <w:p w14:paraId="01FF5758" w14:textId="77777777" w:rsidR="00B37326" w:rsidRDefault="00B37326"/>
    <w:p w14:paraId="2C39D68C" w14:textId="497D6032" w:rsidR="00E86086" w:rsidRDefault="00E86086">
      <w:r w:rsidRPr="00E86086">
        <w:t>Link</w:t>
      </w:r>
      <w:r w:rsidR="00BE74AA">
        <w:t xml:space="preserve"> Sprint 1</w:t>
      </w:r>
      <w:r w:rsidRPr="00E86086">
        <w:t xml:space="preserve">: </w:t>
      </w:r>
      <w:hyperlink r:id="rId40" w:history="1">
        <w:r w:rsidR="00510190" w:rsidRPr="00A21ECE">
          <w:rPr>
            <w:rStyle w:val="Hyperlink"/>
          </w:rPr>
          <w:t>https://youtu.be/BlZSLcj-8a0</w:t>
        </w:r>
      </w:hyperlink>
    </w:p>
    <w:p w14:paraId="2A7F6BEE" w14:textId="5EBC8C29" w:rsidR="00510190" w:rsidRDefault="00510190"/>
    <w:p w14:paraId="42AC61E2" w14:textId="77777777" w:rsidR="008E4B77" w:rsidRDefault="008E4B77"/>
    <w:p w14:paraId="65823C25" w14:textId="77777777" w:rsidR="008E4B77" w:rsidRDefault="00C170D6">
      <w:pPr>
        <w:pStyle w:val="Ttulo1"/>
      </w:pPr>
      <w:bookmarkStart w:id="31" w:name="_Toc104745981"/>
      <w:r>
        <w:t>REFERÊNCIA BIBLIOGRÁFICAS</w:t>
      </w:r>
      <w:bookmarkEnd w:id="31"/>
    </w:p>
    <w:p w14:paraId="504A40A4" w14:textId="77777777" w:rsidR="008E4B77" w:rsidRDefault="008E4B77"/>
    <w:p w14:paraId="4B9EAE51" w14:textId="77777777" w:rsidR="008E4B77" w:rsidRDefault="00C170D6">
      <w:r>
        <w:t xml:space="preserve">AGUIAR, F. </w:t>
      </w:r>
      <w:proofErr w:type="spellStart"/>
      <w:r>
        <w:rPr>
          <w:b/>
          <w:bCs/>
        </w:rPr>
        <w:t>Product</w:t>
      </w:r>
      <w:proofErr w:type="spellEnd"/>
      <w:r>
        <w:rPr>
          <w:b/>
          <w:bCs/>
        </w:rPr>
        <w:t xml:space="preserve"> backlog </w:t>
      </w:r>
      <w:proofErr w:type="spellStart"/>
      <w:r>
        <w:rPr>
          <w:b/>
          <w:bCs/>
        </w:rPr>
        <w:t>building</w:t>
      </w:r>
      <w:proofErr w:type="spellEnd"/>
      <w:r>
        <w:rPr>
          <w:b/>
          <w:bCs/>
        </w:rPr>
        <w:t xml:space="preserve">: concepção de um </w:t>
      </w:r>
      <w:proofErr w:type="spellStart"/>
      <w:r>
        <w:rPr>
          <w:b/>
          <w:bCs/>
        </w:rPr>
        <w:t>product</w:t>
      </w:r>
      <w:proofErr w:type="spellEnd"/>
      <w:r>
        <w:rPr>
          <w:b/>
          <w:bCs/>
        </w:rPr>
        <w:t xml:space="preserve"> backlog efetivo</w:t>
      </w:r>
      <w:r>
        <w:t xml:space="preserve">. 2018. Disponível em: </w:t>
      </w:r>
      <w:hyperlink r:id="rId41">
        <w:r>
          <w:rPr>
            <w:rStyle w:val="LinkdaInternet"/>
          </w:rPr>
          <w:t>https://speakerdeck.com/fabiogr/product-backlog-building</w:t>
        </w:r>
      </w:hyperlink>
      <w:r>
        <w:t>. Acesso em: 10 fevereiro 2022.</w:t>
      </w:r>
    </w:p>
    <w:p w14:paraId="219231FE" w14:textId="77777777" w:rsidR="008E4B77" w:rsidRDefault="00C170D6">
      <w:r>
        <w:t xml:space="preserve">AGUIAR, F. </w:t>
      </w:r>
      <w:proofErr w:type="spellStart"/>
      <w:r>
        <w:rPr>
          <w:b/>
          <w:bCs/>
        </w:rPr>
        <w:t>PBB_Canvas</w:t>
      </w:r>
      <w:proofErr w:type="spellEnd"/>
      <w:r>
        <w:rPr>
          <w:b/>
          <w:bCs/>
        </w:rPr>
        <w:t xml:space="preserve"> Template</w:t>
      </w:r>
      <w:r>
        <w:t xml:space="preserve">. 2018. Disponível em: </w:t>
      </w:r>
      <w:hyperlink r:id="rId42">
        <w:r>
          <w:rPr>
            <w:rStyle w:val="LinkdaInternet"/>
          </w:rPr>
          <w:t>http://www.productbacklogbuilding.com/canvas/PBB_Canvas.pdf</w:t>
        </w:r>
      </w:hyperlink>
      <w:r>
        <w:t>. Acesso em 10 de fevereiro de 2022.</w:t>
      </w:r>
    </w:p>
    <w:p w14:paraId="0094AB94" w14:textId="77777777" w:rsidR="008E4B77" w:rsidRDefault="00C170D6">
      <w:r>
        <w:t xml:space="preserve">SCHWABER, K.; SUTHERLAND, J. </w:t>
      </w:r>
      <w:r>
        <w:rPr>
          <w:b/>
          <w:bCs/>
        </w:rPr>
        <w:t>Guia do SCRUM - o guia definitivo para o Scrum: as regras do jogo</w:t>
      </w:r>
      <w:r>
        <w:t xml:space="preserve">. 2020. Disponível em: </w:t>
      </w:r>
      <w:hyperlink r:id="rId43">
        <w:r>
          <w:rPr>
            <w:rStyle w:val="LinkdaInternet"/>
          </w:rPr>
          <w:t>https://scrumguides.org/docs/scrumguide/v2020/2020-Scrum-Guide-Portuguese-European.pdf</w:t>
        </w:r>
      </w:hyperlink>
      <w:r>
        <w:t>. Acesso em: 10 fevereiro 2022.</w:t>
      </w:r>
      <w:r>
        <w:br/>
      </w:r>
      <w:bookmarkEnd w:id="10"/>
    </w:p>
    <w:sectPr w:rsidR="008E4B77">
      <w:headerReference w:type="default" r:id="rId44"/>
      <w:footerReference w:type="default" r:id="rId45"/>
      <w:pgSz w:w="11906" w:h="16838"/>
      <w:pgMar w:top="1417" w:right="1701" w:bottom="1417" w:left="1701" w:header="708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194AE" w14:textId="77777777" w:rsidR="004E7957" w:rsidRDefault="004E7957">
      <w:r>
        <w:separator/>
      </w:r>
    </w:p>
  </w:endnote>
  <w:endnote w:type="continuationSeparator" w:id="0">
    <w:p w14:paraId="03B01395" w14:textId="77777777" w:rsidR="004E7957" w:rsidRDefault="004E79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E8273" w14:textId="03484CFE" w:rsidR="008E4B77" w:rsidRDefault="00C170D6">
    <w:pPr>
      <w:pStyle w:val="Rodap"/>
    </w:pPr>
    <w:r>
      <w:t>Especificação de Projeto</w:t>
    </w:r>
    <w:r>
      <w:tab/>
      <w:t xml:space="preserve">ERP </w:t>
    </w:r>
    <w:r w:rsidR="006038F0">
      <w:t>PARA CLÍNICAS</w:t>
    </w:r>
    <w:r>
      <w:tab/>
    </w:r>
    <w:r>
      <w:fldChar w:fldCharType="begin"/>
    </w:r>
    <w:r>
      <w:instrText>PAGE</w:instrText>
    </w:r>
    <w:r>
      <w:fldChar w:fldCharType="separate"/>
    </w:r>
    <w:r>
      <w:t>10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880C1" w14:textId="77777777" w:rsidR="004E7957" w:rsidRDefault="004E7957">
      <w:r>
        <w:separator/>
      </w:r>
    </w:p>
  </w:footnote>
  <w:footnote w:type="continuationSeparator" w:id="0">
    <w:p w14:paraId="29FF61BA" w14:textId="77777777" w:rsidR="004E7957" w:rsidRDefault="004E79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8495" w:type="dxa"/>
      <w:tblLayout w:type="fixed"/>
      <w:tblLook w:val="04A0" w:firstRow="1" w:lastRow="0" w:firstColumn="1" w:lastColumn="0" w:noHBand="0" w:noVBand="1"/>
    </w:tblPr>
    <w:tblGrid>
      <w:gridCol w:w="1004"/>
      <w:gridCol w:w="7491"/>
    </w:tblGrid>
    <w:tr w:rsidR="008E4B77" w14:paraId="19169B02" w14:textId="77777777">
      <w:tc>
        <w:tcPr>
          <w:tcW w:w="1004" w:type="dxa"/>
          <w:tcBorders>
            <w:top w:val="nil"/>
            <w:left w:val="nil"/>
            <w:bottom w:val="nil"/>
            <w:right w:val="nil"/>
          </w:tcBorders>
        </w:tcPr>
        <w:p w14:paraId="5195C4EB" w14:textId="77777777" w:rsidR="008E4B77" w:rsidRDefault="00C170D6">
          <w:pPr>
            <w:pStyle w:val="Cabealho"/>
            <w:rPr>
              <w:rFonts w:ascii="Calibri" w:eastAsia="Calibri" w:hAnsi="Calibri"/>
            </w:rPr>
          </w:pPr>
          <w:r>
            <w:rPr>
              <w:rFonts w:eastAsia="Calibri"/>
              <w:noProof/>
            </w:rPr>
            <w:drawing>
              <wp:inline distT="0" distB="0" distL="0" distR="0" wp14:anchorId="1DA449A5" wp14:editId="42AA01DA">
                <wp:extent cx="500380" cy="777875"/>
                <wp:effectExtent l="0" t="0" r="0" b="0"/>
                <wp:docPr id="50" name="Imagem 1" descr="Uma imagem contendo Logotip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magem 1" descr="Uma imagem contendo Logotipo&#10;&#10;Descrição gerad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0380" cy="777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90" w:type="dxa"/>
          <w:tcBorders>
            <w:top w:val="nil"/>
            <w:left w:val="nil"/>
            <w:bottom w:val="nil"/>
            <w:right w:val="nil"/>
          </w:tcBorders>
        </w:tcPr>
        <w:p w14:paraId="79B05072" w14:textId="77777777" w:rsidR="008E4B77" w:rsidRDefault="00C170D6">
          <w:pPr>
            <w:jc w:val="right"/>
            <w:rPr>
              <w:sz w:val="18"/>
              <w:szCs w:val="18"/>
            </w:rPr>
          </w:pPr>
          <w:r>
            <w:rPr>
              <w:rFonts w:eastAsia="Calibri"/>
              <w:sz w:val="18"/>
              <w:szCs w:val="18"/>
            </w:rPr>
            <w:t>BACHARELADO EM SISTEMAS DE INFORMAÇÃO</w:t>
          </w:r>
        </w:p>
        <w:p w14:paraId="7C0B26E3" w14:textId="77777777" w:rsidR="008E4B77" w:rsidRDefault="00C170D6">
          <w:pPr>
            <w:jc w:val="right"/>
            <w:rPr>
              <w:sz w:val="18"/>
              <w:szCs w:val="18"/>
            </w:rPr>
          </w:pPr>
          <w:r>
            <w:rPr>
              <w:rFonts w:eastAsia="Calibri"/>
              <w:sz w:val="18"/>
              <w:szCs w:val="18"/>
            </w:rPr>
            <w:t xml:space="preserve">ESPECIFICAÇÃO DE PROJETO </w:t>
          </w:r>
        </w:p>
        <w:p w14:paraId="52DFCDDF" w14:textId="5394233E" w:rsidR="008E4B77" w:rsidRDefault="00C170D6">
          <w:pPr>
            <w:jc w:val="right"/>
            <w:rPr>
              <w:sz w:val="18"/>
              <w:szCs w:val="18"/>
            </w:rPr>
          </w:pPr>
          <w:r>
            <w:rPr>
              <w:rFonts w:eastAsia="Calibri"/>
              <w:sz w:val="18"/>
              <w:szCs w:val="18"/>
            </w:rPr>
            <w:t>VERSÃO 1.</w:t>
          </w:r>
          <w:r w:rsidR="008C5AAE">
            <w:rPr>
              <w:rFonts w:eastAsia="Calibri"/>
              <w:sz w:val="18"/>
              <w:szCs w:val="18"/>
            </w:rPr>
            <w:t>3</w:t>
          </w:r>
          <w:r>
            <w:rPr>
              <w:rFonts w:eastAsia="Calibri"/>
              <w:sz w:val="18"/>
              <w:szCs w:val="18"/>
            </w:rPr>
            <w:t xml:space="preserve"> – 2022-1S</w:t>
          </w:r>
        </w:p>
        <w:p w14:paraId="6EE9C424" w14:textId="77777777" w:rsidR="008E4B77" w:rsidRDefault="008E4B77">
          <w:pPr>
            <w:pStyle w:val="Cabealho"/>
            <w:jc w:val="right"/>
            <w:rPr>
              <w:sz w:val="18"/>
              <w:szCs w:val="18"/>
            </w:rPr>
          </w:pPr>
        </w:p>
      </w:tc>
    </w:tr>
  </w:tbl>
  <w:p w14:paraId="13454E02" w14:textId="77777777" w:rsidR="008E4B77" w:rsidRDefault="008E4B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16885"/>
    <w:multiLevelType w:val="hybridMultilevel"/>
    <w:tmpl w:val="4E406A5A"/>
    <w:lvl w:ilvl="0" w:tplc="A7DC0F38">
      <w:numFmt w:val="bullet"/>
      <w:lvlText w:val="•"/>
      <w:lvlJc w:val="left"/>
      <w:pPr>
        <w:ind w:left="1071" w:hanging="711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E06EB"/>
    <w:multiLevelType w:val="hybridMultilevel"/>
    <w:tmpl w:val="159EACA0"/>
    <w:lvl w:ilvl="0" w:tplc="A7DC0F38">
      <w:numFmt w:val="bullet"/>
      <w:lvlText w:val="•"/>
      <w:lvlJc w:val="left"/>
      <w:pPr>
        <w:ind w:left="1431" w:hanging="711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C7C6A8E"/>
    <w:multiLevelType w:val="multilevel"/>
    <w:tmpl w:val="2298A964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DB666D3"/>
    <w:multiLevelType w:val="hybridMultilevel"/>
    <w:tmpl w:val="EB8C0016"/>
    <w:lvl w:ilvl="0" w:tplc="A7DC0F38">
      <w:numFmt w:val="bullet"/>
      <w:lvlText w:val="•"/>
      <w:lvlJc w:val="left"/>
      <w:pPr>
        <w:ind w:left="1431" w:hanging="711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AB731E8"/>
    <w:multiLevelType w:val="hybridMultilevel"/>
    <w:tmpl w:val="89A02E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A34FAC"/>
    <w:multiLevelType w:val="multilevel"/>
    <w:tmpl w:val="97F8781C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709E31DC"/>
    <w:multiLevelType w:val="multilevel"/>
    <w:tmpl w:val="FD7AB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948467099">
    <w:abstractNumId w:val="5"/>
  </w:num>
  <w:num w:numId="2" w16cid:durableId="1045526932">
    <w:abstractNumId w:val="2"/>
  </w:num>
  <w:num w:numId="3" w16cid:durableId="1019233384">
    <w:abstractNumId w:val="6"/>
  </w:num>
  <w:num w:numId="4" w16cid:durableId="1202136970">
    <w:abstractNumId w:val="4"/>
  </w:num>
  <w:num w:numId="5" w16cid:durableId="1094740311">
    <w:abstractNumId w:val="0"/>
  </w:num>
  <w:num w:numId="6" w16cid:durableId="539783500">
    <w:abstractNumId w:val="1"/>
  </w:num>
  <w:num w:numId="7" w16cid:durableId="10786004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F40"/>
    <w:rsid w:val="0002718A"/>
    <w:rsid w:val="0008302D"/>
    <w:rsid w:val="00092E76"/>
    <w:rsid w:val="000A1A4A"/>
    <w:rsid w:val="000A628D"/>
    <w:rsid w:val="000E1B85"/>
    <w:rsid w:val="000E1D77"/>
    <w:rsid w:val="001118DA"/>
    <w:rsid w:val="001172DF"/>
    <w:rsid w:val="00166792"/>
    <w:rsid w:val="001668FD"/>
    <w:rsid w:val="00171331"/>
    <w:rsid w:val="00172D23"/>
    <w:rsid w:val="0019737E"/>
    <w:rsid w:val="001A06A4"/>
    <w:rsid w:val="001C60D2"/>
    <w:rsid w:val="001F5F72"/>
    <w:rsid w:val="00205A93"/>
    <w:rsid w:val="00210692"/>
    <w:rsid w:val="00264687"/>
    <w:rsid w:val="00276426"/>
    <w:rsid w:val="002963DC"/>
    <w:rsid w:val="002A464E"/>
    <w:rsid w:val="002B451B"/>
    <w:rsid w:val="003217B6"/>
    <w:rsid w:val="003369FD"/>
    <w:rsid w:val="00354B11"/>
    <w:rsid w:val="0036423A"/>
    <w:rsid w:val="00381A91"/>
    <w:rsid w:val="0039463C"/>
    <w:rsid w:val="00396568"/>
    <w:rsid w:val="003B390A"/>
    <w:rsid w:val="003C1D6F"/>
    <w:rsid w:val="003C3AB4"/>
    <w:rsid w:val="003D1FB2"/>
    <w:rsid w:val="003D6285"/>
    <w:rsid w:val="003E0E2F"/>
    <w:rsid w:val="003E14E5"/>
    <w:rsid w:val="003F4E0D"/>
    <w:rsid w:val="004212CC"/>
    <w:rsid w:val="00425F94"/>
    <w:rsid w:val="00477070"/>
    <w:rsid w:val="00487EF6"/>
    <w:rsid w:val="004960A6"/>
    <w:rsid w:val="004B11C1"/>
    <w:rsid w:val="004C23FF"/>
    <w:rsid w:val="004C63AB"/>
    <w:rsid w:val="004D3DD7"/>
    <w:rsid w:val="004D7F40"/>
    <w:rsid w:val="004E23D2"/>
    <w:rsid w:val="004E7957"/>
    <w:rsid w:val="004F0898"/>
    <w:rsid w:val="004F54A5"/>
    <w:rsid w:val="00510190"/>
    <w:rsid w:val="00510651"/>
    <w:rsid w:val="00566144"/>
    <w:rsid w:val="005B098A"/>
    <w:rsid w:val="005B2F32"/>
    <w:rsid w:val="005C7A7C"/>
    <w:rsid w:val="005D0E95"/>
    <w:rsid w:val="006038F0"/>
    <w:rsid w:val="0064243E"/>
    <w:rsid w:val="00652F39"/>
    <w:rsid w:val="00664B3F"/>
    <w:rsid w:val="006654EA"/>
    <w:rsid w:val="00685AED"/>
    <w:rsid w:val="006D0636"/>
    <w:rsid w:val="006E3C13"/>
    <w:rsid w:val="00700FC7"/>
    <w:rsid w:val="00703FF0"/>
    <w:rsid w:val="00717987"/>
    <w:rsid w:val="0074686D"/>
    <w:rsid w:val="00767352"/>
    <w:rsid w:val="007735A3"/>
    <w:rsid w:val="007A6DBF"/>
    <w:rsid w:val="007B08AF"/>
    <w:rsid w:val="007D2DEB"/>
    <w:rsid w:val="007D77AB"/>
    <w:rsid w:val="007E5AAA"/>
    <w:rsid w:val="007F7C4B"/>
    <w:rsid w:val="008060F0"/>
    <w:rsid w:val="00832B58"/>
    <w:rsid w:val="00840B3C"/>
    <w:rsid w:val="00845B9A"/>
    <w:rsid w:val="00854230"/>
    <w:rsid w:val="008549F5"/>
    <w:rsid w:val="00875662"/>
    <w:rsid w:val="0088740F"/>
    <w:rsid w:val="008922C1"/>
    <w:rsid w:val="0089764E"/>
    <w:rsid w:val="008C5AAE"/>
    <w:rsid w:val="008C6D41"/>
    <w:rsid w:val="008E0A01"/>
    <w:rsid w:val="008E4B77"/>
    <w:rsid w:val="008F7A0F"/>
    <w:rsid w:val="00912305"/>
    <w:rsid w:val="0091676A"/>
    <w:rsid w:val="00937DB6"/>
    <w:rsid w:val="0096113D"/>
    <w:rsid w:val="0096667D"/>
    <w:rsid w:val="009847F6"/>
    <w:rsid w:val="009B0376"/>
    <w:rsid w:val="009B1FBB"/>
    <w:rsid w:val="009B2812"/>
    <w:rsid w:val="009C48BF"/>
    <w:rsid w:val="009F68F0"/>
    <w:rsid w:val="00A0002A"/>
    <w:rsid w:val="00A05F71"/>
    <w:rsid w:val="00A36111"/>
    <w:rsid w:val="00A556DC"/>
    <w:rsid w:val="00A822F0"/>
    <w:rsid w:val="00A97200"/>
    <w:rsid w:val="00AB7A1A"/>
    <w:rsid w:val="00AC0BE7"/>
    <w:rsid w:val="00AC2890"/>
    <w:rsid w:val="00AD47DB"/>
    <w:rsid w:val="00AE25A3"/>
    <w:rsid w:val="00B04CF3"/>
    <w:rsid w:val="00B062CA"/>
    <w:rsid w:val="00B071D3"/>
    <w:rsid w:val="00B17696"/>
    <w:rsid w:val="00B37326"/>
    <w:rsid w:val="00B52577"/>
    <w:rsid w:val="00B56DE5"/>
    <w:rsid w:val="00B931A3"/>
    <w:rsid w:val="00B95C04"/>
    <w:rsid w:val="00BA0BA7"/>
    <w:rsid w:val="00BB06C6"/>
    <w:rsid w:val="00BC0B25"/>
    <w:rsid w:val="00BD007B"/>
    <w:rsid w:val="00BD4289"/>
    <w:rsid w:val="00BD479A"/>
    <w:rsid w:val="00BE34EF"/>
    <w:rsid w:val="00BE74AA"/>
    <w:rsid w:val="00BF0F98"/>
    <w:rsid w:val="00C12DEF"/>
    <w:rsid w:val="00C170D6"/>
    <w:rsid w:val="00C24EA0"/>
    <w:rsid w:val="00C46308"/>
    <w:rsid w:val="00C4764C"/>
    <w:rsid w:val="00C50980"/>
    <w:rsid w:val="00C57BE2"/>
    <w:rsid w:val="00C90BD6"/>
    <w:rsid w:val="00CA513E"/>
    <w:rsid w:val="00CD4722"/>
    <w:rsid w:val="00CE66D5"/>
    <w:rsid w:val="00CF691B"/>
    <w:rsid w:val="00D10C12"/>
    <w:rsid w:val="00D66958"/>
    <w:rsid w:val="00D7313B"/>
    <w:rsid w:val="00D97A7D"/>
    <w:rsid w:val="00DA7E48"/>
    <w:rsid w:val="00DB19A3"/>
    <w:rsid w:val="00E03D88"/>
    <w:rsid w:val="00E2305E"/>
    <w:rsid w:val="00E31030"/>
    <w:rsid w:val="00E374CD"/>
    <w:rsid w:val="00E42A1E"/>
    <w:rsid w:val="00E6353F"/>
    <w:rsid w:val="00E70F93"/>
    <w:rsid w:val="00E8346A"/>
    <w:rsid w:val="00E842F8"/>
    <w:rsid w:val="00E86086"/>
    <w:rsid w:val="00E96203"/>
    <w:rsid w:val="00EB32A1"/>
    <w:rsid w:val="00EC0F04"/>
    <w:rsid w:val="00ED302C"/>
    <w:rsid w:val="00EE5DBC"/>
    <w:rsid w:val="00EE6A7B"/>
    <w:rsid w:val="00F33691"/>
    <w:rsid w:val="00F47D2A"/>
    <w:rsid w:val="00F56EBE"/>
    <w:rsid w:val="00F7005D"/>
    <w:rsid w:val="00F7777E"/>
    <w:rsid w:val="00FA1660"/>
    <w:rsid w:val="00FB4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4F32A1"/>
  <w15:docId w15:val="{D62FDF63-9634-4CBC-A927-A77BC4DBF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49F5"/>
    <w:rPr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E374CD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374CD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374CD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374CD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74C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74CD"/>
    <w:p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374CD"/>
    <w:pPr>
      <w:spacing w:before="240" w:after="60"/>
      <w:outlineLvl w:val="6"/>
    </w:p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374CD"/>
    <w:p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374CD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har">
    <w:name w:val="Cabeçalho Char"/>
    <w:basedOn w:val="Fontepargpadro"/>
    <w:link w:val="Cabealho"/>
    <w:uiPriority w:val="99"/>
    <w:qFormat/>
    <w:rsid w:val="004E16B3"/>
  </w:style>
  <w:style w:type="character" w:customStyle="1" w:styleId="RodapChar">
    <w:name w:val="Rodapé Char"/>
    <w:basedOn w:val="Fontepargpadro"/>
    <w:link w:val="Rodap"/>
    <w:uiPriority w:val="99"/>
    <w:qFormat/>
    <w:rsid w:val="0021748F"/>
    <w:rPr>
      <w:sz w:val="20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E374CD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E374CD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E374CD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CitaoChar">
    <w:name w:val="Citação Char"/>
    <w:basedOn w:val="Fontepargpadro"/>
    <w:link w:val="Citao"/>
    <w:uiPriority w:val="29"/>
    <w:rsid w:val="00E374CD"/>
    <w:rPr>
      <w:i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374CD"/>
    <w:rPr>
      <w:b/>
      <w:i/>
      <w:sz w:val="24"/>
    </w:rPr>
  </w:style>
  <w:style w:type="character" w:customStyle="1" w:styleId="LinkdaInternet">
    <w:name w:val="Link da Internet"/>
    <w:basedOn w:val="Fontepargpadro"/>
    <w:uiPriority w:val="99"/>
    <w:unhideWhenUsed/>
    <w:rsid w:val="0088697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697F"/>
    <w:rPr>
      <w:color w:val="605E5C"/>
      <w:shd w:val="clear" w:color="auto" w:fill="E1DFDD"/>
    </w:rPr>
  </w:style>
  <w:style w:type="character" w:customStyle="1" w:styleId="Linkdainternetvisitado">
    <w:name w:val="Link da internet visitado"/>
    <w:basedOn w:val="Fontepargpadro"/>
    <w:uiPriority w:val="99"/>
    <w:semiHidden/>
    <w:unhideWhenUsed/>
    <w:rsid w:val="00492EB3"/>
    <w:rPr>
      <w:color w:val="954F72" w:themeColor="followedHyperlink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qFormat/>
    <w:rsid w:val="00E209A6"/>
    <w:rPr>
      <w:sz w:val="20"/>
      <w:szCs w:val="20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uiPriority w:val="99"/>
    <w:semiHidden/>
    <w:unhideWhenUsed/>
    <w:rsid w:val="00E209A6"/>
    <w:rPr>
      <w:vertAlign w:val="superscript"/>
    </w:rPr>
  </w:style>
  <w:style w:type="character" w:styleId="nfase">
    <w:name w:val="Emphasis"/>
    <w:basedOn w:val="Fontepargpadro"/>
    <w:uiPriority w:val="20"/>
    <w:qFormat/>
    <w:rsid w:val="00E374CD"/>
    <w:rPr>
      <w:rFonts w:asciiTheme="minorHAnsi" w:hAnsiTheme="minorHAnsi"/>
      <w:b/>
      <w:i/>
      <w:iCs/>
    </w:rPr>
  </w:style>
  <w:style w:type="character" w:styleId="Refdecomentrio">
    <w:name w:val="annotation reference"/>
    <w:basedOn w:val="Fontepargpadro"/>
    <w:uiPriority w:val="99"/>
    <w:semiHidden/>
    <w:unhideWhenUsed/>
    <w:rsid w:val="00F76475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76475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76475"/>
    <w:rPr>
      <w:b/>
      <w:bCs/>
      <w:sz w:val="20"/>
      <w:szCs w:val="20"/>
    </w:rPr>
  </w:style>
  <w:style w:type="character" w:customStyle="1" w:styleId="Vnculodendice">
    <w:name w:val="Vínculo de índice"/>
  </w:style>
  <w:style w:type="character" w:customStyle="1" w:styleId="Marcadores">
    <w:name w:val="Marcadore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paragraph" w:styleId="Ttulo">
    <w:name w:val="Title"/>
    <w:basedOn w:val="Normal"/>
    <w:next w:val="Normal"/>
    <w:link w:val="TtuloChar"/>
    <w:uiPriority w:val="10"/>
    <w:qFormat/>
    <w:rsid w:val="00E374CD"/>
    <w:pPr>
      <w:spacing w:before="240" w:after="60"/>
      <w:jc w:val="center"/>
      <w:outlineLvl w:val="0"/>
    </w:pPr>
    <w:rPr>
      <w:rFonts w:asciiTheme="majorHAnsi" w:eastAsiaTheme="majorEastAsia" w:hAnsiTheme="majorHAnsi" w:cs="Arial"/>
      <w:b/>
      <w:bCs/>
      <w:kern w:val="28"/>
      <w:sz w:val="32"/>
      <w:szCs w:val="32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next w:val="CorpodeTexto0"/>
    <w:uiPriority w:val="35"/>
    <w:unhideWhenUsed/>
    <w:rsid w:val="004472E3"/>
    <w:pPr>
      <w:spacing w:after="200"/>
      <w:jc w:val="center"/>
    </w:pPr>
    <w:rPr>
      <w:b/>
      <w:iCs/>
      <w:sz w:val="18"/>
      <w:szCs w:val="18"/>
    </w:rPr>
  </w:style>
  <w:style w:type="paragraph" w:customStyle="1" w:styleId="ndice">
    <w:name w:val="Índice"/>
    <w:basedOn w:val="Normal"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34"/>
    <w:qFormat/>
    <w:rsid w:val="00E374CD"/>
    <w:pPr>
      <w:ind w:left="720"/>
      <w:contextualSpacing/>
    </w:pPr>
  </w:style>
  <w:style w:type="paragraph" w:customStyle="1" w:styleId="Default">
    <w:name w:val="Default"/>
    <w:rsid w:val="00F33AF6"/>
    <w:rPr>
      <w:rFonts w:ascii="Calibri" w:eastAsia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34C4A"/>
    <w:pPr>
      <w:spacing w:beforeAutospacing="1" w:afterAutospacing="1"/>
    </w:pPr>
    <w:rPr>
      <w:rFonts w:ascii="Times New Roman" w:eastAsia="Times New Roman" w:hAnsi="Times New Roman"/>
      <w:lang w:eastAsia="pt-BR"/>
    </w:rPr>
  </w:style>
  <w:style w:type="paragraph" w:customStyle="1" w:styleId="CabealhoeRodap">
    <w:name w:val="Cabeçalho e Rodapé"/>
    <w:basedOn w:val="Normal"/>
  </w:style>
  <w:style w:type="paragraph" w:styleId="Cabealho">
    <w:name w:val="header"/>
    <w:basedOn w:val="Normal"/>
    <w:link w:val="CabealhoChar"/>
    <w:uiPriority w:val="99"/>
    <w:unhideWhenUsed/>
    <w:rsid w:val="004E16B3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uiPriority w:val="99"/>
    <w:unhideWhenUsed/>
    <w:rsid w:val="0021748F"/>
    <w:pPr>
      <w:pBdr>
        <w:top w:val="single" w:sz="4" w:space="1" w:color="000000"/>
      </w:pBdr>
      <w:tabs>
        <w:tab w:val="center" w:pos="4252"/>
        <w:tab w:val="right" w:pos="8504"/>
      </w:tabs>
    </w:pPr>
    <w:rPr>
      <w:sz w:val="20"/>
      <w:szCs w:val="20"/>
    </w:rPr>
  </w:style>
  <w:style w:type="paragraph" w:customStyle="1" w:styleId="CorpodeTexto0">
    <w:name w:val="Corpo de Texto"/>
    <w:basedOn w:val="Normal"/>
    <w:rsid w:val="004E16B3"/>
    <w:pPr>
      <w:jc w:val="both"/>
    </w:pPr>
  </w:style>
  <w:style w:type="paragraph" w:styleId="Citao">
    <w:name w:val="Quote"/>
    <w:basedOn w:val="Normal"/>
    <w:next w:val="Normal"/>
    <w:link w:val="CitaoChar"/>
    <w:uiPriority w:val="29"/>
    <w:qFormat/>
    <w:rsid w:val="00E374CD"/>
    <w:rPr>
      <w:i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374CD"/>
    <w:pPr>
      <w:ind w:left="720" w:right="720"/>
    </w:pPr>
    <w:rPr>
      <w:b/>
      <w:i/>
      <w:szCs w:val="22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E209A6"/>
    <w:rPr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E374CD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10663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0663D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244C7"/>
    <w:pPr>
      <w:tabs>
        <w:tab w:val="right" w:leader="dot" w:pos="8494"/>
      </w:tabs>
      <w:spacing w:after="100"/>
      <w:ind w:left="440"/>
    </w:pPr>
  </w:style>
  <w:style w:type="paragraph" w:styleId="ndicedeilustraes">
    <w:name w:val="table of figures"/>
    <w:basedOn w:val="Normal"/>
    <w:next w:val="Normal"/>
    <w:uiPriority w:val="99"/>
    <w:unhideWhenUsed/>
    <w:rsid w:val="00F244C7"/>
    <w:pPr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7647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76475"/>
    <w:rPr>
      <w:b/>
      <w:bCs/>
    </w:rPr>
  </w:style>
  <w:style w:type="paragraph" w:customStyle="1" w:styleId="Contedodoquadro">
    <w:name w:val="Conteúdo do quadro"/>
    <w:basedOn w:val="Normal"/>
  </w:style>
  <w:style w:type="paragraph" w:customStyle="1" w:styleId="Contedodatabela">
    <w:name w:val="Conteúdo da tabela"/>
    <w:basedOn w:val="Normal"/>
    <w:pPr>
      <w:widowControl w:val="0"/>
      <w:suppressLineNumbers/>
    </w:pPr>
  </w:style>
  <w:style w:type="paragraph" w:customStyle="1" w:styleId="Ttulodetabela">
    <w:name w:val="Título de tabela"/>
    <w:basedOn w:val="Contedodatabela"/>
    <w:pPr>
      <w:jc w:val="center"/>
    </w:pPr>
    <w:rPr>
      <w:b/>
      <w:bCs/>
    </w:rPr>
  </w:style>
  <w:style w:type="table" w:styleId="Tabelacomgrade">
    <w:name w:val="Table Grid"/>
    <w:basedOn w:val="Tabelanormal"/>
    <w:uiPriority w:val="39"/>
    <w:rsid w:val="00F334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717987"/>
    <w:rPr>
      <w:color w:val="0563C1" w:themeColor="hyperlink"/>
      <w:u w:val="singl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374CD"/>
    <w:rPr>
      <w:b/>
      <w:b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374CD"/>
    <w:rPr>
      <w:b/>
      <w:bCs/>
      <w:i/>
      <w:iCs/>
      <w:sz w:val="26"/>
      <w:szCs w:val="2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74CD"/>
    <w:rPr>
      <w:b/>
      <w:bCs/>
    </w:rPr>
  </w:style>
  <w:style w:type="character" w:customStyle="1" w:styleId="Ttulo7Char">
    <w:name w:val="Título 7 Char"/>
    <w:basedOn w:val="Fontepargpadro"/>
    <w:link w:val="Ttulo7"/>
    <w:uiPriority w:val="9"/>
    <w:semiHidden/>
    <w:rsid w:val="00E374CD"/>
    <w:rPr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374CD"/>
    <w:rPr>
      <w:i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374CD"/>
    <w:rPr>
      <w:rFonts w:asciiTheme="majorHAnsi" w:eastAsiaTheme="majorEastAsia" w:hAnsiTheme="majorHAnsi"/>
    </w:rPr>
  </w:style>
  <w:style w:type="character" w:customStyle="1" w:styleId="TtuloChar">
    <w:name w:val="Título Char"/>
    <w:basedOn w:val="Fontepargpadro"/>
    <w:link w:val="Ttulo"/>
    <w:uiPriority w:val="10"/>
    <w:rsid w:val="00E374CD"/>
    <w:rPr>
      <w:rFonts w:asciiTheme="majorHAnsi" w:eastAsiaTheme="majorEastAsia" w:hAnsiTheme="majorHAnsi" w:cs="Arial"/>
      <w:b/>
      <w:bCs/>
      <w:kern w:val="28"/>
      <w:sz w:val="32"/>
      <w:szCs w:val="32"/>
    </w:rPr>
  </w:style>
  <w:style w:type="paragraph" w:styleId="Subttulo">
    <w:name w:val="Subtitle"/>
    <w:basedOn w:val="Normal"/>
    <w:next w:val="Normal"/>
    <w:link w:val="SubttuloChar"/>
    <w:uiPriority w:val="11"/>
    <w:qFormat/>
    <w:rsid w:val="00E374CD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tuloChar">
    <w:name w:val="Subtítulo Char"/>
    <w:basedOn w:val="Fontepargpadro"/>
    <w:link w:val="Subttulo"/>
    <w:uiPriority w:val="11"/>
    <w:rsid w:val="00E374CD"/>
    <w:rPr>
      <w:rFonts w:asciiTheme="majorHAnsi" w:eastAsiaTheme="majorEastAsia" w:hAnsiTheme="majorHAnsi"/>
      <w:sz w:val="24"/>
      <w:szCs w:val="24"/>
    </w:rPr>
  </w:style>
  <w:style w:type="character" w:styleId="Forte">
    <w:name w:val="Strong"/>
    <w:basedOn w:val="Fontepargpadro"/>
    <w:uiPriority w:val="22"/>
    <w:qFormat/>
    <w:rsid w:val="00E374CD"/>
    <w:rPr>
      <w:b/>
      <w:bCs/>
    </w:rPr>
  </w:style>
  <w:style w:type="paragraph" w:styleId="SemEspaamento">
    <w:name w:val="No Spacing"/>
    <w:basedOn w:val="Normal"/>
    <w:uiPriority w:val="1"/>
    <w:qFormat/>
    <w:rsid w:val="00E374CD"/>
    <w:rPr>
      <w:szCs w:val="32"/>
    </w:rPr>
  </w:style>
  <w:style w:type="character" w:styleId="nfaseSutil">
    <w:name w:val="Subtle Emphasis"/>
    <w:uiPriority w:val="19"/>
    <w:qFormat/>
    <w:rsid w:val="00E374CD"/>
    <w:rPr>
      <w:i/>
      <w:color w:val="5A5A5A" w:themeColor="text1" w:themeTint="A5"/>
    </w:rPr>
  </w:style>
  <w:style w:type="character" w:styleId="nfaseIntensa">
    <w:name w:val="Intense Emphasis"/>
    <w:basedOn w:val="Fontepargpadro"/>
    <w:uiPriority w:val="21"/>
    <w:qFormat/>
    <w:rsid w:val="00E374CD"/>
    <w:rPr>
      <w:b/>
      <w:i/>
      <w:sz w:val="24"/>
      <w:szCs w:val="24"/>
      <w:u w:val="single"/>
    </w:rPr>
  </w:style>
  <w:style w:type="character" w:styleId="RefernciaSutil">
    <w:name w:val="Subtle Reference"/>
    <w:basedOn w:val="Fontepargpadro"/>
    <w:uiPriority w:val="31"/>
    <w:qFormat/>
    <w:rsid w:val="00E374CD"/>
    <w:rPr>
      <w:sz w:val="24"/>
      <w:szCs w:val="24"/>
      <w:u w:val="single"/>
    </w:rPr>
  </w:style>
  <w:style w:type="character" w:styleId="RefernciaIntensa">
    <w:name w:val="Intense Reference"/>
    <w:basedOn w:val="Fontepargpadro"/>
    <w:uiPriority w:val="32"/>
    <w:qFormat/>
    <w:rsid w:val="00E374CD"/>
    <w:rPr>
      <w:b/>
      <w:sz w:val="24"/>
      <w:u w:val="single"/>
    </w:rPr>
  </w:style>
  <w:style w:type="character" w:styleId="TtulodoLivro">
    <w:name w:val="Book Title"/>
    <w:basedOn w:val="Fontepargpadro"/>
    <w:uiPriority w:val="33"/>
    <w:qFormat/>
    <w:rsid w:val="00E374CD"/>
    <w:rPr>
      <w:rFonts w:asciiTheme="majorHAnsi" w:eastAsiaTheme="majorEastAsia" w:hAnsiTheme="majorHAnsi"/>
      <w:b/>
      <w:i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://www.productbacklogbuilding.com/canvas/PBB_Canvas.pdf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youtu.be/BlZSLcj-8a0" TargetMode="External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scrumguides.org/docs/scrumguide/v2020/2020-Scrum-Guide-Portuguese-European.pdf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speakerdeck.com/fabiogr/product-backlog-buildin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lma\Desktop\BSI-Especificacao_do_Projeto_-_Template_para_entrega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elf_Registration_Enabled xmlns="62040d15-2a0f-436b-b36b-d0997ccb9385" xsi:nil="true"/>
    <Teachers xmlns="62040d15-2a0f-436b-b36b-d0997ccb9385">
      <UserInfo>
        <DisplayName/>
        <AccountId xsi:nil="true"/>
        <AccountType/>
      </UserInfo>
    </Teachers>
    <Student_Groups xmlns="62040d15-2a0f-436b-b36b-d0997ccb9385">
      <UserInfo>
        <DisplayName/>
        <AccountId xsi:nil="true"/>
        <AccountType/>
      </UserInfo>
    </Student_Groups>
    <_ip_UnifiedCompliancePolicyUIAction xmlns="http://schemas.microsoft.com/sharepoint/v3" xsi:nil="true"/>
    <Distribution_Groups xmlns="62040d15-2a0f-436b-b36b-d0997ccb9385" xsi:nil="true"/>
    <AppVersion xmlns="62040d15-2a0f-436b-b36b-d0997ccb9385" xsi:nil="true"/>
    <Is_Collaboration_Space_Locked xmlns="62040d15-2a0f-436b-b36b-d0997ccb9385" xsi:nil="true"/>
    <Teams_Channel_Section_Location xmlns="62040d15-2a0f-436b-b36b-d0997ccb9385" xsi:nil="true"/>
    <Templates xmlns="62040d15-2a0f-436b-b36b-d0997ccb9385" xsi:nil="true"/>
    <Has_Teacher_Only_SectionGroup xmlns="62040d15-2a0f-436b-b36b-d0997ccb9385" xsi:nil="true"/>
    <CultureName xmlns="62040d15-2a0f-436b-b36b-d0997ccb9385" xsi:nil="true"/>
    <Invited_Students xmlns="62040d15-2a0f-436b-b36b-d0997ccb9385" xsi:nil="true"/>
    <LMS_Mappings xmlns="62040d15-2a0f-436b-b36b-d0997ccb9385" xsi:nil="true"/>
    <Invited_Teachers xmlns="62040d15-2a0f-436b-b36b-d0997ccb9385" xsi:nil="true"/>
    <_ip_UnifiedCompliancePolicyProperties xmlns="http://schemas.microsoft.com/sharepoint/v3" xsi:nil="true"/>
    <TeamsChannelId xmlns="62040d15-2a0f-436b-b36b-d0997ccb9385" xsi:nil="true"/>
    <IsNotebookLocked xmlns="62040d15-2a0f-436b-b36b-d0997ccb9385" xsi:nil="true"/>
    <DefaultSectionNames xmlns="62040d15-2a0f-436b-b36b-d0997ccb9385" xsi:nil="true"/>
    <Math_Settings xmlns="62040d15-2a0f-436b-b36b-d0997ccb9385" xsi:nil="true"/>
    <Self_Registration_Enabled0 xmlns="62040d15-2a0f-436b-b36b-d0997ccb9385" xsi:nil="true"/>
    <Owner xmlns="62040d15-2a0f-436b-b36b-d0997ccb9385">
      <UserInfo>
        <DisplayName/>
        <AccountId xsi:nil="true"/>
        <AccountType/>
      </UserInfo>
    </Owner>
    <Students xmlns="62040d15-2a0f-436b-b36b-d0997ccb9385">
      <UserInfo>
        <DisplayName/>
        <AccountId xsi:nil="true"/>
        <AccountType/>
      </UserInfo>
    </Students>
    <NotebookType xmlns="62040d15-2a0f-436b-b36b-d0997ccb9385" xsi:nil="true"/>
    <FolderType xmlns="62040d15-2a0f-436b-b36b-d0997ccb938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D9E00BB80FC442A2C2A7499C3714C9" ma:contentTypeVersion="38" ma:contentTypeDescription="Create a new document." ma:contentTypeScope="" ma:versionID="180907cabd1390ce6ba84695c2ac9765">
  <xsd:schema xmlns:xsd="http://www.w3.org/2001/XMLSchema" xmlns:xs="http://www.w3.org/2001/XMLSchema" xmlns:p="http://schemas.microsoft.com/office/2006/metadata/properties" xmlns:ns1="http://schemas.microsoft.com/sharepoint/v3" xmlns:ns3="62040d15-2a0f-436b-b36b-d0997ccb9385" xmlns:ns4="b88ab0f6-212d-4a79-9c89-e60cf90a1af2" targetNamespace="http://schemas.microsoft.com/office/2006/metadata/properties" ma:root="true" ma:fieldsID="d2ec7b8458867c643376c7ad39137ce4" ns1:_="" ns3:_="" ns4:_="">
    <xsd:import namespace="http://schemas.microsoft.com/sharepoint/v3"/>
    <xsd:import namespace="62040d15-2a0f-436b-b36b-d0997ccb9385"/>
    <xsd:import namespace="b88ab0f6-212d-4a79-9c89-e60cf90a1af2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CultureName" minOccurs="0"/>
                <xsd:element ref="ns3:TeamsChannelId" minOccurs="0"/>
                <xsd:element ref="ns3:Math_Settings" minOccurs="0"/>
                <xsd:element ref="ns3:Templates" minOccurs="0"/>
                <xsd:element ref="ns3:Distribution_Groups" minOccurs="0"/>
                <xsd:element ref="ns3:LMS_Mappings" minOccurs="0"/>
                <xsd:element ref="ns3:Self_Registration_Enabled0" minOccurs="0"/>
                <xsd:element ref="ns3:Has_Teacher_Only_SectionGroup" minOccurs="0"/>
                <xsd:element ref="ns3:Is_Collaboration_Space_Locked" minOccurs="0"/>
                <xsd:element ref="ns3:IsNotebookLocked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Teams_Channel_Section_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4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5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040d15-2a0f-436b-b36b-d0997ccb9385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AppVersion" ma:index="12" nillable="true" ma:displayName="App Version" ma:internalName="AppVersion">
      <xsd:simpleType>
        <xsd:restriction base="dms:Text"/>
      </xsd:simpleType>
    </xsd:element>
    <xsd:element name="Teachers" ma:index="13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4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5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6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7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18" nillable="true" ma:displayName="Self_Registration_Enabled" ma:internalName="Self_Registration_Enabled">
      <xsd:simpleType>
        <xsd:restriction base="dms:Boolean"/>
      </xsd:simpleType>
    </xsd:element>
    <xsd:element name="MediaServiceMetadata" ma:index="1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0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26" nillable="true" ma:displayName="MediaServiceAutoTags" ma:internalName="MediaServiceAutoTags" ma:readOnly="true">
      <xsd:simpleType>
        <xsd:restriction base="dms:Text"/>
      </xsd:simpleType>
    </xsd:element>
    <xsd:element name="MediaServiceOCR" ma:index="2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9" nillable="true" ma:displayName="MediaServiceGenerationTime" ma:hidden="true" ma:internalName="MediaServiceGenerationTime" ma:readOnly="true">
      <xsd:simpleType>
        <xsd:restriction base="dms:Text"/>
      </xsd:simpleType>
    </xsd:element>
    <xsd:element name="CultureName" ma:index="30" nillable="true" ma:displayName="Culture Name" ma:internalName="CultureName">
      <xsd:simpleType>
        <xsd:restriction base="dms:Text"/>
      </xsd:simpleType>
    </xsd:element>
    <xsd:element name="TeamsChannelId" ma:index="31" nillable="true" ma:displayName="Teams Channel Id" ma:internalName="TeamsChannelId">
      <xsd:simpleType>
        <xsd:restriction base="dms:Text"/>
      </xsd:simpleType>
    </xsd:element>
    <xsd:element name="Math_Settings" ma:index="32" nillable="true" ma:displayName="Math Settings" ma:internalName="Math_Settings">
      <xsd:simpleType>
        <xsd:restriction base="dms:Text"/>
      </xsd:simpleType>
    </xsd:element>
    <xsd:element name="Templates" ma:index="33" nillable="true" ma:displayName="Templates" ma:internalName="Templates">
      <xsd:simpleType>
        <xsd:restriction base="dms:Note">
          <xsd:maxLength value="255"/>
        </xsd:restriction>
      </xsd:simpleType>
    </xsd:element>
    <xsd:element name="Distribution_Groups" ma:index="34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5" nillable="true" ma:displayName="LMS Mappings" ma:internalName="LMS_Mappings">
      <xsd:simpleType>
        <xsd:restriction base="dms:Note">
          <xsd:maxLength value="255"/>
        </xsd:restriction>
      </xsd:simpleType>
    </xsd:element>
    <xsd:element name="Self_Registration_Enabled0" ma:index="36" nillable="true" ma:displayName="Self Registration Enabled" ma:internalName="Self_Registration_Enabled0">
      <xsd:simpleType>
        <xsd:restriction base="dms:Boolean"/>
      </xsd:simpleType>
    </xsd:element>
    <xsd:element name="Has_Teacher_Only_SectionGroup" ma:index="37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8" nillable="true" ma:displayName="Is Collaboration Space Locked" ma:internalName="Is_Collaboration_Space_Locked">
      <xsd:simpleType>
        <xsd:restriction base="dms:Boolean"/>
      </xsd:simpleType>
    </xsd:element>
    <xsd:element name="IsNotebookLocked" ma:index="39" nillable="true" ma:displayName="Is Notebook Locked" ma:internalName="IsNotebookLocked">
      <xsd:simpleType>
        <xsd:restriction base="dms:Boolean"/>
      </xsd:simpleType>
    </xsd:element>
    <xsd:element name="MediaServiceDateTaken" ma:index="4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41" nillable="true" ma:displayName="Location" ma:internalName="MediaServiceLocation" ma:readOnly="true">
      <xsd:simpleType>
        <xsd:restriction base="dms:Text"/>
      </xsd:simpleType>
    </xsd:element>
    <xsd:element name="MediaServiceAutoKeyPoints" ma:index="4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4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44" nillable="true" ma:displayName="Length (seconds)" ma:internalName="MediaLengthInSeconds" ma:readOnly="true">
      <xsd:simpleType>
        <xsd:restriction base="dms:Unknown"/>
      </xsd:simpleType>
    </xsd:element>
    <xsd:element name="Teams_Channel_Section_Location" ma:index="45" nillable="true" ma:displayName="Teams Channel Section Location" ma:internalName="Teams_Channel_Section_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8ab0f6-212d-4a79-9c89-e60cf90a1af2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B1DE72-80E9-4162-B852-7908AAB96FD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F86C99-42FA-4EA1-8E50-0FBF23CAF963}">
  <ds:schemaRefs>
    <ds:schemaRef ds:uri="http://schemas.microsoft.com/office/2006/metadata/properties"/>
    <ds:schemaRef ds:uri="http://schemas.microsoft.com/office/infopath/2007/PartnerControls"/>
    <ds:schemaRef ds:uri="62040d15-2a0f-436b-b36b-d0997ccb9385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5070FE65-AA96-43AB-8429-E23F25CB8DC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BB89DE7-2D48-4732-AF70-689A5CB07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2040d15-2a0f-436b-b36b-d0997ccb9385"/>
    <ds:schemaRef ds:uri="b88ab0f6-212d-4a79-9c89-e60cf90a1a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BSI-Especificacao_do_Projeto_-_Template_para_entrega.dotx</Template>
  <TotalTime>289</TotalTime>
  <Pages>1</Pages>
  <Words>1825</Words>
  <Characters>9856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Utilização da Nota Qualificada</vt:lpstr>
    </vt:vector>
  </TitlesOfParts>
  <Company/>
  <LinksUpToDate>false</LinksUpToDate>
  <CharactersWithSpaces>11658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Utilização da Nota Qualificada</dc:title>
  <dc:subject/>
  <dc:creator>Andre Martins</dc:creator>
  <dc:description/>
  <cp:lastModifiedBy>André Luiz Lopes Martins</cp:lastModifiedBy>
  <cp:revision>9</cp:revision>
  <dcterms:created xsi:type="dcterms:W3CDTF">2022-05-29T21:01:00Z</dcterms:created>
  <dcterms:modified xsi:type="dcterms:W3CDTF">2022-05-31T01:04:00Z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0x01010041D9E00BB80FC442A2C2A7499C3714C9</vt:lpwstr>
  </property>
</Properties>
</file>